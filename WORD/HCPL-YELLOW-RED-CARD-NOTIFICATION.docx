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891A" w14:textId="05FD9EA4" w:rsidR="00206D28" w:rsidRDefault="00206D28" w:rsidP="00A441B5">
      <w:pPr>
        <w:rPr>
          <w:sz w:val="4"/>
        </w:rPr>
      </w:pPr>
    </w:p>
    <w:tbl>
      <w:tblPr>
        <w:tblStyle w:val="TableGrid"/>
        <w:tblpPr w:leftFromText="180" w:rightFromText="180" w:vertAnchor="page" w:horzAnchor="margin" w:tblpY="197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A7041" w:rsidRPr="00E42310" w14:paraId="6050125B" w14:textId="77777777" w:rsidTr="001A7041">
        <w:trPr>
          <w:trHeight w:val="274"/>
        </w:trPr>
        <w:tc>
          <w:tcPr>
            <w:tcW w:w="5000" w:type="pct"/>
            <w:shd w:val="clear" w:color="auto" w:fill="00B0F0"/>
            <w:vAlign w:val="center"/>
          </w:tcPr>
          <w:p w14:paraId="71A19EA5" w14:textId="7432A386" w:rsidR="001A7041" w:rsidRPr="00E42310" w:rsidRDefault="001A7041" w:rsidP="00C84E03">
            <w:pPr>
              <w:tabs>
                <w:tab w:val="center" w:pos="4513"/>
                <w:tab w:val="right" w:pos="9026"/>
              </w:tabs>
              <w:spacing w:before="120"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42310">
              <w:rPr>
                <w:rFonts w:cs="Arial"/>
                <w:b/>
                <w:color w:val="FFFFFF" w:themeColor="background1"/>
                <w:szCs w:val="20"/>
              </w:rPr>
              <w:t xml:space="preserve">LINK TO </w:t>
            </w:r>
            <w:r>
              <w:rPr>
                <w:rFonts w:cs="Arial"/>
                <w:b/>
                <w:color w:val="FFFFFF" w:themeColor="background1"/>
                <w:szCs w:val="20"/>
              </w:rPr>
              <w:t>FILE FOLDER</w:t>
            </w:r>
          </w:p>
        </w:tc>
      </w:tr>
      <w:tr w:rsidR="001A7041" w14:paraId="1AC6890F" w14:textId="77777777" w:rsidTr="001A7041">
        <w:trPr>
          <w:trHeight w:val="454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E7ADEEB" w14:textId="69702749" w:rsidR="001A7041" w:rsidRPr="001D0048" w:rsidRDefault="00174970" w:rsidP="00C84E03">
            <w:pPr>
              <w:tabs>
                <w:tab w:val="center" w:pos="4513"/>
                <w:tab w:val="right" w:pos="9026"/>
              </w:tabs>
              <w:spacing w:before="120"/>
              <w:jc w:val="center"/>
              <w:rPr>
                <w:rFonts w:cs="Arial"/>
                <w:color w:val="0000FF"/>
                <w:szCs w:val="20"/>
              </w:rPr>
            </w:pPr>
            <w:hyperlink r:id="rId13" w:anchor="/files/General?threadId=19%3Ae0cd08ed9f00498b87244824ca142fad%40thread.skype&amp;ctx=channel&amp;context=New%25202020%2520Docs&amp;rootfolder=%252Fsites%252FHenryHSQE%252FShared%2520Documents%252FGeneral%252FNew%25202020%2520Docs" w:history="1">
              <w:r w:rsidR="001A7041" w:rsidRPr="001A7041">
                <w:rPr>
                  <w:rStyle w:val="Hyperlink"/>
                </w:rPr>
                <w:t>CLICK HERE FOR LINK</w:t>
              </w:r>
            </w:hyperlink>
          </w:p>
        </w:tc>
      </w:tr>
      <w:tr w:rsidR="001A7041" w14:paraId="76F8779F" w14:textId="77777777" w:rsidTr="00C84E03">
        <w:trPr>
          <w:trHeight w:val="5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4D84B3F4" w14:textId="77777777" w:rsidR="001A7041" w:rsidRPr="00994ED4" w:rsidRDefault="001A7041" w:rsidP="00C84E03">
            <w:pPr>
              <w:tabs>
                <w:tab w:val="center" w:pos="4513"/>
                <w:tab w:val="right" w:pos="9026"/>
              </w:tabs>
              <w:spacing w:before="120"/>
              <w:jc w:val="center"/>
              <w:rPr>
                <w:rFonts w:cs="Arial"/>
                <w:sz w:val="2"/>
                <w:szCs w:val="20"/>
              </w:rPr>
            </w:pPr>
          </w:p>
        </w:tc>
      </w:tr>
    </w:tbl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225A40" w:themeFill="accent1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7"/>
        <w:gridCol w:w="2700"/>
        <w:gridCol w:w="278"/>
        <w:gridCol w:w="2411"/>
        <w:gridCol w:w="708"/>
        <w:gridCol w:w="709"/>
        <w:gridCol w:w="711"/>
      </w:tblGrid>
      <w:tr w:rsidR="00DE3223" w14:paraId="0F00607C" w14:textId="77777777" w:rsidTr="00F67171">
        <w:trPr>
          <w:trHeight w:val="284"/>
        </w:trPr>
        <w:tc>
          <w:tcPr>
            <w:tcW w:w="4817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914419" w14:textId="4A8527B9" w:rsidR="00DE3223" w:rsidRPr="00BB39D8" w:rsidRDefault="00DE3223" w:rsidP="00DE3223">
            <w:pPr>
              <w:spacing w:before="20" w:after="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Yellow Card Notification</w:t>
            </w:r>
          </w:p>
        </w:tc>
        <w:tc>
          <w:tcPr>
            <w:tcW w:w="4817" w:type="dxa"/>
            <w:gridSpan w:val="5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2060"/>
            <w:vAlign w:val="center"/>
          </w:tcPr>
          <w:p w14:paraId="351202C0" w14:textId="26C217FC" w:rsidR="00DE3223" w:rsidRPr="00BB39D8" w:rsidRDefault="00DE3223" w:rsidP="00DE3223">
            <w:pPr>
              <w:spacing w:before="20" w:after="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Card Notification</w:t>
            </w:r>
          </w:p>
        </w:tc>
      </w:tr>
      <w:tr w:rsidR="002E0ED1" w14:paraId="355940B7" w14:textId="77777777" w:rsidTr="002E0ED1">
        <w:trPr>
          <w:trHeight w:val="284"/>
        </w:trPr>
        <w:tc>
          <w:tcPr>
            <w:tcW w:w="4817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B0F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6490F3" w14:textId="77777777" w:rsidR="002E0ED1" w:rsidRPr="002E0ED1" w:rsidRDefault="002E0ED1" w:rsidP="002E0ED1">
            <w:pPr>
              <w:pStyle w:val="ListParagraph"/>
              <w:keepNext/>
              <w:numPr>
                <w:ilvl w:val="0"/>
                <w:numId w:val="18"/>
              </w:numPr>
              <w:spacing w:before="120" w:after="0"/>
              <w:ind w:left="357" w:hanging="357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>Advice operative of the reason for issuing the</w:t>
            </w:r>
          </w:p>
          <w:p w14:paraId="1A1997F1" w14:textId="77777777" w:rsidR="002E0ED1" w:rsidRPr="002E0ED1" w:rsidRDefault="002E0ED1" w:rsidP="002E0ED1">
            <w:pPr>
              <w:keepNext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unsafe action notice</w:t>
            </w:r>
          </w:p>
          <w:p w14:paraId="62E6ADF9" w14:textId="77777777" w:rsidR="002E0ED1" w:rsidRPr="002E0ED1" w:rsidRDefault="002E0ED1" w:rsidP="002E0ED1">
            <w:pPr>
              <w:keepNext/>
              <w:numPr>
                <w:ilvl w:val="0"/>
                <w:numId w:val="17"/>
              </w:numPr>
              <w:tabs>
                <w:tab w:val="left" w:pos="360"/>
              </w:tabs>
              <w:spacing w:after="0"/>
              <w:ind w:hanging="720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>Instruct the operative to leave site and return</w:t>
            </w:r>
          </w:p>
          <w:p w14:paraId="46AD16DA" w14:textId="77777777" w:rsidR="002E0ED1" w:rsidRPr="002E0ED1" w:rsidRDefault="002E0ED1" w:rsidP="002E0ED1">
            <w:pPr>
              <w:keepNext/>
              <w:tabs>
                <w:tab w:val="left" w:pos="360"/>
              </w:tabs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the following morning to receive initial pre -</w:t>
            </w:r>
          </w:p>
          <w:p w14:paraId="79528A86" w14:textId="77777777" w:rsidR="002E0ED1" w:rsidRPr="002E0ED1" w:rsidRDefault="002E0ED1" w:rsidP="002E0ED1">
            <w:pPr>
              <w:keepNext/>
              <w:tabs>
                <w:tab w:val="left" w:pos="360"/>
              </w:tabs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start safety brief from HCPL Site Manager </w:t>
            </w:r>
          </w:p>
          <w:p w14:paraId="6E993502" w14:textId="0ACBE9F3" w:rsidR="002E0ED1" w:rsidRPr="002E0ED1" w:rsidRDefault="002E0ED1" w:rsidP="002E0ED1">
            <w:pPr>
              <w:keepNext/>
              <w:tabs>
                <w:tab w:val="left" w:pos="360"/>
              </w:tabs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The </w:t>
            </w: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>operative’s</w:t>
            </w: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supervisor must be</w:t>
            </w:r>
          </w:p>
          <w:p w14:paraId="474B3C5D" w14:textId="4F8C584F" w:rsidR="002E0ED1" w:rsidRPr="002E0ED1" w:rsidRDefault="002E0ED1" w:rsidP="002E0ED1">
            <w:pPr>
              <w:keepNext/>
              <w:tabs>
                <w:tab w:val="left" w:pos="360"/>
              </w:tabs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present</w:t>
            </w:r>
          </w:p>
        </w:tc>
        <w:tc>
          <w:tcPr>
            <w:tcW w:w="4817" w:type="dxa"/>
            <w:gridSpan w:val="5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B0F0"/>
            <w:vAlign w:val="center"/>
          </w:tcPr>
          <w:p w14:paraId="1417C858" w14:textId="77777777" w:rsidR="002E0ED1" w:rsidRPr="002E0ED1" w:rsidRDefault="002E0ED1" w:rsidP="002E0ED1">
            <w:pPr>
              <w:keepNext/>
              <w:numPr>
                <w:ilvl w:val="0"/>
                <w:numId w:val="18"/>
              </w:numPr>
              <w:spacing w:before="120" w:after="0" w:line="276" w:lineRule="auto"/>
              <w:ind w:left="357" w:hanging="357"/>
              <w:contextualSpacing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>Advice operative of the reason for issuing the</w:t>
            </w:r>
          </w:p>
          <w:p w14:paraId="6F6DA24C" w14:textId="77777777" w:rsidR="002E0ED1" w:rsidRPr="002E0ED1" w:rsidRDefault="002E0ED1" w:rsidP="002E0ED1">
            <w:pPr>
              <w:keepNext/>
              <w:spacing w:line="276" w:lineRule="auto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       unsafe action notice</w:t>
            </w:r>
          </w:p>
          <w:p w14:paraId="3727A5EF" w14:textId="77777777" w:rsidR="002E0ED1" w:rsidRPr="002E0ED1" w:rsidRDefault="002E0ED1" w:rsidP="002E0ED1">
            <w:pPr>
              <w:keepNext/>
              <w:numPr>
                <w:ilvl w:val="0"/>
                <w:numId w:val="17"/>
              </w:numPr>
              <w:tabs>
                <w:tab w:val="left" w:pos="360"/>
              </w:tabs>
              <w:spacing w:after="0" w:line="276" w:lineRule="auto"/>
              <w:ind w:hanging="720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 xml:space="preserve">Instruct the operative to leave site and </w:t>
            </w:r>
            <w:r w:rsidRPr="002E0ED1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t>not to return, send a copy of notification to HSQE Director for records.</w:t>
            </w:r>
          </w:p>
          <w:p w14:paraId="46471CD1" w14:textId="69068660" w:rsidR="002E0ED1" w:rsidRDefault="002E0ED1" w:rsidP="002E0ED1">
            <w:pPr>
              <w:keepNext/>
              <w:numPr>
                <w:ilvl w:val="0"/>
                <w:numId w:val="17"/>
              </w:numPr>
              <w:tabs>
                <w:tab w:val="left" w:pos="360"/>
              </w:tabs>
              <w:spacing w:after="0" w:line="276" w:lineRule="auto"/>
              <w:ind w:hanging="720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  <w:hyperlink r:id="rId14" w:history="1">
              <w:r w:rsidRPr="004342AD">
                <w:rPr>
                  <w:rStyle w:val="Hyperlink"/>
                  <w:rFonts w:ascii="Calibri" w:eastAsia="MS Mincho" w:hAnsi="Calibri" w:cs="Calibri"/>
                  <w:b/>
                  <w:sz w:val="21"/>
                  <w:szCs w:val="21"/>
                </w:rPr>
                <w:t>HSQE@henryconstruction.co.uk</w:t>
              </w:r>
            </w:hyperlink>
          </w:p>
          <w:p w14:paraId="6BA938FA" w14:textId="77777777" w:rsidR="002E0ED1" w:rsidRPr="002E0ED1" w:rsidRDefault="002E0ED1" w:rsidP="002E0ED1">
            <w:pPr>
              <w:keepNext/>
              <w:tabs>
                <w:tab w:val="left" w:pos="360"/>
              </w:tabs>
              <w:spacing w:after="0" w:line="276" w:lineRule="auto"/>
              <w:ind w:left="720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</w:p>
          <w:p w14:paraId="2C578A16" w14:textId="7A6D3AC2" w:rsidR="002E0ED1" w:rsidRPr="002E0ED1" w:rsidRDefault="002E0ED1" w:rsidP="002E0ED1">
            <w:pPr>
              <w:keepNext/>
              <w:tabs>
                <w:tab w:val="left" w:pos="360"/>
              </w:tabs>
              <w:spacing w:after="0" w:line="276" w:lineRule="auto"/>
              <w:ind w:left="720"/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</w:pPr>
          </w:p>
        </w:tc>
      </w:tr>
      <w:tr w:rsidR="001A7041" w14:paraId="42DBD531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823BA2" w14:textId="77777777" w:rsidR="001A7041" w:rsidRPr="00A307A4" w:rsidRDefault="001A7041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 w:rsidRPr="00A307A4">
              <w:rPr>
                <w:rStyle w:val="Strong"/>
                <w:color w:val="FFFFFF" w:themeColor="background1"/>
                <w:sz w:val="18"/>
                <w:szCs w:val="18"/>
              </w:rPr>
              <w:t>Date of Issue</w:t>
            </w:r>
          </w:p>
        </w:tc>
        <w:tc>
          <w:tcPr>
            <w:tcW w:w="2978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366D60" w14:textId="55B846A3" w:rsidR="001A7041" w:rsidRPr="00A363D3" w:rsidRDefault="001A7041" w:rsidP="00C84E03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vAlign w:val="center"/>
          </w:tcPr>
          <w:p w14:paraId="020EC635" w14:textId="77777777" w:rsidR="001A7041" w:rsidRPr="00A307A4" w:rsidRDefault="001A7041" w:rsidP="00C84E03">
            <w:pPr>
              <w:spacing w:before="20" w:after="20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07A4">
              <w:rPr>
                <w:b/>
                <w:color w:val="FFFFFF" w:themeColor="background1"/>
                <w:sz w:val="18"/>
                <w:szCs w:val="18"/>
              </w:rPr>
              <w:t>Time of Issue</w:t>
            </w:r>
          </w:p>
        </w:tc>
        <w:tc>
          <w:tcPr>
            <w:tcW w:w="2128" w:type="dxa"/>
            <w:gridSpan w:val="3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vAlign w:val="center"/>
          </w:tcPr>
          <w:p w14:paraId="0BD699ED" w14:textId="197AB7E7" w:rsidR="001A7041" w:rsidRPr="00A307A4" w:rsidRDefault="001A7041" w:rsidP="00C84E0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1A7041" w14:paraId="32BFE89F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8E9D33" w14:textId="77777777" w:rsidR="001A7041" w:rsidRPr="00A307A4" w:rsidRDefault="001A7041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 w:rsidRPr="00A307A4">
              <w:rPr>
                <w:rStyle w:val="Strong"/>
                <w:color w:val="FFFFFF" w:themeColor="background1"/>
                <w:sz w:val="18"/>
                <w:szCs w:val="18"/>
              </w:rPr>
              <w:t xml:space="preserve">Contract </w:t>
            </w:r>
          </w:p>
        </w:tc>
        <w:tc>
          <w:tcPr>
            <w:tcW w:w="2978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316101" w14:textId="6D9DC968" w:rsidR="001A7041" w:rsidRPr="00A363D3" w:rsidRDefault="001A7041" w:rsidP="00C84E03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vAlign w:val="center"/>
          </w:tcPr>
          <w:p w14:paraId="0963350A" w14:textId="0FED4F23" w:rsidR="001A7041" w:rsidRPr="00A307A4" w:rsidRDefault="00DE3223" w:rsidP="00C84E03">
            <w:pPr>
              <w:spacing w:before="20" w:after="20"/>
              <w:jc w:val="center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Trade</w:t>
            </w:r>
          </w:p>
        </w:tc>
        <w:tc>
          <w:tcPr>
            <w:tcW w:w="2128" w:type="dxa"/>
            <w:gridSpan w:val="3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vAlign w:val="center"/>
          </w:tcPr>
          <w:p w14:paraId="3DF673A9" w14:textId="13EDE6D9" w:rsidR="001A7041" w:rsidRPr="00A307A4" w:rsidRDefault="001A7041" w:rsidP="00C84E03">
            <w:pPr>
              <w:spacing w:before="20" w:after="20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A7041" w14:paraId="68FB5157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4BE785" w14:textId="161B5839" w:rsidR="001A7041" w:rsidRPr="00A307A4" w:rsidRDefault="00DE3223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Location of offence</w:t>
            </w:r>
          </w:p>
        </w:tc>
        <w:tc>
          <w:tcPr>
            <w:tcW w:w="7517" w:type="dxa"/>
            <w:gridSpan w:val="6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FD7EEF" w14:textId="12E39C95" w:rsidR="001A7041" w:rsidRPr="00A307A4" w:rsidRDefault="001A7041" w:rsidP="00C84E0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1A7041" w14:paraId="449E4A2A" w14:textId="77777777" w:rsidTr="001A7041">
        <w:trPr>
          <w:trHeight w:val="283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6C717E" w14:textId="7FE462FB" w:rsidR="001A7041" w:rsidRPr="00A307A4" w:rsidRDefault="00DE3223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Recipient</w:t>
            </w:r>
            <w:r w:rsidR="001A7041">
              <w:rPr>
                <w:rStyle w:val="Strong"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Style w:val="Strong"/>
                <w:color w:val="FFFFFF" w:themeColor="background1"/>
                <w:sz w:val="18"/>
                <w:szCs w:val="18"/>
              </w:rPr>
              <w:t>(Name)</w:t>
            </w:r>
          </w:p>
        </w:tc>
        <w:tc>
          <w:tcPr>
            <w:tcW w:w="7517" w:type="dxa"/>
            <w:gridSpan w:val="6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4A9E0E" w14:textId="59449C7B" w:rsidR="001A7041" w:rsidRPr="00A307A4" w:rsidRDefault="001A7041" w:rsidP="00C84E03">
            <w:pPr>
              <w:spacing w:before="20" w:after="20"/>
              <w:rPr>
                <w:rStyle w:val="Strong"/>
                <w:b w:val="0"/>
                <w:sz w:val="18"/>
                <w:szCs w:val="18"/>
              </w:rPr>
            </w:pPr>
          </w:p>
        </w:tc>
      </w:tr>
      <w:tr w:rsidR="001A7041" w14:paraId="405B6849" w14:textId="77777777" w:rsidTr="00DE3223">
        <w:trPr>
          <w:trHeight w:val="485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900740" w14:textId="03867C60" w:rsidR="001A7041" w:rsidRPr="00A307A4" w:rsidRDefault="00DE3223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Company</w:t>
            </w:r>
          </w:p>
        </w:tc>
        <w:tc>
          <w:tcPr>
            <w:tcW w:w="7517" w:type="dxa"/>
            <w:gridSpan w:val="6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72DB7F" w14:textId="383404B5" w:rsidR="001A7041" w:rsidRPr="00A307A4" w:rsidRDefault="001A7041" w:rsidP="00C84E03">
            <w:pPr>
              <w:spacing w:before="20" w:after="20"/>
              <w:rPr>
                <w:rStyle w:val="Strong"/>
                <w:b w:val="0"/>
                <w:sz w:val="18"/>
                <w:szCs w:val="18"/>
              </w:rPr>
            </w:pPr>
          </w:p>
        </w:tc>
      </w:tr>
      <w:tr w:rsidR="00DE3223" w14:paraId="03C6BE9D" w14:textId="77777777" w:rsidTr="00DE3223">
        <w:trPr>
          <w:trHeight w:val="479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CE5F52" w14:textId="564DA476" w:rsidR="00DE3223" w:rsidRDefault="00DE3223" w:rsidP="00C84E0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Works being undertaken</w:t>
            </w:r>
          </w:p>
        </w:tc>
        <w:tc>
          <w:tcPr>
            <w:tcW w:w="7517" w:type="dxa"/>
            <w:gridSpan w:val="6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2BA786" w14:textId="77777777" w:rsidR="00DE3223" w:rsidRPr="00A307A4" w:rsidRDefault="00DE3223" w:rsidP="00C84E03">
            <w:pPr>
              <w:spacing w:before="20" w:after="20"/>
              <w:rPr>
                <w:rStyle w:val="Strong"/>
                <w:b w:val="0"/>
                <w:sz w:val="18"/>
                <w:szCs w:val="18"/>
              </w:rPr>
            </w:pPr>
          </w:p>
        </w:tc>
      </w:tr>
      <w:tr w:rsidR="001A7041" w:rsidRPr="00BB39D8" w14:paraId="18AC7CD8" w14:textId="77777777" w:rsidTr="001A7041">
        <w:trPr>
          <w:trHeight w:val="284"/>
        </w:trPr>
        <w:tc>
          <w:tcPr>
            <w:tcW w:w="9634" w:type="dxa"/>
            <w:gridSpan w:val="7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B6DBD3" w14:textId="206E8ECF" w:rsidR="00DE3223" w:rsidRPr="008150D6" w:rsidRDefault="00DE3223" w:rsidP="00DE3223">
            <w:pPr>
              <w:tabs>
                <w:tab w:val="right" w:leader="dot" w:pos="1627"/>
                <w:tab w:val="right" w:leader="dot" w:pos="10440"/>
              </w:tabs>
              <w:spacing w:line="240" w:lineRule="exact"/>
              <w:rPr>
                <w:rFonts w:ascii="Calibri" w:eastAsia="MS Mincho" w:hAnsi="Calibri" w:cs="Calibri"/>
                <w:b/>
                <w:sz w:val="21"/>
                <w:szCs w:val="21"/>
              </w:rPr>
            </w:pPr>
            <w:r w:rsidRPr="008150D6">
              <w:rPr>
                <w:rFonts w:ascii="Calibri" w:eastAsia="MS Mincho" w:hAnsi="Calibri" w:cs="Calibri"/>
                <w:b/>
                <w:sz w:val="21"/>
                <w:szCs w:val="21"/>
              </w:rPr>
              <w:t>Red Card Criteria f</w:t>
            </w:r>
            <w:r>
              <w:rPr>
                <w:rFonts w:ascii="Calibri" w:eastAsia="MS Mincho" w:hAnsi="Calibri" w:cs="Calibri"/>
                <w:b/>
                <w:sz w:val="21"/>
                <w:szCs w:val="21"/>
              </w:rPr>
              <w:t>or Immediate removal from all HCPL</w:t>
            </w:r>
            <w:r w:rsidRPr="008150D6">
              <w:rPr>
                <w:rFonts w:ascii="Calibri" w:eastAsia="MS Mincho" w:hAnsi="Calibri" w:cs="Calibri"/>
                <w:b/>
                <w:sz w:val="21"/>
                <w:szCs w:val="21"/>
              </w:rPr>
              <w:t xml:space="preserve"> </w:t>
            </w:r>
            <w:r w:rsidR="002E0ED1" w:rsidRPr="008150D6">
              <w:rPr>
                <w:rFonts w:ascii="Calibri" w:eastAsia="MS Mincho" w:hAnsi="Calibri" w:cs="Calibri"/>
                <w:b/>
                <w:sz w:val="21"/>
                <w:szCs w:val="21"/>
              </w:rPr>
              <w:t>projects.</w:t>
            </w:r>
            <w:r w:rsidRPr="008150D6">
              <w:rPr>
                <w:rFonts w:ascii="Calibri" w:eastAsia="MS Mincho" w:hAnsi="Calibri" w:cs="Calibri"/>
                <w:b/>
                <w:sz w:val="21"/>
                <w:szCs w:val="21"/>
              </w:rPr>
              <w:t xml:space="preserve"> </w:t>
            </w:r>
          </w:p>
          <w:p w14:paraId="791C0BD6" w14:textId="77777777" w:rsidR="00DE3223" w:rsidRPr="008150D6" w:rsidRDefault="00DE3223" w:rsidP="00DE3223">
            <w:pPr>
              <w:keepNext/>
              <w:numPr>
                <w:ilvl w:val="0"/>
                <w:numId w:val="15"/>
              </w:numPr>
              <w:pBdr>
                <w:left w:val="single" w:sz="4" w:space="31" w:color="auto"/>
              </w:pBdr>
              <w:tabs>
                <w:tab w:val="left" w:pos="680"/>
              </w:tabs>
              <w:spacing w:after="0"/>
              <w:rPr>
                <w:rFonts w:ascii="Calibri" w:eastAsia="MS Mincho" w:hAnsi="Calibri" w:cs="Calibri"/>
                <w:i/>
                <w:sz w:val="21"/>
                <w:szCs w:val="21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Physical and or Verbal abuse. </w:t>
            </w:r>
            <w:r w:rsidRPr="008150D6">
              <w:rPr>
                <w:rFonts w:ascii="Calibri" w:eastAsia="MS Mincho" w:hAnsi="Calibri" w:cs="Calibri"/>
                <w:i/>
                <w:sz w:val="21"/>
                <w:szCs w:val="21"/>
              </w:rPr>
              <w:t>(Threatening behaviour)</w:t>
            </w:r>
          </w:p>
          <w:p w14:paraId="1B69AFAA" w14:textId="77777777" w:rsidR="002E0ED1" w:rsidRDefault="00DE3223" w:rsidP="002E0ED1">
            <w:pPr>
              <w:keepNext/>
              <w:numPr>
                <w:ilvl w:val="0"/>
                <w:numId w:val="15"/>
              </w:numPr>
              <w:tabs>
                <w:tab w:val="left" w:pos="680"/>
              </w:tabs>
              <w:spacing w:after="0"/>
              <w:rPr>
                <w:rFonts w:ascii="Calibri" w:eastAsia="MS Mincho" w:hAnsi="Calibri" w:cs="Calibri"/>
                <w:sz w:val="21"/>
                <w:szCs w:val="21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Removing guard rails, barriers, or other forms of edge protection,</w:t>
            </w:r>
          </w:p>
          <w:p w14:paraId="05B555E2" w14:textId="5DBF9FFE" w:rsidR="001A7041" w:rsidRPr="002E0ED1" w:rsidRDefault="00DE3223" w:rsidP="002E0ED1">
            <w:pPr>
              <w:keepNext/>
              <w:numPr>
                <w:ilvl w:val="0"/>
                <w:numId w:val="15"/>
              </w:numPr>
              <w:tabs>
                <w:tab w:val="left" w:pos="680"/>
              </w:tabs>
              <w:spacing w:after="0"/>
              <w:rPr>
                <w:rFonts w:ascii="Calibri" w:eastAsia="MS Mincho" w:hAnsi="Calibri" w:cs="Calibri"/>
                <w:sz w:val="21"/>
                <w:szCs w:val="21"/>
              </w:rPr>
            </w:pPr>
            <w:r w:rsidRPr="002E0ED1">
              <w:rPr>
                <w:rFonts w:ascii="Calibri" w:eastAsia="MS Mincho" w:hAnsi="Calibri" w:cs="Calibri"/>
                <w:sz w:val="21"/>
                <w:szCs w:val="21"/>
              </w:rPr>
              <w:t xml:space="preserve">Tampering with scaffolding, machinery, </w:t>
            </w:r>
            <w:proofErr w:type="spellStart"/>
            <w:r w:rsidRPr="002E0ED1">
              <w:rPr>
                <w:rFonts w:ascii="Calibri" w:eastAsia="MS Mincho" w:hAnsi="Calibri" w:cs="Calibri"/>
                <w:sz w:val="21"/>
                <w:szCs w:val="21"/>
              </w:rPr>
              <w:t>fire fighting</w:t>
            </w:r>
            <w:proofErr w:type="spellEnd"/>
            <w:r w:rsidRPr="002E0ED1">
              <w:rPr>
                <w:rFonts w:ascii="Calibri" w:eastAsia="MS Mincho" w:hAnsi="Calibri" w:cs="Calibri"/>
                <w:sz w:val="21"/>
                <w:szCs w:val="21"/>
              </w:rPr>
              <w:t xml:space="preserve"> or other safety critical equipment.</w:t>
            </w:r>
          </w:p>
        </w:tc>
      </w:tr>
      <w:tr w:rsidR="001A7041" w:rsidRPr="00A307A4" w14:paraId="0C788635" w14:textId="77777777" w:rsidTr="001A7041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3E37B9" w14:textId="67D3B79D" w:rsidR="001A7041" w:rsidRPr="00A307A4" w:rsidRDefault="00DE3223" w:rsidP="00C84E03">
            <w:pPr>
              <w:spacing w:before="20" w:after="20"/>
              <w:rPr>
                <w:rStyle w:val="Strong"/>
                <w:color w:val="FFFFFF" w:themeColor="background1"/>
                <w:sz w:val="18"/>
                <w:szCs w:val="18"/>
              </w:rPr>
            </w:pPr>
            <w:r w:rsidRPr="00DE3223">
              <w:rPr>
                <w:rFonts w:ascii="Calibri" w:eastAsia="MS Mincho" w:hAnsi="Calibri" w:cs="Calibri"/>
                <w:color w:val="FFFFFF" w:themeColor="background1"/>
                <w:sz w:val="21"/>
                <w:szCs w:val="21"/>
              </w:rPr>
              <w:t>This is notification that you failed to comply with the site safety rules in that you were found/seen: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</w:tcPr>
          <w:p w14:paraId="69EC7218" w14:textId="77777777" w:rsidR="001A7041" w:rsidRPr="00A307A4" w:rsidRDefault="001A7041" w:rsidP="00C84E0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N/A</w:t>
            </w: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</w:tcPr>
          <w:p w14:paraId="2EE20445" w14:textId="77777777" w:rsidR="001A7041" w:rsidRPr="00A307A4" w:rsidRDefault="001A7041" w:rsidP="00C84E0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Yes</w:t>
            </w: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</w:tcPr>
          <w:p w14:paraId="2FCAA714" w14:textId="77777777" w:rsidR="001A7041" w:rsidRPr="00A307A4" w:rsidRDefault="001A7041" w:rsidP="00C84E0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  <w:r w:rsidRPr="00A307A4">
              <w:rPr>
                <w:b/>
                <w:color w:val="FFFFFF" w:themeColor="background1"/>
                <w:sz w:val="18"/>
                <w:szCs w:val="18"/>
              </w:rPr>
              <w:t>No</w:t>
            </w:r>
          </w:p>
        </w:tc>
      </w:tr>
      <w:tr w:rsidR="00DE3223" w:rsidRPr="00A307A4" w14:paraId="4260BF93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20F6219A" w14:textId="3D7E4122" w:rsidR="00DE3223" w:rsidRPr="009D4E02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Working </w:t>
            </w:r>
            <w:proofErr w:type="gramStart"/>
            <w:r w:rsidRPr="008150D6">
              <w:rPr>
                <w:rFonts w:ascii="Calibri" w:eastAsia="MS Mincho" w:hAnsi="Calibri" w:cs="Calibri"/>
                <w:sz w:val="21"/>
                <w:szCs w:val="21"/>
              </w:rPr>
              <w:t>In</w:t>
            </w:r>
            <w:proofErr w:type="gramEnd"/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 an Unsafe Manner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1D73E132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1930340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7FF057AF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32C47317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12E05BC9" w14:textId="17865DC5" w:rsidR="00DE3223" w:rsidRPr="009D4E02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Not wearing adequate or correct PPE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442DEC5D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0D171B7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6E043725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56533FEA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357FFB85" w14:textId="4C5F2D87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Using an insecure ladder or platform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9E0DFB5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12F2D3AF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8AFAB82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7062FDDC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52C7DBDC" w14:textId="3048E44E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Using an unsafe power supply / portable electrical equipment.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584A5752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704BACF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4B7F5EC1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7CD45CBC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20B1C268" w14:textId="6B484A31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Working in a</w:t>
            </w:r>
            <w:r>
              <w:rPr>
                <w:rFonts w:ascii="Calibri" w:eastAsia="MS Mincho" w:hAnsi="Calibri" w:cs="Calibri"/>
                <w:sz w:val="21"/>
                <w:szCs w:val="21"/>
              </w:rPr>
              <w:t>n</w:t>
            </w: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 unsafe excavation.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5E7BCF65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4ED037B2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24F597FC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02EE7D48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79F68F5B" w14:textId="45751AAA" w:rsidR="00DE3223" w:rsidRPr="009D4E02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Misusing plant or machinery.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2E68807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60FD32A8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6C8D4720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047CF4CF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678BD7D7" w14:textId="388CC287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Unsafe working at height.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7AE44DAF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23853913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48EB432D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680770A3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4C12A0D1" w14:textId="0B0F758F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Working in a manner which could cause potential damage to the environment.      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1B04121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61BF423D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15D014C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361882A6" w14:textId="77777777" w:rsidTr="004A4616">
        <w:trPr>
          <w:trHeight w:val="284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2882ABD6" w14:textId="6B1DB17C" w:rsidR="00DE3223" w:rsidRDefault="00DE3223" w:rsidP="00DE3223">
            <w:pPr>
              <w:spacing w:before="20" w:after="20"/>
              <w:rPr>
                <w:rStyle w:val="Strong"/>
                <w:sz w:val="18"/>
                <w:szCs w:val="18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Not working in compliance </w:t>
            </w:r>
            <w:r>
              <w:rPr>
                <w:rFonts w:ascii="Calibri" w:eastAsia="MS Mincho" w:hAnsi="Calibri" w:cs="Calibri"/>
                <w:sz w:val="21"/>
                <w:szCs w:val="21"/>
              </w:rPr>
              <w:t xml:space="preserve">with Method Statement or </w:t>
            </w:r>
            <w:proofErr w:type="gramStart"/>
            <w:r>
              <w:rPr>
                <w:rFonts w:ascii="Calibri" w:eastAsia="MS Mincho" w:hAnsi="Calibri" w:cs="Calibri"/>
                <w:sz w:val="21"/>
                <w:szCs w:val="21"/>
              </w:rPr>
              <w:t xml:space="preserve">Risk </w:t>
            </w:r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 Assessment</w:t>
            </w:r>
            <w:proofErr w:type="gramEnd"/>
            <w:r w:rsidRPr="008150D6">
              <w:rPr>
                <w:rFonts w:ascii="Calibri" w:eastAsia="MS Mincho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806F6A7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7E312A33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F2CD5F2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6CE4D6F8" w14:textId="77777777" w:rsidTr="00DE3223">
        <w:trPr>
          <w:trHeight w:val="416"/>
        </w:trPr>
        <w:tc>
          <w:tcPr>
            <w:tcW w:w="7506" w:type="dxa"/>
            <w:gridSpan w:val="4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3D423E6D" w14:textId="5624B2A7" w:rsidR="00DE3223" w:rsidRPr="002E0ED1" w:rsidRDefault="00DE3223" w:rsidP="002E0ED1">
            <w:pPr>
              <w:tabs>
                <w:tab w:val="left" w:pos="680"/>
              </w:tabs>
              <w:spacing w:before="120" w:after="0"/>
              <w:rPr>
                <w:rStyle w:val="Strong"/>
                <w:rFonts w:ascii="Calibri" w:eastAsia="MS Mincho" w:hAnsi="Calibri" w:cs="Calibri"/>
                <w:b w:val="0"/>
                <w:sz w:val="21"/>
                <w:szCs w:val="21"/>
              </w:rPr>
            </w:pPr>
            <w:r w:rsidRPr="008150D6">
              <w:rPr>
                <w:rFonts w:ascii="Calibri" w:eastAsia="MS Mincho" w:hAnsi="Calibri" w:cs="Calibri"/>
                <w:sz w:val="21"/>
                <w:szCs w:val="21"/>
              </w:rPr>
              <w:t>Other</w:t>
            </w:r>
          </w:p>
        </w:tc>
        <w:tc>
          <w:tcPr>
            <w:tcW w:w="708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161AF98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0B9A2573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</w:tcPr>
          <w:p w14:paraId="339B6E57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DE3223" w:rsidRPr="00A307A4" w14:paraId="034DE363" w14:textId="77777777" w:rsidTr="001A7041">
        <w:trPr>
          <w:trHeight w:val="576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248E0F1" w14:textId="7E5CAAA3" w:rsidR="00DE3223" w:rsidRDefault="00DE3223" w:rsidP="00DE3223">
            <w:pPr>
              <w:spacing w:before="20" w:after="20"/>
              <w:jc w:val="center"/>
              <w:rPr>
                <w:rStyle w:val="Strong"/>
                <w:sz w:val="18"/>
                <w:szCs w:val="18"/>
              </w:rPr>
            </w:pPr>
            <w:r w:rsidRPr="00DE3223">
              <w:rPr>
                <w:rFonts w:ascii="Calibri" w:eastAsia="MS Mincho" w:hAnsi="Calibri" w:cs="Calibri"/>
                <w:b/>
                <w:color w:val="FFFFFF" w:themeColor="background1"/>
                <w:sz w:val="21"/>
                <w:szCs w:val="21"/>
              </w:rPr>
              <w:lastRenderedPageBreak/>
              <w:t>Description of non-compliance</w:t>
            </w:r>
          </w:p>
        </w:tc>
        <w:tc>
          <w:tcPr>
            <w:tcW w:w="7517" w:type="dxa"/>
            <w:gridSpan w:val="6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/>
          </w:tcPr>
          <w:p w14:paraId="21229A78" w14:textId="77777777" w:rsidR="00DE3223" w:rsidRDefault="00DE3223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7923002C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4DFAF2A6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1E8ACBD0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684C30A2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72A4CE6B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267EC171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28CB0604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527DF072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340F02F8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5A2D35B6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28B8E940" w14:textId="77777777" w:rsidR="002E0ED1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  <w:p w14:paraId="10EA305C" w14:textId="1372732B" w:rsidR="002E0ED1" w:rsidRPr="00A307A4" w:rsidRDefault="002E0ED1" w:rsidP="00DE3223">
            <w:pPr>
              <w:spacing w:before="20" w:after="20"/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DE3223" w14:paraId="652738AC" w14:textId="77777777" w:rsidTr="001A7041">
        <w:trPr>
          <w:trHeight w:val="284"/>
        </w:trPr>
        <w:tc>
          <w:tcPr>
            <w:tcW w:w="9634" w:type="dxa"/>
            <w:gridSpan w:val="7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6E7263" w14:textId="3ED3A113" w:rsidR="00DE3223" w:rsidRPr="009A4A5C" w:rsidRDefault="00DE3223" w:rsidP="00DE3223">
            <w:pPr>
              <w:spacing w:before="20" w:after="20"/>
              <w:rPr>
                <w:rStyle w:val="Strong"/>
                <w:bCs/>
                <w:color w:val="FFFFFF" w:themeColor="background1"/>
              </w:rPr>
            </w:pPr>
            <w:r w:rsidRPr="009A4A5C">
              <w:rPr>
                <w:rStyle w:val="Strong"/>
                <w:bCs/>
                <w:color w:val="FFFFFF" w:themeColor="background1"/>
              </w:rPr>
              <w:t>Authorisation</w:t>
            </w:r>
          </w:p>
        </w:tc>
      </w:tr>
      <w:tr w:rsidR="00DE3223" w:rsidRPr="00BB39D8" w14:paraId="6956299F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B4C02B" w14:textId="38FA1652" w:rsidR="00DE3223" w:rsidRPr="00A307A4" w:rsidRDefault="00DE3223" w:rsidP="00DE322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Issued</w:t>
            </w:r>
            <w:r w:rsidRPr="00A307A4">
              <w:rPr>
                <w:rStyle w:val="Strong"/>
                <w:color w:val="FFFFFF" w:themeColor="background1"/>
                <w:sz w:val="18"/>
                <w:szCs w:val="18"/>
              </w:rPr>
              <w:t xml:space="preserve"> by </w:t>
            </w:r>
          </w:p>
        </w:tc>
        <w:tc>
          <w:tcPr>
            <w:tcW w:w="2978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3CDDE8" w14:textId="7FEA4576" w:rsidR="00DE3223" w:rsidRPr="00A363D3" w:rsidRDefault="00DE3223" w:rsidP="00DE3223">
            <w:pPr>
              <w:spacing w:before="20" w:after="20"/>
              <w:rPr>
                <w:color w:val="FFFFFF" w:themeColor="background1"/>
                <w:szCs w:val="20"/>
              </w:rPr>
            </w:pPr>
          </w:p>
        </w:tc>
        <w:tc>
          <w:tcPr>
            <w:tcW w:w="24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vAlign w:val="center"/>
          </w:tcPr>
          <w:p w14:paraId="1619CE2C" w14:textId="77777777" w:rsidR="00DE3223" w:rsidRPr="00A307A4" w:rsidRDefault="00DE3223" w:rsidP="00DE3223">
            <w:pPr>
              <w:spacing w:before="20" w:after="2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A307A4">
              <w:rPr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128" w:type="dxa"/>
            <w:gridSpan w:val="3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vAlign w:val="center"/>
          </w:tcPr>
          <w:p w14:paraId="77072CFF" w14:textId="62BCBC86" w:rsidR="00DE3223" w:rsidRPr="00A363D3" w:rsidRDefault="00DE3223" w:rsidP="00DE3223">
            <w:pPr>
              <w:spacing w:before="20" w:after="20"/>
              <w:rPr>
                <w:color w:val="000000" w:themeColor="text1"/>
                <w:szCs w:val="20"/>
              </w:rPr>
            </w:pPr>
          </w:p>
        </w:tc>
      </w:tr>
      <w:tr w:rsidR="00DE3223" w:rsidRPr="00BB39D8" w14:paraId="0B7EC48F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87A3B0" w14:textId="47436687" w:rsidR="00DE3223" w:rsidRPr="00A307A4" w:rsidRDefault="00DE3223" w:rsidP="00DE322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>
              <w:rPr>
                <w:rStyle w:val="Strong"/>
                <w:color w:val="FFFFFF" w:themeColor="background1"/>
                <w:sz w:val="18"/>
                <w:szCs w:val="18"/>
              </w:rPr>
              <w:t>Recipient</w:t>
            </w:r>
            <w:r w:rsidRPr="00A307A4">
              <w:rPr>
                <w:rStyle w:val="Strong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978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9F5221" w14:textId="7E914201" w:rsidR="00DE3223" w:rsidRPr="00A363D3" w:rsidRDefault="00DE3223" w:rsidP="00DE3223">
            <w:pPr>
              <w:spacing w:before="20" w:after="20"/>
              <w:rPr>
                <w:color w:val="000000" w:themeColor="text1"/>
                <w:szCs w:val="20"/>
              </w:rPr>
            </w:pPr>
          </w:p>
        </w:tc>
        <w:tc>
          <w:tcPr>
            <w:tcW w:w="24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vAlign w:val="center"/>
          </w:tcPr>
          <w:p w14:paraId="221EA8DC" w14:textId="77777777" w:rsidR="00DE3223" w:rsidRPr="00A307A4" w:rsidRDefault="00DE3223" w:rsidP="00DE3223">
            <w:pPr>
              <w:spacing w:before="20" w:after="20"/>
              <w:jc w:val="center"/>
              <w:rPr>
                <w:rStyle w:val="Strong"/>
                <w:b w:val="0"/>
                <w:sz w:val="18"/>
                <w:szCs w:val="18"/>
              </w:rPr>
            </w:pPr>
            <w:r w:rsidRPr="00A307A4">
              <w:rPr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128" w:type="dxa"/>
            <w:gridSpan w:val="3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vAlign w:val="center"/>
          </w:tcPr>
          <w:p w14:paraId="0D40D6D8" w14:textId="7D995650" w:rsidR="00DE3223" w:rsidRPr="00A363D3" w:rsidRDefault="00DE3223" w:rsidP="00DE3223">
            <w:pPr>
              <w:spacing w:before="20" w:after="20"/>
              <w:rPr>
                <w:color w:val="000000" w:themeColor="text1"/>
                <w:szCs w:val="20"/>
              </w:rPr>
            </w:pPr>
          </w:p>
        </w:tc>
      </w:tr>
      <w:tr w:rsidR="00DE3223" w14:paraId="61AA9C80" w14:textId="77777777" w:rsidTr="001A7041">
        <w:trPr>
          <w:trHeight w:val="284"/>
        </w:trPr>
        <w:tc>
          <w:tcPr>
            <w:tcW w:w="9634" w:type="dxa"/>
            <w:gridSpan w:val="7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475C3F" w14:textId="28E852AB" w:rsidR="00DE3223" w:rsidRPr="009A4A5C" w:rsidRDefault="00DE3223" w:rsidP="00DE3223">
            <w:pPr>
              <w:spacing w:before="20" w:after="20"/>
              <w:rPr>
                <w:rStyle w:val="Strong"/>
                <w:bCs/>
                <w:color w:val="FFFFFF" w:themeColor="background1"/>
              </w:rPr>
            </w:pPr>
            <w:r w:rsidRPr="00DE3223">
              <w:rPr>
                <w:rStyle w:val="Strong"/>
                <w:bCs/>
                <w:color w:val="FFFFFF" w:themeColor="background1"/>
              </w:rPr>
              <w:t xml:space="preserve">Operative follow up / Confirmation </w:t>
            </w:r>
            <w:proofErr w:type="gramStart"/>
            <w:r w:rsidRPr="00DE3223">
              <w:rPr>
                <w:rStyle w:val="Strong"/>
                <w:bCs/>
                <w:color w:val="FFFFFF" w:themeColor="background1"/>
              </w:rPr>
              <w:t>of  Re</w:t>
            </w:r>
            <w:proofErr w:type="gramEnd"/>
            <w:r w:rsidRPr="00DE3223">
              <w:rPr>
                <w:rStyle w:val="Strong"/>
                <w:bCs/>
                <w:color w:val="FFFFFF" w:themeColor="background1"/>
              </w:rPr>
              <w:t>-start briefing / Induction</w:t>
            </w:r>
          </w:p>
        </w:tc>
      </w:tr>
      <w:tr w:rsidR="00DE3223" w14:paraId="4046912E" w14:textId="77777777" w:rsidTr="001A7041">
        <w:trPr>
          <w:trHeight w:val="284"/>
        </w:trPr>
        <w:tc>
          <w:tcPr>
            <w:tcW w:w="9634" w:type="dxa"/>
            <w:gridSpan w:val="7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2BC81" w14:textId="7602CE91" w:rsidR="00DE3223" w:rsidRDefault="00DE3223" w:rsidP="00DE3223">
            <w:pPr>
              <w:spacing w:before="20" w:after="20"/>
              <w:rPr>
                <w:rStyle w:val="Strong"/>
                <w:bCs/>
                <w:color w:val="FFFFFF" w:themeColor="background1"/>
              </w:rPr>
            </w:pPr>
            <w:r>
              <w:rPr>
                <w:rStyle w:val="Strong"/>
                <w:bCs/>
                <w:color w:val="FFFFFF" w:themeColor="background1"/>
              </w:rPr>
              <w:t>Manager/ Supervisor undertaking briefing/induction:</w:t>
            </w:r>
          </w:p>
        </w:tc>
      </w:tr>
      <w:tr w:rsidR="00DE3223" w:rsidRPr="00BB39D8" w14:paraId="6963A06D" w14:textId="77777777" w:rsidTr="001A7041">
        <w:trPr>
          <w:trHeight w:val="284"/>
        </w:trPr>
        <w:tc>
          <w:tcPr>
            <w:tcW w:w="2117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58F3A7" w14:textId="77777777" w:rsidR="00DE3223" w:rsidRPr="00A307A4" w:rsidRDefault="00DE3223" w:rsidP="00DE3223">
            <w:pPr>
              <w:spacing w:before="20" w:after="20"/>
              <w:jc w:val="center"/>
              <w:rPr>
                <w:rStyle w:val="Strong"/>
                <w:color w:val="FFFFFF" w:themeColor="background1"/>
                <w:sz w:val="18"/>
                <w:szCs w:val="18"/>
              </w:rPr>
            </w:pPr>
            <w:r w:rsidRPr="00A307A4">
              <w:rPr>
                <w:rStyle w:val="Strong"/>
                <w:color w:val="FFFFFF" w:themeColor="background1"/>
                <w:sz w:val="18"/>
                <w:szCs w:val="18"/>
              </w:rPr>
              <w:t>Signed</w:t>
            </w:r>
          </w:p>
        </w:tc>
        <w:tc>
          <w:tcPr>
            <w:tcW w:w="2978" w:type="dxa"/>
            <w:gridSpan w:val="2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87F36E" w14:textId="77777777" w:rsidR="00DE3223" w:rsidRPr="00A307A4" w:rsidRDefault="00DE3223" w:rsidP="00DE3223">
            <w:pPr>
              <w:spacing w:before="20" w:after="20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0070C0"/>
            <w:vAlign w:val="center"/>
          </w:tcPr>
          <w:p w14:paraId="1692B1C9" w14:textId="77777777" w:rsidR="00DE3223" w:rsidRPr="00A307A4" w:rsidRDefault="00DE3223" w:rsidP="00DE3223">
            <w:pPr>
              <w:spacing w:before="20" w:after="2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A307A4">
              <w:rPr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128" w:type="dxa"/>
            <w:gridSpan w:val="3"/>
            <w:tcBorders>
              <w:top w:val="single" w:sz="8" w:space="0" w:color="225A40"/>
              <w:left w:val="single" w:sz="8" w:space="0" w:color="225A40"/>
              <w:bottom w:val="single" w:sz="8" w:space="0" w:color="225A40"/>
              <w:right w:val="single" w:sz="8" w:space="0" w:color="225A40"/>
            </w:tcBorders>
            <w:shd w:val="clear" w:color="auto" w:fill="F2F2F2" w:themeFill="background1" w:themeFillShade="F2"/>
            <w:vAlign w:val="center"/>
          </w:tcPr>
          <w:p w14:paraId="14BB1D66" w14:textId="77777777" w:rsidR="00DE3223" w:rsidRPr="00A307A4" w:rsidRDefault="00DE3223" w:rsidP="00DE3223">
            <w:pPr>
              <w:spacing w:before="20" w:after="20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387C9C9" w14:textId="77777777" w:rsidR="00A441B5" w:rsidRPr="00A441B5" w:rsidRDefault="00A441B5" w:rsidP="00DE3223">
      <w:pPr>
        <w:rPr>
          <w:sz w:val="2"/>
        </w:rPr>
      </w:pPr>
    </w:p>
    <w:sectPr w:rsidR="00A441B5" w:rsidRPr="00A441B5" w:rsidSect="002F6658">
      <w:headerReference w:type="default" r:id="rId15"/>
      <w:footerReference w:type="default" r:id="rId16"/>
      <w:type w:val="continuous"/>
      <w:pgSz w:w="11906" w:h="16838"/>
      <w:pgMar w:top="1701" w:right="1134" w:bottom="1134" w:left="1134" w:header="567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D99D" w14:textId="77777777" w:rsidR="00174970" w:rsidRDefault="00174970" w:rsidP="008A1106">
      <w:r>
        <w:separator/>
      </w:r>
    </w:p>
    <w:p w14:paraId="7DF24FDF" w14:textId="77777777" w:rsidR="00174970" w:rsidRDefault="00174970" w:rsidP="008A1106"/>
  </w:endnote>
  <w:endnote w:type="continuationSeparator" w:id="0">
    <w:p w14:paraId="165E81A1" w14:textId="77777777" w:rsidR="00174970" w:rsidRDefault="00174970" w:rsidP="008A1106">
      <w:r>
        <w:continuationSeparator/>
      </w:r>
    </w:p>
    <w:p w14:paraId="429FB2FD" w14:textId="77777777" w:rsidR="00174970" w:rsidRDefault="00174970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88587D" w:rsidRPr="00A30CF8" w14:paraId="0AB8DFAE" w14:textId="77777777" w:rsidTr="00DF1CAC">
      <w:trPr>
        <w:trHeight w:val="290"/>
      </w:trPr>
      <w:tc>
        <w:tcPr>
          <w:tcW w:w="9639" w:type="dxa"/>
          <w:gridSpan w:val="3"/>
          <w:vAlign w:val="center"/>
        </w:tcPr>
        <w:p w14:paraId="4209BD88" w14:textId="3F47726C" w:rsidR="0088587D" w:rsidRPr="00A30CF8" w:rsidRDefault="00C36CEC" w:rsidP="0088587D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63035F" wp14:editId="1FD0B8B1">
                    <wp:simplePos x="0" y="0"/>
                    <wp:positionH relativeFrom="margin">
                      <wp:posOffset>5140960</wp:posOffset>
                    </wp:positionH>
                    <wp:positionV relativeFrom="paragraph">
                      <wp:posOffset>85725</wp:posOffset>
                    </wp:positionV>
                    <wp:extent cx="1195705" cy="0"/>
                    <wp:effectExtent l="57150" t="38100" r="61595" b="95250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570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F0AA13" id="Straight Connector 2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8pt,6.75pt" to="498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18C2E3" wp14:editId="36F93D8E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85725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30F709B" id="Straight Connector 2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3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B7791D" w:rsidRPr="002F4BAB" w14:paraId="4028ADA0" w14:textId="77777777" w:rsidTr="00DF1CAC">
      <w:trPr>
        <w:trHeight w:val="290"/>
      </w:trPr>
      <w:tc>
        <w:tcPr>
          <w:tcW w:w="1848" w:type="dxa"/>
          <w:vAlign w:val="center"/>
        </w:tcPr>
        <w:p w14:paraId="7169BE72" w14:textId="7559114A" w:rsidR="00B7791D" w:rsidRPr="00C36CEC" w:rsidRDefault="00B7791D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</w:t>
          </w:r>
          <w:r w:rsidR="00217E99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C0</w:t>
          </w:r>
          <w:r w:rsidR="00302E1D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1</w:t>
          </w:r>
        </w:p>
      </w:tc>
      <w:tc>
        <w:tcPr>
          <w:tcW w:w="6095" w:type="dxa"/>
          <w:vAlign w:val="center"/>
        </w:tcPr>
        <w:p w14:paraId="00BC0A03" w14:textId="61A3449E" w:rsidR="00B7791D" w:rsidRPr="00C36CEC" w:rsidRDefault="00B7791D" w:rsidP="00B7791D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C36CEC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 w:rsidR="00302E1D" w:rsidRPr="00C36CEC">
            <w:rPr>
              <w:b/>
              <w:color w:val="002060"/>
              <w:sz w:val="16"/>
              <w:szCs w:val="16"/>
              <w:lang w:eastAsia="en-GB"/>
            </w:rPr>
            <w:t>HCPL-</w:t>
          </w:r>
          <w:r w:rsidR="002E0ED1">
            <w:rPr>
              <w:b/>
              <w:color w:val="002060"/>
              <w:sz w:val="16"/>
              <w:szCs w:val="16"/>
              <w:lang w:eastAsia="en-GB"/>
            </w:rPr>
            <w:t>YELLOW-RED-CARD</w:t>
          </w:r>
        </w:p>
      </w:tc>
      <w:tc>
        <w:tcPr>
          <w:tcW w:w="1696" w:type="dxa"/>
          <w:vAlign w:val="center"/>
        </w:tcPr>
        <w:p w14:paraId="48D8CC76" w14:textId="77777777" w:rsidR="00B7791D" w:rsidRPr="00C36CEC" w:rsidRDefault="00B7791D" w:rsidP="00D922CC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="004A27D9" w:rsidRPr="00C36CEC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2</w: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="004A27D9" w:rsidRPr="00C36CEC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2</w: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B7791D" w:rsidRPr="00A30CF8" w14:paraId="524A8545" w14:textId="77777777" w:rsidTr="00DF1CAC">
      <w:trPr>
        <w:trHeight w:val="290"/>
      </w:trPr>
      <w:tc>
        <w:tcPr>
          <w:tcW w:w="1848" w:type="dxa"/>
          <w:vAlign w:val="center"/>
        </w:tcPr>
        <w:p w14:paraId="7399A17F" w14:textId="77777777" w:rsidR="00B7791D" w:rsidRPr="00C36CEC" w:rsidRDefault="00B7791D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</w:t>
          </w:r>
          <w:r w:rsidR="00A441B5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A1</w:t>
          </w:r>
        </w:p>
      </w:tc>
      <w:tc>
        <w:tcPr>
          <w:tcW w:w="6095" w:type="dxa"/>
          <w:vAlign w:val="center"/>
        </w:tcPr>
        <w:p w14:paraId="67D58530" w14:textId="1AC2D3E3" w:rsidR="00B7791D" w:rsidRPr="00C36CEC" w:rsidRDefault="00B7791D" w:rsidP="00B7791D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Security classification: </w:t>
          </w:r>
          <w:r w:rsidR="00A441B5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Internal</w:t>
          </w:r>
        </w:p>
      </w:tc>
      <w:tc>
        <w:tcPr>
          <w:tcW w:w="1696" w:type="dxa"/>
          <w:vAlign w:val="center"/>
        </w:tcPr>
        <w:p w14:paraId="05636C9D" w14:textId="77777777" w:rsidR="00B7791D" w:rsidRPr="00C36CEC" w:rsidRDefault="00B7791D" w:rsidP="00B7791D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  <w:tr w:rsidR="00B7791D" w:rsidRPr="00A30CF8" w14:paraId="42B6CD31" w14:textId="77777777" w:rsidTr="00DF1CAC">
      <w:trPr>
        <w:trHeight w:val="270"/>
      </w:trPr>
      <w:tc>
        <w:tcPr>
          <w:tcW w:w="9639" w:type="dxa"/>
          <w:gridSpan w:val="3"/>
          <w:vAlign w:val="center"/>
        </w:tcPr>
        <w:p w14:paraId="0FE797CA" w14:textId="16854251" w:rsidR="00B7791D" w:rsidRPr="00C36CEC" w:rsidRDefault="00B7791D" w:rsidP="00877273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</w:p>
      </w:tc>
    </w:tr>
  </w:tbl>
  <w:p w14:paraId="79EA9C1A" w14:textId="77777777" w:rsidR="00721ACA" w:rsidRPr="00D57EBE" w:rsidRDefault="00721ACA" w:rsidP="008A1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4067C" w14:textId="77777777" w:rsidR="00174970" w:rsidRDefault="00174970" w:rsidP="008A1106">
      <w:r>
        <w:separator/>
      </w:r>
    </w:p>
    <w:p w14:paraId="5F89807D" w14:textId="77777777" w:rsidR="00174970" w:rsidRDefault="00174970" w:rsidP="008A1106"/>
  </w:footnote>
  <w:footnote w:type="continuationSeparator" w:id="0">
    <w:p w14:paraId="2BD28D8B" w14:textId="77777777" w:rsidR="00174970" w:rsidRDefault="00174970" w:rsidP="008A1106">
      <w:r>
        <w:continuationSeparator/>
      </w:r>
    </w:p>
    <w:p w14:paraId="478CE72F" w14:textId="77777777" w:rsidR="00174970" w:rsidRDefault="00174970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D0D2" w14:textId="0163B9D4" w:rsidR="00721ACA" w:rsidRDefault="00A0071B" w:rsidP="008A1106">
    <w:pPr>
      <w:pStyle w:val="Header"/>
    </w:pPr>
    <w:r>
      <w:rPr>
        <w:noProof/>
        <w:sz w:val="2"/>
        <w:szCs w:val="2"/>
      </w:rPr>
      <w:drawing>
        <wp:anchor distT="0" distB="0" distL="114300" distR="114300" simplePos="0" relativeHeight="251663360" behindDoc="0" locked="0" layoutInCell="1" allowOverlap="1" wp14:anchorId="69DCAFE3" wp14:editId="5679A3CA">
          <wp:simplePos x="0" y="0"/>
          <wp:positionH relativeFrom="margin">
            <wp:align>left</wp:align>
          </wp:positionH>
          <wp:positionV relativeFrom="paragraph">
            <wp:posOffset>-64008</wp:posOffset>
          </wp:positionV>
          <wp:extent cx="2171700" cy="698063"/>
          <wp:effectExtent l="0" t="0" r="0" b="6985"/>
          <wp:wrapNone/>
          <wp:docPr id="8" name="Picture 8" descr="A picture containing hanging,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nry_Constructi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698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0D8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69E977" wp14:editId="142E6502">
              <wp:simplePos x="0" y="0"/>
              <wp:positionH relativeFrom="column">
                <wp:posOffset>3334499</wp:posOffset>
              </wp:positionH>
              <wp:positionV relativeFrom="paragraph">
                <wp:posOffset>-80645</wp:posOffset>
              </wp:positionV>
              <wp:extent cx="2727349" cy="453390"/>
              <wp:effectExtent l="0" t="0" r="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349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0129A" w14:textId="79E39035" w:rsidR="00721ACA" w:rsidRPr="00A0071B" w:rsidRDefault="00DE3223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Yellow/ Red Card Notification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69E9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2.55pt;margin-top:-6.35pt;width:214.75pt;height:35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" filled="f" stroked="f">
              <v:textbox style="mso-fit-shape-to-text:t">
                <w:txbxContent>
                  <w:p w14:paraId="3280129A" w14:textId="79E39035" w:rsidR="00721ACA" w:rsidRPr="00A0071B" w:rsidRDefault="00DE3223" w:rsidP="00A770C7">
                    <w:pPr>
                      <w:pStyle w:val="HeadingL3"/>
                      <w:rPr>
                        <w:color w:val="002060"/>
                      </w:rPr>
                    </w:pPr>
                    <w:r>
                      <w:rPr>
                        <w:color w:val="002060"/>
                      </w:rPr>
                      <w:t>Yellow/ Red Card Notification</w:t>
                    </w:r>
                  </w:p>
                </w:txbxContent>
              </v:textbox>
            </v:shape>
          </w:pict>
        </mc:Fallback>
      </mc:AlternateContent>
    </w:r>
  </w:p>
  <w:p w14:paraId="4C370679" w14:textId="77777777" w:rsidR="002F6658" w:rsidRPr="002F6658" w:rsidRDefault="002F6658" w:rsidP="008A110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A280B"/>
    <w:multiLevelType w:val="hybridMultilevel"/>
    <w:tmpl w:val="76A634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B1676C"/>
    <w:multiLevelType w:val="hybridMultilevel"/>
    <w:tmpl w:val="CFD6B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24AC0"/>
    <w:multiLevelType w:val="hybridMultilevel"/>
    <w:tmpl w:val="EBE8EBC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50A25"/>
    <w:multiLevelType w:val="hybridMultilevel"/>
    <w:tmpl w:val="A6CEA9A8"/>
    <w:lvl w:ilvl="0" w:tplc="40987282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002060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6B1459"/>
    <w:multiLevelType w:val="hybridMultilevel"/>
    <w:tmpl w:val="911A2800"/>
    <w:lvl w:ilvl="0" w:tplc="3A3EC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946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6FC7"/>
    <w:multiLevelType w:val="hybridMultilevel"/>
    <w:tmpl w:val="8E2EEE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6"/>
  </w:num>
  <w:num w:numId="13">
    <w:abstractNumId w:val="12"/>
  </w:num>
  <w:num w:numId="14">
    <w:abstractNumId w:val="11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tTQytjA2MrAwMTRW0lEKTi0uzszPAykwrAUA4XTvmSwAAAA="/>
  </w:docVars>
  <w:rsids>
    <w:rsidRoot w:val="00B7791D"/>
    <w:rsid w:val="00005A65"/>
    <w:rsid w:val="000068F2"/>
    <w:rsid w:val="000117E1"/>
    <w:rsid w:val="0001277B"/>
    <w:rsid w:val="00015702"/>
    <w:rsid w:val="000241D5"/>
    <w:rsid w:val="0002536D"/>
    <w:rsid w:val="00030E88"/>
    <w:rsid w:val="00032CDE"/>
    <w:rsid w:val="00042977"/>
    <w:rsid w:val="00057C70"/>
    <w:rsid w:val="00066920"/>
    <w:rsid w:val="00070D50"/>
    <w:rsid w:val="00076AE1"/>
    <w:rsid w:val="00091203"/>
    <w:rsid w:val="000969ED"/>
    <w:rsid w:val="000C7843"/>
    <w:rsid w:val="000D0C58"/>
    <w:rsid w:val="000D799C"/>
    <w:rsid w:val="00115C4B"/>
    <w:rsid w:val="001279A4"/>
    <w:rsid w:val="00130A36"/>
    <w:rsid w:val="00137D28"/>
    <w:rsid w:val="00143684"/>
    <w:rsid w:val="00146A08"/>
    <w:rsid w:val="00147ED5"/>
    <w:rsid w:val="00152A38"/>
    <w:rsid w:val="00155950"/>
    <w:rsid w:val="00157BB8"/>
    <w:rsid w:val="00161775"/>
    <w:rsid w:val="00167D84"/>
    <w:rsid w:val="00174970"/>
    <w:rsid w:val="00195CF4"/>
    <w:rsid w:val="001A2CE2"/>
    <w:rsid w:val="001A7041"/>
    <w:rsid w:val="001B18EC"/>
    <w:rsid w:val="001C691D"/>
    <w:rsid w:val="001E1987"/>
    <w:rsid w:val="001E2AB8"/>
    <w:rsid w:val="001E518D"/>
    <w:rsid w:val="00206D28"/>
    <w:rsid w:val="002174B3"/>
    <w:rsid w:val="00217E99"/>
    <w:rsid w:val="002442C5"/>
    <w:rsid w:val="00254C34"/>
    <w:rsid w:val="0029450F"/>
    <w:rsid w:val="0029677A"/>
    <w:rsid w:val="002B0358"/>
    <w:rsid w:val="002B3FDC"/>
    <w:rsid w:val="002D4711"/>
    <w:rsid w:val="002E0ED1"/>
    <w:rsid w:val="002F5E67"/>
    <w:rsid w:val="002F6658"/>
    <w:rsid w:val="00302E1D"/>
    <w:rsid w:val="00313AB3"/>
    <w:rsid w:val="003412FE"/>
    <w:rsid w:val="00357912"/>
    <w:rsid w:val="003631BD"/>
    <w:rsid w:val="00364C7E"/>
    <w:rsid w:val="003704D5"/>
    <w:rsid w:val="0037676E"/>
    <w:rsid w:val="00377256"/>
    <w:rsid w:val="00395E09"/>
    <w:rsid w:val="003B786E"/>
    <w:rsid w:val="003F2DCA"/>
    <w:rsid w:val="004156B5"/>
    <w:rsid w:val="00454190"/>
    <w:rsid w:val="0047007E"/>
    <w:rsid w:val="00474573"/>
    <w:rsid w:val="004752DD"/>
    <w:rsid w:val="0049269C"/>
    <w:rsid w:val="00492824"/>
    <w:rsid w:val="00493F67"/>
    <w:rsid w:val="004A27D9"/>
    <w:rsid w:val="004D189D"/>
    <w:rsid w:val="004E4583"/>
    <w:rsid w:val="004F37BA"/>
    <w:rsid w:val="00510E4B"/>
    <w:rsid w:val="00520DFE"/>
    <w:rsid w:val="00535CC0"/>
    <w:rsid w:val="00576297"/>
    <w:rsid w:val="0058086B"/>
    <w:rsid w:val="0059303F"/>
    <w:rsid w:val="005B309D"/>
    <w:rsid w:val="005B7E3E"/>
    <w:rsid w:val="005E4E31"/>
    <w:rsid w:val="005F7EA8"/>
    <w:rsid w:val="00627AD0"/>
    <w:rsid w:val="0063079B"/>
    <w:rsid w:val="00642363"/>
    <w:rsid w:val="00645D88"/>
    <w:rsid w:val="00653F34"/>
    <w:rsid w:val="00660E93"/>
    <w:rsid w:val="00665D90"/>
    <w:rsid w:val="00693713"/>
    <w:rsid w:val="006979C4"/>
    <w:rsid w:val="006B1F0E"/>
    <w:rsid w:val="006D014B"/>
    <w:rsid w:val="006D3305"/>
    <w:rsid w:val="006F4879"/>
    <w:rsid w:val="0070022B"/>
    <w:rsid w:val="00707739"/>
    <w:rsid w:val="007125AC"/>
    <w:rsid w:val="00713F05"/>
    <w:rsid w:val="00716B8B"/>
    <w:rsid w:val="00721ACA"/>
    <w:rsid w:val="00724F49"/>
    <w:rsid w:val="0074007A"/>
    <w:rsid w:val="0075602B"/>
    <w:rsid w:val="00760001"/>
    <w:rsid w:val="007825A2"/>
    <w:rsid w:val="00786C37"/>
    <w:rsid w:val="007A03AD"/>
    <w:rsid w:val="007A26CD"/>
    <w:rsid w:val="007B1AF4"/>
    <w:rsid w:val="007B7735"/>
    <w:rsid w:val="008019B3"/>
    <w:rsid w:val="00806CD5"/>
    <w:rsid w:val="008203DF"/>
    <w:rsid w:val="00826EDD"/>
    <w:rsid w:val="00832B27"/>
    <w:rsid w:val="00866BF5"/>
    <w:rsid w:val="0087168C"/>
    <w:rsid w:val="00875F46"/>
    <w:rsid w:val="00877273"/>
    <w:rsid w:val="0088587D"/>
    <w:rsid w:val="00890D8D"/>
    <w:rsid w:val="0089339F"/>
    <w:rsid w:val="008A1106"/>
    <w:rsid w:val="008A636D"/>
    <w:rsid w:val="008B36A1"/>
    <w:rsid w:val="008C2E62"/>
    <w:rsid w:val="008D332A"/>
    <w:rsid w:val="008D352C"/>
    <w:rsid w:val="008E250B"/>
    <w:rsid w:val="00904925"/>
    <w:rsid w:val="00905F4F"/>
    <w:rsid w:val="00916C75"/>
    <w:rsid w:val="00922D35"/>
    <w:rsid w:val="00927122"/>
    <w:rsid w:val="009310F6"/>
    <w:rsid w:val="0095386E"/>
    <w:rsid w:val="00964016"/>
    <w:rsid w:val="009873D8"/>
    <w:rsid w:val="009A11EB"/>
    <w:rsid w:val="009A43A1"/>
    <w:rsid w:val="009A6AE8"/>
    <w:rsid w:val="009B65DB"/>
    <w:rsid w:val="009D24A5"/>
    <w:rsid w:val="009D535A"/>
    <w:rsid w:val="009D5CC3"/>
    <w:rsid w:val="009D6496"/>
    <w:rsid w:val="009D72DD"/>
    <w:rsid w:val="009E2BB5"/>
    <w:rsid w:val="009E4F6E"/>
    <w:rsid w:val="009F3157"/>
    <w:rsid w:val="00A0065B"/>
    <w:rsid w:val="00A0071B"/>
    <w:rsid w:val="00A0083B"/>
    <w:rsid w:val="00A03DBB"/>
    <w:rsid w:val="00A118C7"/>
    <w:rsid w:val="00A21773"/>
    <w:rsid w:val="00A36B87"/>
    <w:rsid w:val="00A441B5"/>
    <w:rsid w:val="00A541F8"/>
    <w:rsid w:val="00A606B0"/>
    <w:rsid w:val="00A770C7"/>
    <w:rsid w:val="00A771F7"/>
    <w:rsid w:val="00A85F3C"/>
    <w:rsid w:val="00A86014"/>
    <w:rsid w:val="00AB1910"/>
    <w:rsid w:val="00AC36DC"/>
    <w:rsid w:val="00AE2613"/>
    <w:rsid w:val="00AE4C30"/>
    <w:rsid w:val="00B01E80"/>
    <w:rsid w:val="00B1781C"/>
    <w:rsid w:val="00B2348C"/>
    <w:rsid w:val="00B410CE"/>
    <w:rsid w:val="00B4723A"/>
    <w:rsid w:val="00B53C31"/>
    <w:rsid w:val="00B63357"/>
    <w:rsid w:val="00B774A5"/>
    <w:rsid w:val="00B7791D"/>
    <w:rsid w:val="00BB7F62"/>
    <w:rsid w:val="00BC1B85"/>
    <w:rsid w:val="00BC48D6"/>
    <w:rsid w:val="00BC7C5B"/>
    <w:rsid w:val="00BC7E97"/>
    <w:rsid w:val="00BD075C"/>
    <w:rsid w:val="00BD2C1E"/>
    <w:rsid w:val="00BE0441"/>
    <w:rsid w:val="00BE5FF7"/>
    <w:rsid w:val="00C1237A"/>
    <w:rsid w:val="00C267B7"/>
    <w:rsid w:val="00C2708E"/>
    <w:rsid w:val="00C346AA"/>
    <w:rsid w:val="00C34D71"/>
    <w:rsid w:val="00C36B6A"/>
    <w:rsid w:val="00C36CEC"/>
    <w:rsid w:val="00C42039"/>
    <w:rsid w:val="00C52070"/>
    <w:rsid w:val="00C5743C"/>
    <w:rsid w:val="00C66715"/>
    <w:rsid w:val="00C91B95"/>
    <w:rsid w:val="00C93720"/>
    <w:rsid w:val="00CA655A"/>
    <w:rsid w:val="00CB3A03"/>
    <w:rsid w:val="00CB5854"/>
    <w:rsid w:val="00CC5073"/>
    <w:rsid w:val="00CF2882"/>
    <w:rsid w:val="00CF7FF5"/>
    <w:rsid w:val="00D2381E"/>
    <w:rsid w:val="00D44513"/>
    <w:rsid w:val="00D478E4"/>
    <w:rsid w:val="00D5089E"/>
    <w:rsid w:val="00D52DE6"/>
    <w:rsid w:val="00D57EBE"/>
    <w:rsid w:val="00D7508A"/>
    <w:rsid w:val="00D83C74"/>
    <w:rsid w:val="00D922CC"/>
    <w:rsid w:val="00D97EE1"/>
    <w:rsid w:val="00DA3A85"/>
    <w:rsid w:val="00DB4D1E"/>
    <w:rsid w:val="00DD1186"/>
    <w:rsid w:val="00DD15F6"/>
    <w:rsid w:val="00DE3223"/>
    <w:rsid w:val="00DF1CAC"/>
    <w:rsid w:val="00E03E9B"/>
    <w:rsid w:val="00E0532E"/>
    <w:rsid w:val="00E10DFB"/>
    <w:rsid w:val="00E30C3A"/>
    <w:rsid w:val="00E4148F"/>
    <w:rsid w:val="00E46082"/>
    <w:rsid w:val="00E57638"/>
    <w:rsid w:val="00E905F0"/>
    <w:rsid w:val="00E925B8"/>
    <w:rsid w:val="00E94B8E"/>
    <w:rsid w:val="00E95155"/>
    <w:rsid w:val="00EB002B"/>
    <w:rsid w:val="00EB08C9"/>
    <w:rsid w:val="00EB5665"/>
    <w:rsid w:val="00EB7B3C"/>
    <w:rsid w:val="00EC291A"/>
    <w:rsid w:val="00ED39C3"/>
    <w:rsid w:val="00ED65F7"/>
    <w:rsid w:val="00F025D2"/>
    <w:rsid w:val="00F72FB8"/>
    <w:rsid w:val="00F834AD"/>
    <w:rsid w:val="00FA1095"/>
    <w:rsid w:val="00FB5116"/>
    <w:rsid w:val="00FC30A3"/>
    <w:rsid w:val="00FC34F5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C4C38"/>
  <w15:docId w15:val="{B04ACA48-CD6E-4DB9-AEF3-E57EB87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ind w:left="357" w:hanging="357"/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table" w:customStyle="1" w:styleId="TableGrid1">
    <w:name w:val="Table Grid1"/>
    <w:basedOn w:val="TableNormal"/>
    <w:next w:val="TableGrid"/>
    <w:uiPriority w:val="59"/>
    <w:rsid w:val="00091203"/>
    <w:pPr>
      <w:spacing w:after="0" w:line="240" w:lineRule="auto"/>
    </w:pPr>
    <w:rPr>
      <w:rFonts w:ascii="Franklin Gothic Book" w:eastAsia="Franklin Gothic Book" w:hAnsi="Franklin Gothic Book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Normal"/>
    <w:rsid w:val="00A441B5"/>
    <w:pPr>
      <w:spacing w:before="72" w:after="72" w:line="240" w:lineRule="auto"/>
    </w:pPr>
    <w:rPr>
      <w:rFonts w:ascii="Times New Roman" w:eastAsia="Times New Roman" w:hAnsi="Times New Roman" w:cs="Times New Roman"/>
      <w:szCs w:val="24"/>
    </w:rPr>
  </w:style>
  <w:style w:type="character" w:styleId="SubtleReference">
    <w:name w:val="Subtle Reference"/>
    <w:basedOn w:val="DefaultParagraphFont"/>
    <w:uiPriority w:val="31"/>
    <w:qFormat/>
    <w:rsid w:val="00217E99"/>
    <w:rPr>
      <w:smallCaps/>
      <w:color w:val="5A5A5A" w:themeColor="text1" w:themeTint="A5"/>
    </w:rPr>
  </w:style>
  <w:style w:type="paragraph" w:customStyle="1" w:styleId="Space">
    <w:name w:val="Space"/>
    <w:basedOn w:val="BodyText"/>
    <w:next w:val="BodyText"/>
    <w:rsid w:val="00206D28"/>
    <w:pPr>
      <w:spacing w:after="240" w:line="20" w:lineRule="exact"/>
    </w:pPr>
    <w:rPr>
      <w:rFonts w:ascii="Calibri" w:eastAsia="Times New Roman" w:hAnsi="Calibri" w:cs="Times New Roman"/>
      <w:szCs w:val="24"/>
      <w:lang w:eastAsia="en-GB"/>
    </w:rPr>
  </w:style>
  <w:style w:type="paragraph" w:customStyle="1" w:styleId="Normal9Bold">
    <w:name w:val="Normal 9 Bold"/>
    <w:basedOn w:val="Normal"/>
    <w:qFormat/>
    <w:rsid w:val="00206D28"/>
    <w:pPr>
      <w:spacing w:after="0" w:line="240" w:lineRule="auto"/>
      <w:jc w:val="both"/>
    </w:pPr>
    <w:rPr>
      <w:rFonts w:ascii="Tahoma" w:eastAsia="Times New Roman" w:hAnsi="Tahoma" w:cs="Tahoma"/>
      <w:b/>
      <w:sz w:val="18"/>
      <w:szCs w:val="18"/>
    </w:rPr>
  </w:style>
  <w:style w:type="paragraph" w:customStyle="1" w:styleId="Normal9">
    <w:name w:val="Normal 9"/>
    <w:basedOn w:val="Normal"/>
    <w:qFormat/>
    <w:rsid w:val="00206D28"/>
    <w:pPr>
      <w:spacing w:after="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06D28"/>
  </w:style>
  <w:style w:type="character" w:customStyle="1" w:styleId="BodyTextChar">
    <w:name w:val="Body Text Char"/>
    <w:basedOn w:val="DefaultParagraphFont"/>
    <w:link w:val="BodyText"/>
    <w:uiPriority w:val="99"/>
    <w:semiHidden/>
    <w:rsid w:val="00206D28"/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teams.microsoft.com/_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HSQE@henryconstruction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Sharepoint%20template\Form%20Updating%20A4%20Potrait%20Template_2016_V4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145</Value>
      <Value>144</Value>
    </TaxCatchAll>
    <DocumentType xmlns="ed808597-1e8c-45dd-9329-c042871a9a48">Form</DocumentType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Hot Works</TermName>
          <TermId xmlns="http://schemas.microsoft.com/office/infopath/2007/PartnerControls">61cbc5dc-eaf2-4b07-b6f8-25e69c91086c</TermId>
        </TermInfo>
        <TermInfo xmlns="http://schemas.microsoft.com/office/infopath/2007/PartnerControls">
          <TermName xmlns="http://schemas.microsoft.com/office/infopath/2007/PartnerControls">Permit</TermName>
          <TermId xmlns="http://schemas.microsoft.com/office/infopath/2007/PartnerControls">e4467778-589e-46f6-9e1c-61f9ba0b732a</TermId>
        </TermInfo>
      </Terms>
    </i922b022cd2b42dc9f02e812771f9aa1>
    <BusinessCase xmlns="ed808597-1e8c-45dd-9329-c042871a9a48" xsi:nil="true"/>
    <DigitalFormEquivalent xmlns="ed808597-1e8c-45dd-9329-c042871a9a48">Solarvista</DigitalFormEquivalent>
    <ImpactBusinessAreas xmlns="ed808597-1e8c-45dd-9329-c042871a9a48" xsi:nil="true"/>
    <RequestNumber xmlns="ed808597-1e8c-45dd-9329-c042871a9a48" xsi:nil="true"/>
    <BusinessArea xmlns="ed808597-1e8c-45dd-9329-c042871a9a48">
      <Value>SHES</Value>
    </BusinessArea>
    <FileName xmlns="ed808597-1e8c-45dd-9329-c042871a9a48">GRP-JMS-ZZ-XX-FM-Z-0309</FileName>
    <Author0 xmlns="ed808597-1e8c-45dd-9329-c042871a9a48">
      <UserInfo>
        <DisplayName>Mitchell, Mark</DisplayName>
        <AccountId>27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GRP-JMS-ZZ-XX-FM-Z-0309</DisplayFileName>
    <_dlc_DocId xmlns="bb023aa3-0173-4f05-93c4-8ff051b0b258">6CEX77QU7VS4-1570173733-477</_dlc_DocId>
    <_dlc_DocIdUrl xmlns="bb023aa3-0173-4f05-93c4-8ff051b0b258">
      <Url>https://murphygroup.sharepoint.com/sites/MIMSIntranet/_layouts/15/DocIdRedir.aspx?ID=6CEX77QU7VS4-1570173733-477</Url>
      <Description>6CEX77QU7VS4-1570173733-477</Description>
    </_dlc_DocIdUrl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a7ff0303208c26eace46ace25d7708e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95e5784d18e7ed0e87be5c52a8adaeb0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mplate"/>
              <xsd:enumeration value="Terms of Reference"/>
              <xsd:enumeration value="Toolbox Talk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E2F6F-C268-426B-9AB5-615E1B28619B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customXml/itemProps2.xml><?xml version="1.0" encoding="utf-8"?>
<ds:datastoreItem xmlns:ds="http://schemas.openxmlformats.org/officeDocument/2006/customXml" ds:itemID="{AB60D8CF-CC93-4C23-85C6-3D501BAEF2B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EC61849-A228-400C-8DF8-6B36578F5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5CC6BC-1CDB-4C9A-A203-506EA3E2DD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8C33A7C-2EBE-440B-8886-1656A33DF26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35C166B-00FB-45B1-9529-EBCF10BFE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Updating A4 Potrait Template_2016_V4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 Works Permit</vt:lpstr>
    </vt:vector>
  </TitlesOfParts>
  <Company>The Murphy Group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Works Permit</dc:title>
  <dc:creator>Mitchell, Mark</dc:creator>
  <cp:lastModifiedBy>Luke Hands</cp:lastModifiedBy>
  <cp:revision>2</cp:revision>
  <cp:lastPrinted>2020-08-12T07:33:00Z</cp:lastPrinted>
  <dcterms:created xsi:type="dcterms:W3CDTF">2020-11-26T10:35:00Z</dcterms:created>
  <dcterms:modified xsi:type="dcterms:W3CDTF">2020-11-26T10:35:00Z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0x010100D8079BD9A5FD6B48812696BE9DCD4EC6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/>
  </property>
  <property fmtid="{D5CDD505-2E9C-101B-9397-08002B2CF9AE}" pid="6" name="CandC_Tax_MIMSCapability">
    <vt:lpwstr/>
  </property>
  <property fmtid="{D5CDD505-2E9C-101B-9397-08002B2CF9AE}" pid="7" name="CandC_Tax_MIMSFunction">
    <vt:lpwstr>87;#SHESQ|7d780a47-1db2-44a7-aa58-891a2153a8f7</vt:lpwstr>
  </property>
  <property fmtid="{D5CDD505-2E9C-101B-9397-08002B2CF9AE}" pid="8" name="CO_Tax_CoreProcesses">
    <vt:lpwstr/>
  </property>
  <property fmtid="{D5CDD505-2E9C-101B-9397-08002B2CF9AE}" pid="9" name="CO_Tax_DocumentType">
    <vt:lpwstr>94;#Form|5a800831-e255-476c-b504-f36338330380</vt:lpwstr>
  </property>
  <property fmtid="{D5CDD505-2E9C-101B-9397-08002B2CF9AE}" pid="10" name="Topic">
    <vt:lpwstr>144;#Hot Works|61cbc5dc-eaf2-4b07-b6f8-25e69c91086c;#145;#Permit|e4467778-589e-46f6-9e1c-61f9ba0b732a</vt:lpwstr>
  </property>
  <property fmtid="{D5CDD505-2E9C-101B-9397-08002B2CF9AE}" pid="11" name="Digital">
    <vt:lpwstr/>
  </property>
  <property fmtid="{D5CDD505-2E9C-101B-9397-08002B2CF9AE}" pid="12" name="Sector Function">
    <vt:lpwstr/>
  </property>
  <property fmtid="{D5CDD505-2E9C-101B-9397-08002B2CF9AE}" pid="13" name="_dlc_DocIdItemGuid">
    <vt:lpwstr>1852cc38-46cd-41b3-8ebd-0d781116af05</vt:lpwstr>
  </property>
  <property fmtid="{D5CDD505-2E9C-101B-9397-08002B2CF9AE}" pid="14" name="MIMSTopic">
    <vt:lpwstr/>
  </property>
  <property fmtid="{D5CDD505-2E9C-101B-9397-08002B2CF9AE}" pid="15" name="Business_Unit_Documentation">
    <vt:lpwstr/>
  </property>
  <property fmtid="{D5CDD505-2E9C-101B-9397-08002B2CF9AE}" pid="16" name="Tags">
    <vt:lpwstr/>
  </property>
</Properties>
</file>