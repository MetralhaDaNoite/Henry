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326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5388"/>
      </w:tblGrid>
      <w:tr w:rsidR="00E208FC" w:rsidRPr="00E208FC" w14:paraId="5B9ED529" w14:textId="77777777" w:rsidTr="00E208FC">
        <w:trPr>
          <w:trHeight w:val="283"/>
        </w:trPr>
        <w:tc>
          <w:tcPr>
            <w:tcW w:w="5000" w:type="pct"/>
            <w:shd w:val="clear" w:color="auto" w:fill="00B0F0"/>
            <w:vAlign w:val="center"/>
          </w:tcPr>
          <w:p w14:paraId="31105BCF" w14:textId="34A41B18" w:rsidR="002E5D52" w:rsidRPr="00E208FC" w:rsidRDefault="00E208FC" w:rsidP="007919FD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E208FC">
              <w:rPr>
                <w:rFonts w:cs="Arial"/>
                <w:b/>
                <w:color w:val="FFFFFF" w:themeColor="background1"/>
                <w:szCs w:val="20"/>
              </w:rPr>
              <w:fldChar w:fldCharType="begin"/>
            </w:r>
            <w:r w:rsidRPr="00E208FC">
              <w:rPr>
                <w:rFonts w:cs="Arial"/>
                <w:b/>
                <w:color w:val="FFFFFF" w:themeColor="background1"/>
                <w:szCs w:val="20"/>
              </w:rPr>
              <w:instrText xml:space="preserve"> HYPERLINK "https://henryconstruction.sharepoint.com/HSQE/Forms/AllItems.aspx" </w:instrText>
            </w:r>
            <w:r w:rsidRPr="00E208FC">
              <w:rPr>
                <w:rFonts w:cs="Arial"/>
                <w:b/>
                <w:color w:val="FFFFFF" w:themeColor="background1"/>
                <w:szCs w:val="20"/>
              </w:rPr>
            </w:r>
            <w:r w:rsidRPr="00E208FC">
              <w:rPr>
                <w:rFonts w:cs="Arial"/>
                <w:b/>
                <w:color w:val="FFFFFF" w:themeColor="background1"/>
                <w:szCs w:val="20"/>
              </w:rPr>
              <w:fldChar w:fldCharType="separate"/>
            </w:r>
            <w:r w:rsidR="002E5D52" w:rsidRPr="00E208FC">
              <w:rPr>
                <w:rStyle w:val="Hyperlink"/>
                <w:rFonts w:cs="Arial"/>
                <w:b/>
                <w:color w:val="FFFFFF" w:themeColor="background1"/>
                <w:szCs w:val="20"/>
              </w:rPr>
              <w:t>LINK TO</w:t>
            </w:r>
            <w:r w:rsidR="002E5D52" w:rsidRPr="00E208FC">
              <w:rPr>
                <w:rStyle w:val="Hyperlink"/>
                <w:rFonts w:cs="Arial"/>
                <w:b/>
                <w:color w:val="FFFFFF" w:themeColor="background1"/>
                <w:szCs w:val="20"/>
              </w:rPr>
              <w:t xml:space="preserve"> </w:t>
            </w:r>
            <w:r w:rsidRPr="00E208FC">
              <w:rPr>
                <w:rStyle w:val="Hyperlink"/>
                <w:rFonts w:cs="Arial"/>
                <w:b/>
                <w:color w:val="FFFFFF" w:themeColor="background1"/>
                <w:szCs w:val="20"/>
              </w:rPr>
              <w:t>HSQE SHAREPOINT</w:t>
            </w:r>
            <w:r w:rsidRPr="00E208FC">
              <w:rPr>
                <w:rFonts w:cs="Arial"/>
                <w:b/>
                <w:color w:val="FFFFFF" w:themeColor="background1"/>
                <w:szCs w:val="20"/>
              </w:rPr>
              <w:fldChar w:fldCharType="end"/>
            </w:r>
          </w:p>
        </w:tc>
      </w:tr>
      <w:tr w:rsidR="00E208FC" w:rsidRPr="00E208FC" w14:paraId="285D5950" w14:textId="77777777" w:rsidTr="00E208FC">
        <w:trPr>
          <w:trHeight w:val="283"/>
        </w:trPr>
        <w:tc>
          <w:tcPr>
            <w:tcW w:w="5000" w:type="pct"/>
            <w:shd w:val="clear" w:color="auto" w:fill="FFFFFF" w:themeFill="background1"/>
            <w:vAlign w:val="center"/>
          </w:tcPr>
          <w:p w14:paraId="65DB47C6" w14:textId="77777777" w:rsidR="00E208FC" w:rsidRPr="00E208FC" w:rsidRDefault="00E208FC" w:rsidP="007919FD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</w:p>
        </w:tc>
      </w:tr>
    </w:tbl>
    <w:p w14:paraId="36BE3EFF" w14:textId="77777777" w:rsidR="0043712F" w:rsidRPr="00E23ED5" w:rsidRDefault="0043712F" w:rsidP="00E23ED5">
      <w:pPr>
        <w:rPr>
          <w:sz w:val="8"/>
        </w:rPr>
      </w:pPr>
    </w:p>
    <w:tbl>
      <w:tblPr>
        <w:tblW w:w="5000" w:type="pct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6" w:space="0" w:color="002060"/>
          <w:insideV w:val="single" w:sz="6" w:space="0" w:color="002060"/>
        </w:tblBorders>
        <w:tblLook w:val="0000" w:firstRow="0" w:lastRow="0" w:firstColumn="0" w:lastColumn="0" w:noHBand="0" w:noVBand="0"/>
      </w:tblPr>
      <w:tblGrid>
        <w:gridCol w:w="3256"/>
        <w:gridCol w:w="4395"/>
        <w:gridCol w:w="3118"/>
        <w:gridCol w:w="4619"/>
      </w:tblGrid>
      <w:tr w:rsidR="002E5D52" w:rsidRPr="002B6A2E" w14:paraId="41506214" w14:textId="77777777" w:rsidTr="00E208FC">
        <w:trPr>
          <w:trHeight w:val="397"/>
        </w:trPr>
        <w:tc>
          <w:tcPr>
            <w:tcW w:w="5000" w:type="pct"/>
            <w:gridSpan w:val="4"/>
            <w:shd w:val="clear" w:color="auto" w:fill="002060"/>
            <w:vAlign w:val="center"/>
          </w:tcPr>
          <w:p w14:paraId="3B8390A2" w14:textId="77777777" w:rsidR="002E5D52" w:rsidRPr="002B6A2E" w:rsidRDefault="0043712F" w:rsidP="000C2D8B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PROJECT</w:t>
            </w:r>
            <w:r w:rsidR="002E5D52">
              <w:rPr>
                <w:rFonts w:cs="Arial"/>
                <w:b/>
                <w:color w:val="FFFFFF" w:themeColor="background1"/>
                <w:szCs w:val="20"/>
              </w:rPr>
              <w:t xml:space="preserve"> DETAILS</w:t>
            </w:r>
          </w:p>
        </w:tc>
      </w:tr>
      <w:tr w:rsidR="0043712F" w:rsidRPr="002B6A2E" w14:paraId="4AFF4E1D" w14:textId="77777777" w:rsidTr="00E208FC">
        <w:trPr>
          <w:trHeight w:val="340"/>
        </w:trPr>
        <w:tc>
          <w:tcPr>
            <w:tcW w:w="1058" w:type="pct"/>
            <w:shd w:val="clear" w:color="auto" w:fill="BFBFBF" w:themeFill="background1" w:themeFillShade="BF"/>
            <w:vAlign w:val="center"/>
          </w:tcPr>
          <w:p w14:paraId="43CF8131" w14:textId="77777777" w:rsidR="002E5D52" w:rsidRPr="002D55AA" w:rsidRDefault="0043712F" w:rsidP="00E23ED5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  <w:r w:rsidRPr="002D55AA">
              <w:rPr>
                <w:rFonts w:cs="Arial"/>
                <w:b/>
                <w:bCs/>
                <w:color w:val="000000" w:themeColor="text1"/>
                <w:szCs w:val="20"/>
              </w:rPr>
              <w:t>Project/</w:t>
            </w:r>
            <w:r w:rsidR="002E5D52" w:rsidRPr="002D55AA">
              <w:rPr>
                <w:rFonts w:cs="Arial"/>
                <w:b/>
                <w:bCs/>
                <w:color w:val="000000" w:themeColor="text1"/>
                <w:szCs w:val="20"/>
              </w:rPr>
              <w:t>Site:</w:t>
            </w:r>
          </w:p>
        </w:tc>
        <w:tc>
          <w:tcPr>
            <w:tcW w:w="1428" w:type="pct"/>
            <w:shd w:val="clear" w:color="auto" w:fill="F2F2F2" w:themeFill="background1" w:themeFillShade="F2"/>
            <w:vAlign w:val="center"/>
          </w:tcPr>
          <w:p w14:paraId="0A9C0C2C" w14:textId="77777777" w:rsidR="002E5D52" w:rsidRPr="0043712F" w:rsidRDefault="002E5D52" w:rsidP="00E23ED5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013" w:type="pct"/>
            <w:shd w:val="clear" w:color="auto" w:fill="BFBFBF" w:themeFill="background1" w:themeFillShade="BF"/>
            <w:vAlign w:val="center"/>
          </w:tcPr>
          <w:p w14:paraId="1F8B9F85" w14:textId="77777777" w:rsidR="002E5D52" w:rsidRPr="002D55AA" w:rsidRDefault="002E5D52" w:rsidP="003D4A42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  <w:r w:rsidRPr="002D55AA">
              <w:rPr>
                <w:rFonts w:cs="Arial"/>
                <w:b/>
                <w:bCs/>
                <w:color w:val="000000" w:themeColor="text1"/>
                <w:szCs w:val="20"/>
              </w:rPr>
              <w:t>Contract N</w:t>
            </w:r>
            <w:r w:rsidR="003D4A42">
              <w:rPr>
                <w:rFonts w:cs="Arial"/>
                <w:b/>
                <w:bCs/>
                <w:color w:val="000000" w:themeColor="text1"/>
                <w:szCs w:val="20"/>
              </w:rPr>
              <w:t>umber:</w:t>
            </w:r>
          </w:p>
        </w:tc>
        <w:tc>
          <w:tcPr>
            <w:tcW w:w="1501" w:type="pct"/>
            <w:shd w:val="clear" w:color="auto" w:fill="F2F2F2" w:themeFill="background1" w:themeFillShade="F2"/>
            <w:vAlign w:val="center"/>
          </w:tcPr>
          <w:p w14:paraId="4A73793F" w14:textId="77777777" w:rsidR="002E5D52" w:rsidRPr="0043712F" w:rsidRDefault="002E5D52" w:rsidP="00E23ED5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6B1FDF" w:rsidRPr="002B6A2E" w14:paraId="1594BA50" w14:textId="77777777" w:rsidTr="00E208FC">
        <w:trPr>
          <w:trHeight w:val="340"/>
        </w:trPr>
        <w:tc>
          <w:tcPr>
            <w:tcW w:w="1058" w:type="pct"/>
            <w:shd w:val="clear" w:color="auto" w:fill="BFBFBF" w:themeFill="background1" w:themeFillShade="BF"/>
            <w:vAlign w:val="center"/>
          </w:tcPr>
          <w:p w14:paraId="3F647B69" w14:textId="77777777" w:rsidR="0043712F" w:rsidRPr="002D55AA" w:rsidRDefault="0043712F" w:rsidP="00E23ED5">
            <w:pPr>
              <w:spacing w:before="40" w:after="40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2D55AA">
              <w:rPr>
                <w:rFonts w:cs="Arial"/>
                <w:b/>
                <w:bCs/>
                <w:color w:val="000000" w:themeColor="text1"/>
                <w:szCs w:val="20"/>
              </w:rPr>
              <w:t>Type of Drill (</w:t>
            </w:r>
            <w:proofErr w:type="gramStart"/>
            <w:r w:rsidRPr="002D55AA">
              <w:rPr>
                <w:rFonts w:cs="Arial"/>
                <w:b/>
                <w:bCs/>
                <w:color w:val="000000" w:themeColor="text1"/>
                <w:szCs w:val="20"/>
              </w:rPr>
              <w:t>e.g.</w:t>
            </w:r>
            <w:proofErr w:type="gramEnd"/>
            <w:r w:rsidRPr="002D55AA">
              <w:rPr>
                <w:rFonts w:cs="Arial"/>
                <w:b/>
                <w:bCs/>
                <w:color w:val="000000" w:themeColor="text1"/>
                <w:szCs w:val="20"/>
              </w:rPr>
              <w:t xml:space="preserve"> Fire, Spillage, Excavation, Confined Space)</w:t>
            </w:r>
            <w:r w:rsidR="003D4A42">
              <w:rPr>
                <w:rFonts w:cs="Arial"/>
                <w:b/>
                <w:bCs/>
                <w:color w:val="000000" w:themeColor="text1"/>
                <w:szCs w:val="20"/>
              </w:rPr>
              <w:t>:</w:t>
            </w:r>
          </w:p>
        </w:tc>
        <w:tc>
          <w:tcPr>
            <w:tcW w:w="1428" w:type="pct"/>
            <w:shd w:val="clear" w:color="auto" w:fill="F2F2F2" w:themeFill="background1" w:themeFillShade="F2"/>
            <w:vAlign w:val="center"/>
          </w:tcPr>
          <w:p w14:paraId="0CDF52EC" w14:textId="77777777" w:rsidR="0043712F" w:rsidRPr="0043712F" w:rsidRDefault="0043712F" w:rsidP="00E23ED5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013" w:type="pct"/>
            <w:shd w:val="clear" w:color="auto" w:fill="BFBFBF" w:themeFill="background1" w:themeFillShade="BF"/>
            <w:vAlign w:val="center"/>
          </w:tcPr>
          <w:p w14:paraId="6E7CF129" w14:textId="77777777" w:rsidR="0043712F" w:rsidRPr="002D55AA" w:rsidRDefault="0043712F" w:rsidP="00E23ED5">
            <w:pPr>
              <w:spacing w:before="40" w:after="40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2D55AA">
              <w:rPr>
                <w:rFonts w:cs="Arial"/>
                <w:b/>
                <w:bCs/>
                <w:color w:val="000000" w:themeColor="text1"/>
                <w:szCs w:val="20"/>
              </w:rPr>
              <w:t xml:space="preserve">Location of </w:t>
            </w:r>
            <w:r w:rsidR="006103BE" w:rsidRPr="002D55AA">
              <w:rPr>
                <w:rFonts w:cs="Arial"/>
                <w:b/>
                <w:bCs/>
                <w:color w:val="000000" w:themeColor="text1"/>
                <w:szCs w:val="20"/>
              </w:rPr>
              <w:t>D</w:t>
            </w:r>
            <w:r w:rsidRPr="002D55AA">
              <w:rPr>
                <w:rFonts w:cs="Arial"/>
                <w:b/>
                <w:bCs/>
                <w:color w:val="000000" w:themeColor="text1"/>
                <w:szCs w:val="20"/>
              </w:rPr>
              <w:t>rill:</w:t>
            </w:r>
          </w:p>
        </w:tc>
        <w:tc>
          <w:tcPr>
            <w:tcW w:w="1501" w:type="pct"/>
            <w:shd w:val="clear" w:color="auto" w:fill="F2F2F2" w:themeFill="background1" w:themeFillShade="F2"/>
            <w:vAlign w:val="center"/>
          </w:tcPr>
          <w:p w14:paraId="4A3CB265" w14:textId="77777777" w:rsidR="0043712F" w:rsidRPr="0043712F" w:rsidRDefault="0043712F" w:rsidP="00E23ED5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43712F" w:rsidRPr="002B6A2E" w14:paraId="642B0049" w14:textId="77777777" w:rsidTr="00E208FC">
        <w:trPr>
          <w:trHeight w:val="340"/>
        </w:trPr>
        <w:tc>
          <w:tcPr>
            <w:tcW w:w="1058" w:type="pct"/>
            <w:shd w:val="clear" w:color="auto" w:fill="BFBFBF" w:themeFill="background1" w:themeFillShade="BF"/>
            <w:vAlign w:val="center"/>
          </w:tcPr>
          <w:p w14:paraId="05BC5EF1" w14:textId="77777777" w:rsidR="0043712F" w:rsidRPr="002D55AA" w:rsidRDefault="0043712F" w:rsidP="00E23ED5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  <w:r w:rsidRPr="002D55AA">
              <w:rPr>
                <w:rFonts w:cs="Arial"/>
                <w:b/>
                <w:bCs/>
                <w:color w:val="000000" w:themeColor="text1"/>
                <w:szCs w:val="20"/>
              </w:rPr>
              <w:t>Date</w:t>
            </w:r>
            <w:r w:rsidR="00D77292">
              <w:rPr>
                <w:rFonts w:cs="Arial"/>
                <w:b/>
                <w:bCs/>
                <w:color w:val="000000" w:themeColor="text1"/>
                <w:szCs w:val="20"/>
              </w:rPr>
              <w:t xml:space="preserve"> of Drill</w:t>
            </w:r>
            <w:r w:rsidRPr="002D55AA">
              <w:rPr>
                <w:rFonts w:cs="Arial"/>
                <w:b/>
                <w:bCs/>
                <w:color w:val="000000" w:themeColor="text1"/>
                <w:szCs w:val="20"/>
              </w:rPr>
              <w:t>:</w:t>
            </w:r>
          </w:p>
        </w:tc>
        <w:tc>
          <w:tcPr>
            <w:tcW w:w="1428" w:type="pct"/>
            <w:shd w:val="clear" w:color="auto" w:fill="F2F2F2" w:themeFill="background1" w:themeFillShade="F2"/>
            <w:vAlign w:val="center"/>
          </w:tcPr>
          <w:p w14:paraId="2692E8CB" w14:textId="77777777" w:rsidR="0043712F" w:rsidRPr="0043712F" w:rsidRDefault="0043712F" w:rsidP="00E23ED5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013" w:type="pct"/>
            <w:shd w:val="clear" w:color="auto" w:fill="BFBFBF" w:themeFill="background1" w:themeFillShade="BF"/>
            <w:vAlign w:val="center"/>
          </w:tcPr>
          <w:p w14:paraId="6CF971C9" w14:textId="77777777" w:rsidR="0043712F" w:rsidRPr="002D55AA" w:rsidRDefault="0043712F" w:rsidP="00E23ED5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  <w:r w:rsidRPr="002D55AA">
              <w:rPr>
                <w:rFonts w:cs="Arial"/>
                <w:b/>
                <w:bCs/>
                <w:color w:val="000000" w:themeColor="text1"/>
                <w:szCs w:val="20"/>
              </w:rPr>
              <w:t>Time</w:t>
            </w:r>
            <w:r w:rsidR="00D77292">
              <w:rPr>
                <w:rFonts w:cs="Arial"/>
                <w:b/>
                <w:bCs/>
                <w:color w:val="000000" w:themeColor="text1"/>
                <w:szCs w:val="20"/>
              </w:rPr>
              <w:t xml:space="preserve"> of Drill</w:t>
            </w:r>
            <w:r w:rsidRPr="002D55AA">
              <w:rPr>
                <w:rFonts w:cs="Arial"/>
                <w:b/>
                <w:bCs/>
                <w:color w:val="000000" w:themeColor="text1"/>
                <w:szCs w:val="20"/>
              </w:rPr>
              <w:t>:</w:t>
            </w:r>
          </w:p>
        </w:tc>
        <w:tc>
          <w:tcPr>
            <w:tcW w:w="1501" w:type="pct"/>
            <w:shd w:val="clear" w:color="auto" w:fill="F2F2F2" w:themeFill="background1" w:themeFillShade="F2"/>
            <w:vAlign w:val="center"/>
          </w:tcPr>
          <w:p w14:paraId="388F1525" w14:textId="77777777" w:rsidR="0043712F" w:rsidRPr="0043712F" w:rsidRDefault="0043712F" w:rsidP="00E23ED5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43712F" w:rsidRPr="002B6A2E" w14:paraId="1EC8BD39" w14:textId="77777777" w:rsidTr="00E208FC">
        <w:trPr>
          <w:trHeight w:val="340"/>
        </w:trPr>
        <w:tc>
          <w:tcPr>
            <w:tcW w:w="1058" w:type="pct"/>
            <w:shd w:val="clear" w:color="auto" w:fill="BFBFBF" w:themeFill="background1" w:themeFillShade="BF"/>
            <w:vAlign w:val="center"/>
          </w:tcPr>
          <w:p w14:paraId="60B6D42C" w14:textId="77777777" w:rsidR="0043712F" w:rsidRPr="002D55AA" w:rsidRDefault="0043712F" w:rsidP="002D55AA">
            <w:pPr>
              <w:spacing w:before="40" w:after="40"/>
              <w:rPr>
                <w:color w:val="000000" w:themeColor="text1"/>
              </w:rPr>
            </w:pPr>
            <w:r w:rsidRPr="002D55AA">
              <w:rPr>
                <w:rFonts w:cs="Arial"/>
                <w:b/>
                <w:bCs/>
                <w:color w:val="000000" w:themeColor="text1"/>
              </w:rPr>
              <w:t>Total Number Evacuated:</w:t>
            </w:r>
          </w:p>
        </w:tc>
        <w:tc>
          <w:tcPr>
            <w:tcW w:w="1428" w:type="pct"/>
            <w:shd w:val="clear" w:color="auto" w:fill="F2F2F2" w:themeFill="background1" w:themeFillShade="F2"/>
            <w:vAlign w:val="center"/>
          </w:tcPr>
          <w:p w14:paraId="60F68C26" w14:textId="77777777" w:rsidR="0043712F" w:rsidRPr="0043712F" w:rsidRDefault="0043712F" w:rsidP="00E23ED5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013" w:type="pct"/>
            <w:shd w:val="clear" w:color="auto" w:fill="BFBFBF" w:themeFill="background1" w:themeFillShade="BF"/>
            <w:vAlign w:val="center"/>
          </w:tcPr>
          <w:p w14:paraId="6D6B8AC8" w14:textId="77777777" w:rsidR="0043712F" w:rsidRPr="002D55AA" w:rsidRDefault="006103BE" w:rsidP="00E23ED5">
            <w:pPr>
              <w:spacing w:before="40" w:after="40"/>
              <w:rPr>
                <w:color w:val="000000" w:themeColor="text1"/>
              </w:rPr>
            </w:pPr>
            <w:r w:rsidRPr="002D55AA">
              <w:rPr>
                <w:rFonts w:cs="Arial"/>
                <w:b/>
                <w:bCs/>
                <w:color w:val="000000" w:themeColor="text1"/>
              </w:rPr>
              <w:t>Time to Complete Evacuation:</w:t>
            </w:r>
          </w:p>
        </w:tc>
        <w:tc>
          <w:tcPr>
            <w:tcW w:w="1501" w:type="pct"/>
            <w:shd w:val="clear" w:color="auto" w:fill="F2F2F2" w:themeFill="background1" w:themeFillShade="F2"/>
            <w:vAlign w:val="center"/>
          </w:tcPr>
          <w:p w14:paraId="51B819F5" w14:textId="77777777" w:rsidR="0043712F" w:rsidRPr="0043712F" w:rsidRDefault="0043712F" w:rsidP="00E23ED5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43712F" w:rsidRPr="002B6A2E" w14:paraId="0459A8C9" w14:textId="77777777" w:rsidTr="00E208FC">
        <w:trPr>
          <w:trHeight w:val="340"/>
        </w:trPr>
        <w:tc>
          <w:tcPr>
            <w:tcW w:w="1058" w:type="pct"/>
            <w:shd w:val="clear" w:color="auto" w:fill="BFBFBF" w:themeFill="background1" w:themeFillShade="BF"/>
            <w:vAlign w:val="center"/>
          </w:tcPr>
          <w:p w14:paraId="160FF8CB" w14:textId="77777777" w:rsidR="0043712F" w:rsidRPr="002D55AA" w:rsidRDefault="00B4641E" w:rsidP="00E23ED5">
            <w:pPr>
              <w:spacing w:before="40" w:after="40"/>
              <w:rPr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 xml:space="preserve">Number of </w:t>
            </w:r>
            <w:r w:rsidRPr="002D55AA">
              <w:rPr>
                <w:rFonts w:cs="Arial"/>
                <w:b/>
                <w:bCs/>
                <w:color w:val="000000" w:themeColor="text1"/>
              </w:rPr>
              <w:t>Employees:</w:t>
            </w:r>
          </w:p>
        </w:tc>
        <w:tc>
          <w:tcPr>
            <w:tcW w:w="1428" w:type="pct"/>
            <w:shd w:val="clear" w:color="auto" w:fill="F2F2F2" w:themeFill="background1" w:themeFillShade="F2"/>
            <w:vAlign w:val="center"/>
          </w:tcPr>
          <w:p w14:paraId="7DC8495A" w14:textId="77777777" w:rsidR="0043712F" w:rsidRPr="0043712F" w:rsidRDefault="0043712F" w:rsidP="00E23ED5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013" w:type="pct"/>
            <w:shd w:val="clear" w:color="auto" w:fill="BFBFBF" w:themeFill="background1" w:themeFillShade="BF"/>
            <w:vAlign w:val="center"/>
          </w:tcPr>
          <w:p w14:paraId="07B2F816" w14:textId="77777777" w:rsidR="0043712F" w:rsidRPr="002D55AA" w:rsidRDefault="00B4641E" w:rsidP="00E23ED5">
            <w:pPr>
              <w:spacing w:before="40" w:after="40"/>
              <w:rPr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 xml:space="preserve">Number of </w:t>
            </w:r>
            <w:r w:rsidRPr="002D55AA">
              <w:rPr>
                <w:rFonts w:cs="Arial"/>
                <w:b/>
                <w:bCs/>
                <w:color w:val="000000" w:themeColor="text1"/>
              </w:rPr>
              <w:t>Visitors:</w:t>
            </w:r>
          </w:p>
        </w:tc>
        <w:tc>
          <w:tcPr>
            <w:tcW w:w="1501" w:type="pct"/>
            <w:shd w:val="clear" w:color="auto" w:fill="F2F2F2" w:themeFill="background1" w:themeFillShade="F2"/>
            <w:vAlign w:val="center"/>
          </w:tcPr>
          <w:p w14:paraId="77E4172A" w14:textId="77777777" w:rsidR="0043712F" w:rsidRPr="0043712F" w:rsidRDefault="0043712F" w:rsidP="00E23ED5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43712F" w:rsidRPr="002B6A2E" w14:paraId="7406361E" w14:textId="77777777" w:rsidTr="00E208FC">
        <w:trPr>
          <w:trHeight w:val="340"/>
        </w:trPr>
        <w:tc>
          <w:tcPr>
            <w:tcW w:w="1058" w:type="pct"/>
            <w:shd w:val="clear" w:color="auto" w:fill="BFBFBF" w:themeFill="background1" w:themeFillShade="BF"/>
            <w:vAlign w:val="center"/>
          </w:tcPr>
          <w:p w14:paraId="7EACEAAD" w14:textId="77777777" w:rsidR="0043712F" w:rsidRPr="002D55AA" w:rsidRDefault="0043712F" w:rsidP="00E23ED5">
            <w:pPr>
              <w:pStyle w:val="Header"/>
              <w:spacing w:before="40" w:after="40"/>
              <w:rPr>
                <w:rFonts w:cs="Arial"/>
                <w:b/>
                <w:bCs/>
                <w:color w:val="000000" w:themeColor="text1"/>
              </w:rPr>
            </w:pPr>
            <w:r w:rsidRPr="002D55AA">
              <w:rPr>
                <w:rFonts w:cs="Arial"/>
                <w:b/>
                <w:bCs/>
                <w:color w:val="000000" w:themeColor="text1"/>
              </w:rPr>
              <w:t>Other Information:</w:t>
            </w:r>
          </w:p>
        </w:tc>
        <w:tc>
          <w:tcPr>
            <w:tcW w:w="3942" w:type="pct"/>
            <w:gridSpan w:val="3"/>
            <w:shd w:val="clear" w:color="auto" w:fill="F2F2F2" w:themeFill="background1" w:themeFillShade="F2"/>
            <w:vAlign w:val="center"/>
          </w:tcPr>
          <w:p w14:paraId="4AB3EFE0" w14:textId="77777777" w:rsidR="0043712F" w:rsidRPr="006103BE" w:rsidRDefault="0043712F" w:rsidP="00E23ED5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</w:tbl>
    <w:p w14:paraId="2D57239F" w14:textId="77777777" w:rsidR="006B1FDF" w:rsidRPr="006B1FDF" w:rsidRDefault="006B1FDF">
      <w:pPr>
        <w:rPr>
          <w:sz w:val="4"/>
        </w:rPr>
      </w:pPr>
    </w:p>
    <w:tbl>
      <w:tblPr>
        <w:tblW w:w="5000" w:type="pct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6" w:space="0" w:color="002060"/>
          <w:insideV w:val="single" w:sz="6" w:space="0" w:color="002060"/>
        </w:tblBorders>
        <w:tblLook w:val="0000" w:firstRow="0" w:lastRow="0" w:firstColumn="0" w:lastColumn="0" w:noHBand="0" w:noVBand="0"/>
      </w:tblPr>
      <w:tblGrid>
        <w:gridCol w:w="1837"/>
        <w:gridCol w:w="1419"/>
        <w:gridCol w:w="2551"/>
        <w:gridCol w:w="1133"/>
        <w:gridCol w:w="754"/>
        <w:gridCol w:w="2188"/>
        <w:gridCol w:w="462"/>
        <w:gridCol w:w="1037"/>
        <w:gridCol w:w="665"/>
        <w:gridCol w:w="3342"/>
      </w:tblGrid>
      <w:tr w:rsidR="002E5D52" w:rsidRPr="002B6A2E" w14:paraId="72105484" w14:textId="77777777" w:rsidTr="00E208FC">
        <w:trPr>
          <w:trHeight w:val="397"/>
          <w:tblHeader/>
        </w:trPr>
        <w:tc>
          <w:tcPr>
            <w:tcW w:w="5000" w:type="pct"/>
            <w:gridSpan w:val="10"/>
            <w:shd w:val="clear" w:color="auto" w:fill="002060"/>
            <w:vAlign w:val="center"/>
          </w:tcPr>
          <w:p w14:paraId="02FE5505" w14:textId="77777777" w:rsidR="002E5D52" w:rsidRPr="002B6A2E" w:rsidRDefault="00CD1A96" w:rsidP="00CD1A96">
            <w:pPr>
              <w:spacing w:before="40" w:after="4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EMERGENCY</w:t>
            </w:r>
            <w:r w:rsidR="002E5D52">
              <w:rPr>
                <w:rFonts w:cs="Arial"/>
                <w:b/>
                <w:color w:val="FFFFFF" w:themeColor="background1"/>
                <w:szCs w:val="20"/>
              </w:rPr>
              <w:t xml:space="preserve"> DRILL</w:t>
            </w:r>
          </w:p>
        </w:tc>
      </w:tr>
      <w:tr w:rsidR="006B1FDF" w:rsidRPr="002B6A2E" w14:paraId="0A4C0A85" w14:textId="77777777" w:rsidTr="00E208FC">
        <w:trPr>
          <w:trHeight w:val="397"/>
          <w:tblHeader/>
        </w:trPr>
        <w:tc>
          <w:tcPr>
            <w:tcW w:w="1058" w:type="pct"/>
            <w:gridSpan w:val="2"/>
            <w:shd w:val="clear" w:color="auto" w:fill="0070C0"/>
            <w:vAlign w:val="center"/>
          </w:tcPr>
          <w:p w14:paraId="77873287" w14:textId="77777777" w:rsidR="002E5D52" w:rsidRPr="00F73190" w:rsidRDefault="002E5D52" w:rsidP="002D55AA">
            <w:pPr>
              <w:spacing w:before="40" w:after="40"/>
              <w:jc w:val="center"/>
              <w:rPr>
                <w:color w:val="FFFFFF" w:themeColor="background1"/>
              </w:rPr>
            </w:pPr>
            <w:r w:rsidRPr="00F73190">
              <w:rPr>
                <w:rFonts w:cs="Arial"/>
                <w:b/>
                <w:bCs/>
                <w:color w:val="FFFFFF" w:themeColor="background1"/>
              </w:rPr>
              <w:t>Problems Identified</w:t>
            </w:r>
          </w:p>
        </w:tc>
        <w:tc>
          <w:tcPr>
            <w:tcW w:w="1197" w:type="pct"/>
            <w:gridSpan w:val="2"/>
            <w:shd w:val="clear" w:color="auto" w:fill="0070C0"/>
            <w:vAlign w:val="center"/>
          </w:tcPr>
          <w:p w14:paraId="18AA6F70" w14:textId="77777777" w:rsidR="002E5D52" w:rsidRPr="00F73190" w:rsidRDefault="002E5D52" w:rsidP="002D55AA">
            <w:pPr>
              <w:spacing w:before="40" w:after="40"/>
              <w:jc w:val="center"/>
              <w:rPr>
                <w:color w:val="FFFFFF" w:themeColor="background1"/>
              </w:rPr>
            </w:pPr>
            <w:r w:rsidRPr="00F73190">
              <w:rPr>
                <w:rFonts w:cs="Arial"/>
                <w:b/>
                <w:bCs/>
                <w:color w:val="FFFFFF" w:themeColor="background1"/>
              </w:rPr>
              <w:t>Action</w:t>
            </w:r>
          </w:p>
        </w:tc>
        <w:tc>
          <w:tcPr>
            <w:tcW w:w="956" w:type="pct"/>
            <w:gridSpan w:val="2"/>
            <w:shd w:val="clear" w:color="auto" w:fill="0070C0"/>
            <w:vAlign w:val="center"/>
          </w:tcPr>
          <w:p w14:paraId="5D81E20B" w14:textId="77777777" w:rsidR="002E5D52" w:rsidRPr="00F73190" w:rsidRDefault="002E5D52" w:rsidP="002D55AA">
            <w:pPr>
              <w:spacing w:before="40" w:after="40"/>
              <w:jc w:val="center"/>
              <w:rPr>
                <w:color w:val="FFFFFF" w:themeColor="background1"/>
              </w:rPr>
            </w:pPr>
            <w:r w:rsidRPr="00F73190">
              <w:rPr>
                <w:rFonts w:cs="Arial"/>
                <w:b/>
                <w:bCs/>
                <w:color w:val="FFFFFF" w:themeColor="background1"/>
              </w:rPr>
              <w:t>By Whom</w:t>
            </w:r>
          </w:p>
        </w:tc>
        <w:tc>
          <w:tcPr>
            <w:tcW w:w="487" w:type="pct"/>
            <w:gridSpan w:val="2"/>
            <w:shd w:val="clear" w:color="auto" w:fill="0070C0"/>
            <w:vAlign w:val="center"/>
          </w:tcPr>
          <w:p w14:paraId="5AC9AF57" w14:textId="77777777" w:rsidR="002E5D52" w:rsidRPr="00F73190" w:rsidRDefault="002E5D52" w:rsidP="002D55AA">
            <w:pPr>
              <w:spacing w:before="40" w:after="40"/>
              <w:jc w:val="center"/>
              <w:rPr>
                <w:color w:val="FFFFFF" w:themeColor="background1"/>
              </w:rPr>
            </w:pPr>
            <w:r w:rsidRPr="00F73190">
              <w:rPr>
                <w:rFonts w:cs="Arial"/>
                <w:b/>
                <w:bCs/>
                <w:color w:val="FFFFFF" w:themeColor="background1"/>
              </w:rPr>
              <w:t>Deadline</w:t>
            </w:r>
          </w:p>
        </w:tc>
        <w:tc>
          <w:tcPr>
            <w:tcW w:w="1302" w:type="pct"/>
            <w:gridSpan w:val="2"/>
            <w:shd w:val="clear" w:color="auto" w:fill="0070C0"/>
            <w:vAlign w:val="center"/>
          </w:tcPr>
          <w:p w14:paraId="0658734D" w14:textId="77777777" w:rsidR="002E5D52" w:rsidRPr="00F73190" w:rsidRDefault="002E5D52" w:rsidP="002D55AA">
            <w:pPr>
              <w:spacing w:before="40" w:after="40"/>
              <w:jc w:val="center"/>
              <w:rPr>
                <w:color w:val="FFFFFF" w:themeColor="background1"/>
              </w:rPr>
            </w:pPr>
            <w:r w:rsidRPr="00F73190">
              <w:rPr>
                <w:rFonts w:cs="Arial"/>
                <w:b/>
                <w:bCs/>
                <w:color w:val="FFFFFF" w:themeColor="background1"/>
              </w:rPr>
              <w:t>Action Completed</w:t>
            </w:r>
          </w:p>
        </w:tc>
      </w:tr>
      <w:tr w:rsidR="006B1FDF" w:rsidRPr="002B6A2E" w14:paraId="44731DE1" w14:textId="77777777" w:rsidTr="00E208FC">
        <w:trPr>
          <w:trHeight w:val="567"/>
        </w:trPr>
        <w:tc>
          <w:tcPr>
            <w:tcW w:w="1058" w:type="pct"/>
            <w:gridSpan w:val="2"/>
            <w:shd w:val="clear" w:color="auto" w:fill="F2F2F2" w:themeFill="background1" w:themeFillShade="F2"/>
            <w:vAlign w:val="center"/>
          </w:tcPr>
          <w:p w14:paraId="223C56FA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197" w:type="pct"/>
            <w:gridSpan w:val="2"/>
            <w:shd w:val="clear" w:color="auto" w:fill="F2F2F2" w:themeFill="background1" w:themeFillShade="F2"/>
            <w:vAlign w:val="center"/>
          </w:tcPr>
          <w:p w14:paraId="7FE1734F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956" w:type="pct"/>
            <w:gridSpan w:val="2"/>
            <w:shd w:val="clear" w:color="auto" w:fill="F2F2F2" w:themeFill="background1" w:themeFillShade="F2"/>
            <w:vAlign w:val="center"/>
          </w:tcPr>
          <w:p w14:paraId="07118A46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gridSpan w:val="2"/>
            <w:shd w:val="clear" w:color="auto" w:fill="F2F2F2" w:themeFill="background1" w:themeFillShade="F2"/>
            <w:vAlign w:val="center"/>
          </w:tcPr>
          <w:p w14:paraId="46F25A8C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302" w:type="pct"/>
            <w:gridSpan w:val="2"/>
            <w:shd w:val="clear" w:color="auto" w:fill="F2F2F2" w:themeFill="background1" w:themeFillShade="F2"/>
            <w:vAlign w:val="center"/>
          </w:tcPr>
          <w:p w14:paraId="5A8892C3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6B1FDF" w:rsidRPr="002B6A2E" w14:paraId="221037DC" w14:textId="77777777" w:rsidTr="00E208FC">
        <w:trPr>
          <w:trHeight w:val="567"/>
        </w:trPr>
        <w:tc>
          <w:tcPr>
            <w:tcW w:w="1058" w:type="pct"/>
            <w:gridSpan w:val="2"/>
            <w:shd w:val="clear" w:color="auto" w:fill="F2F2F2" w:themeFill="background1" w:themeFillShade="F2"/>
            <w:vAlign w:val="center"/>
          </w:tcPr>
          <w:p w14:paraId="0F4E0ED1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197" w:type="pct"/>
            <w:gridSpan w:val="2"/>
            <w:shd w:val="clear" w:color="auto" w:fill="F2F2F2" w:themeFill="background1" w:themeFillShade="F2"/>
            <w:vAlign w:val="center"/>
          </w:tcPr>
          <w:p w14:paraId="409B25BE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956" w:type="pct"/>
            <w:gridSpan w:val="2"/>
            <w:shd w:val="clear" w:color="auto" w:fill="F2F2F2" w:themeFill="background1" w:themeFillShade="F2"/>
            <w:vAlign w:val="center"/>
          </w:tcPr>
          <w:p w14:paraId="1B03BE3F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gridSpan w:val="2"/>
            <w:shd w:val="clear" w:color="auto" w:fill="F2F2F2" w:themeFill="background1" w:themeFillShade="F2"/>
            <w:vAlign w:val="center"/>
          </w:tcPr>
          <w:p w14:paraId="79A630A7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302" w:type="pct"/>
            <w:gridSpan w:val="2"/>
            <w:shd w:val="clear" w:color="auto" w:fill="F2F2F2" w:themeFill="background1" w:themeFillShade="F2"/>
            <w:vAlign w:val="center"/>
          </w:tcPr>
          <w:p w14:paraId="77A57897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6B1FDF" w:rsidRPr="002B6A2E" w14:paraId="5DAA0B25" w14:textId="77777777" w:rsidTr="00E208FC">
        <w:trPr>
          <w:trHeight w:val="567"/>
        </w:trPr>
        <w:tc>
          <w:tcPr>
            <w:tcW w:w="1058" w:type="pct"/>
            <w:gridSpan w:val="2"/>
            <w:shd w:val="clear" w:color="auto" w:fill="F2F2F2" w:themeFill="background1" w:themeFillShade="F2"/>
            <w:vAlign w:val="center"/>
          </w:tcPr>
          <w:p w14:paraId="633BC843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197" w:type="pct"/>
            <w:gridSpan w:val="2"/>
            <w:shd w:val="clear" w:color="auto" w:fill="F2F2F2" w:themeFill="background1" w:themeFillShade="F2"/>
            <w:vAlign w:val="center"/>
          </w:tcPr>
          <w:p w14:paraId="077EAE46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956" w:type="pct"/>
            <w:gridSpan w:val="2"/>
            <w:shd w:val="clear" w:color="auto" w:fill="F2F2F2" w:themeFill="background1" w:themeFillShade="F2"/>
            <w:vAlign w:val="center"/>
          </w:tcPr>
          <w:p w14:paraId="21F0778B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gridSpan w:val="2"/>
            <w:shd w:val="clear" w:color="auto" w:fill="F2F2F2" w:themeFill="background1" w:themeFillShade="F2"/>
            <w:vAlign w:val="center"/>
          </w:tcPr>
          <w:p w14:paraId="2126C73F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302" w:type="pct"/>
            <w:gridSpan w:val="2"/>
            <w:shd w:val="clear" w:color="auto" w:fill="F2F2F2" w:themeFill="background1" w:themeFillShade="F2"/>
            <w:vAlign w:val="center"/>
          </w:tcPr>
          <w:p w14:paraId="67B674C1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6B1FDF" w:rsidRPr="002B6A2E" w14:paraId="46740F64" w14:textId="77777777" w:rsidTr="00E208FC">
        <w:trPr>
          <w:trHeight w:val="567"/>
        </w:trPr>
        <w:tc>
          <w:tcPr>
            <w:tcW w:w="1058" w:type="pct"/>
            <w:gridSpan w:val="2"/>
            <w:shd w:val="clear" w:color="auto" w:fill="F2F2F2" w:themeFill="background1" w:themeFillShade="F2"/>
            <w:vAlign w:val="center"/>
          </w:tcPr>
          <w:p w14:paraId="5F7A6E05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197" w:type="pct"/>
            <w:gridSpan w:val="2"/>
            <w:shd w:val="clear" w:color="auto" w:fill="F2F2F2" w:themeFill="background1" w:themeFillShade="F2"/>
            <w:vAlign w:val="center"/>
          </w:tcPr>
          <w:p w14:paraId="76DB9F03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956" w:type="pct"/>
            <w:gridSpan w:val="2"/>
            <w:shd w:val="clear" w:color="auto" w:fill="F2F2F2" w:themeFill="background1" w:themeFillShade="F2"/>
            <w:vAlign w:val="center"/>
          </w:tcPr>
          <w:p w14:paraId="62703731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gridSpan w:val="2"/>
            <w:shd w:val="clear" w:color="auto" w:fill="F2F2F2" w:themeFill="background1" w:themeFillShade="F2"/>
            <w:vAlign w:val="center"/>
          </w:tcPr>
          <w:p w14:paraId="06022B72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302" w:type="pct"/>
            <w:gridSpan w:val="2"/>
            <w:shd w:val="clear" w:color="auto" w:fill="F2F2F2" w:themeFill="background1" w:themeFillShade="F2"/>
            <w:vAlign w:val="center"/>
          </w:tcPr>
          <w:p w14:paraId="1C496352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6B1FDF" w:rsidRPr="002B6A2E" w14:paraId="699AEABE" w14:textId="77777777" w:rsidTr="00E208FC">
        <w:trPr>
          <w:trHeight w:val="567"/>
        </w:trPr>
        <w:tc>
          <w:tcPr>
            <w:tcW w:w="1058" w:type="pct"/>
            <w:gridSpan w:val="2"/>
            <w:shd w:val="clear" w:color="auto" w:fill="F2F2F2" w:themeFill="background1" w:themeFillShade="F2"/>
            <w:vAlign w:val="center"/>
          </w:tcPr>
          <w:p w14:paraId="6D7F378E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197" w:type="pct"/>
            <w:gridSpan w:val="2"/>
            <w:shd w:val="clear" w:color="auto" w:fill="F2F2F2" w:themeFill="background1" w:themeFillShade="F2"/>
            <w:vAlign w:val="center"/>
          </w:tcPr>
          <w:p w14:paraId="448346AF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956" w:type="pct"/>
            <w:gridSpan w:val="2"/>
            <w:shd w:val="clear" w:color="auto" w:fill="F2F2F2" w:themeFill="background1" w:themeFillShade="F2"/>
            <w:vAlign w:val="center"/>
          </w:tcPr>
          <w:p w14:paraId="7B3B8A67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gridSpan w:val="2"/>
            <w:shd w:val="clear" w:color="auto" w:fill="F2F2F2" w:themeFill="background1" w:themeFillShade="F2"/>
            <w:vAlign w:val="center"/>
          </w:tcPr>
          <w:p w14:paraId="363981A9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302" w:type="pct"/>
            <w:gridSpan w:val="2"/>
            <w:shd w:val="clear" w:color="auto" w:fill="F2F2F2" w:themeFill="background1" w:themeFillShade="F2"/>
            <w:vAlign w:val="center"/>
          </w:tcPr>
          <w:p w14:paraId="57300E21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6B1FDF" w:rsidRPr="002B6A2E" w14:paraId="3B7F1DAF" w14:textId="77777777" w:rsidTr="00E208FC">
        <w:trPr>
          <w:trHeight w:val="567"/>
        </w:trPr>
        <w:tc>
          <w:tcPr>
            <w:tcW w:w="1058" w:type="pct"/>
            <w:gridSpan w:val="2"/>
            <w:shd w:val="clear" w:color="auto" w:fill="F2F2F2" w:themeFill="background1" w:themeFillShade="F2"/>
            <w:vAlign w:val="center"/>
          </w:tcPr>
          <w:p w14:paraId="772C644B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197" w:type="pct"/>
            <w:gridSpan w:val="2"/>
            <w:shd w:val="clear" w:color="auto" w:fill="F2F2F2" w:themeFill="background1" w:themeFillShade="F2"/>
            <w:vAlign w:val="center"/>
          </w:tcPr>
          <w:p w14:paraId="7D109950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956" w:type="pct"/>
            <w:gridSpan w:val="2"/>
            <w:shd w:val="clear" w:color="auto" w:fill="F2F2F2" w:themeFill="background1" w:themeFillShade="F2"/>
            <w:vAlign w:val="center"/>
          </w:tcPr>
          <w:p w14:paraId="00D68CE0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gridSpan w:val="2"/>
            <w:shd w:val="clear" w:color="auto" w:fill="F2F2F2" w:themeFill="background1" w:themeFillShade="F2"/>
            <w:vAlign w:val="center"/>
          </w:tcPr>
          <w:p w14:paraId="41E715C3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302" w:type="pct"/>
            <w:gridSpan w:val="2"/>
            <w:shd w:val="clear" w:color="auto" w:fill="F2F2F2" w:themeFill="background1" w:themeFillShade="F2"/>
            <w:vAlign w:val="center"/>
          </w:tcPr>
          <w:p w14:paraId="593AB002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6B1FDF" w:rsidRPr="002B6A2E" w14:paraId="1DE0C51F" w14:textId="77777777" w:rsidTr="00E208FC">
        <w:trPr>
          <w:trHeight w:val="567"/>
        </w:trPr>
        <w:tc>
          <w:tcPr>
            <w:tcW w:w="1058" w:type="pct"/>
            <w:gridSpan w:val="2"/>
            <w:shd w:val="clear" w:color="auto" w:fill="F2F2F2" w:themeFill="background1" w:themeFillShade="F2"/>
            <w:vAlign w:val="center"/>
          </w:tcPr>
          <w:p w14:paraId="16A29E11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197" w:type="pct"/>
            <w:gridSpan w:val="2"/>
            <w:shd w:val="clear" w:color="auto" w:fill="F2F2F2" w:themeFill="background1" w:themeFillShade="F2"/>
            <w:vAlign w:val="center"/>
          </w:tcPr>
          <w:p w14:paraId="77969D55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956" w:type="pct"/>
            <w:gridSpan w:val="2"/>
            <w:shd w:val="clear" w:color="auto" w:fill="F2F2F2" w:themeFill="background1" w:themeFillShade="F2"/>
            <w:vAlign w:val="center"/>
          </w:tcPr>
          <w:p w14:paraId="681EB7B1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gridSpan w:val="2"/>
            <w:shd w:val="clear" w:color="auto" w:fill="F2F2F2" w:themeFill="background1" w:themeFillShade="F2"/>
            <w:vAlign w:val="center"/>
          </w:tcPr>
          <w:p w14:paraId="7D79FE34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302" w:type="pct"/>
            <w:gridSpan w:val="2"/>
            <w:shd w:val="clear" w:color="auto" w:fill="F2F2F2" w:themeFill="background1" w:themeFillShade="F2"/>
            <w:vAlign w:val="center"/>
          </w:tcPr>
          <w:p w14:paraId="4C1A093A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6B1FDF" w:rsidRPr="002B6A2E" w14:paraId="34186FA1" w14:textId="77777777" w:rsidTr="00E208FC">
        <w:trPr>
          <w:trHeight w:val="567"/>
        </w:trPr>
        <w:tc>
          <w:tcPr>
            <w:tcW w:w="1058" w:type="pct"/>
            <w:gridSpan w:val="2"/>
            <w:shd w:val="clear" w:color="auto" w:fill="F2F2F2" w:themeFill="background1" w:themeFillShade="F2"/>
            <w:vAlign w:val="center"/>
          </w:tcPr>
          <w:p w14:paraId="52F701F0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197" w:type="pct"/>
            <w:gridSpan w:val="2"/>
            <w:shd w:val="clear" w:color="auto" w:fill="F2F2F2" w:themeFill="background1" w:themeFillShade="F2"/>
            <w:vAlign w:val="center"/>
          </w:tcPr>
          <w:p w14:paraId="69123F8F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956" w:type="pct"/>
            <w:gridSpan w:val="2"/>
            <w:shd w:val="clear" w:color="auto" w:fill="F2F2F2" w:themeFill="background1" w:themeFillShade="F2"/>
            <w:vAlign w:val="center"/>
          </w:tcPr>
          <w:p w14:paraId="7C1D35F3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gridSpan w:val="2"/>
            <w:shd w:val="clear" w:color="auto" w:fill="F2F2F2" w:themeFill="background1" w:themeFillShade="F2"/>
            <w:vAlign w:val="center"/>
          </w:tcPr>
          <w:p w14:paraId="07ABA5CA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302" w:type="pct"/>
            <w:gridSpan w:val="2"/>
            <w:shd w:val="clear" w:color="auto" w:fill="F2F2F2" w:themeFill="background1" w:themeFillShade="F2"/>
            <w:vAlign w:val="center"/>
          </w:tcPr>
          <w:p w14:paraId="5F03E942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6B1FDF" w:rsidRPr="002B6A2E" w14:paraId="2BEFD912" w14:textId="77777777" w:rsidTr="00E208FC">
        <w:trPr>
          <w:trHeight w:val="567"/>
        </w:trPr>
        <w:tc>
          <w:tcPr>
            <w:tcW w:w="1058" w:type="pct"/>
            <w:gridSpan w:val="2"/>
            <w:shd w:val="clear" w:color="auto" w:fill="F2F2F2" w:themeFill="background1" w:themeFillShade="F2"/>
            <w:vAlign w:val="center"/>
          </w:tcPr>
          <w:p w14:paraId="287F477C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197" w:type="pct"/>
            <w:gridSpan w:val="2"/>
            <w:shd w:val="clear" w:color="auto" w:fill="F2F2F2" w:themeFill="background1" w:themeFillShade="F2"/>
            <w:vAlign w:val="center"/>
          </w:tcPr>
          <w:p w14:paraId="35E62B47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956" w:type="pct"/>
            <w:gridSpan w:val="2"/>
            <w:shd w:val="clear" w:color="auto" w:fill="F2F2F2" w:themeFill="background1" w:themeFillShade="F2"/>
            <w:vAlign w:val="center"/>
          </w:tcPr>
          <w:p w14:paraId="5A17045B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gridSpan w:val="2"/>
            <w:shd w:val="clear" w:color="auto" w:fill="F2F2F2" w:themeFill="background1" w:themeFillShade="F2"/>
            <w:vAlign w:val="center"/>
          </w:tcPr>
          <w:p w14:paraId="400EEE6D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302" w:type="pct"/>
            <w:gridSpan w:val="2"/>
            <w:shd w:val="clear" w:color="auto" w:fill="F2F2F2" w:themeFill="background1" w:themeFillShade="F2"/>
            <w:vAlign w:val="center"/>
          </w:tcPr>
          <w:p w14:paraId="17DD9D7F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6B1FDF" w:rsidRPr="002B6A2E" w14:paraId="48AEB5BF" w14:textId="77777777" w:rsidTr="00E208FC">
        <w:trPr>
          <w:trHeight w:val="567"/>
        </w:trPr>
        <w:tc>
          <w:tcPr>
            <w:tcW w:w="1058" w:type="pct"/>
            <w:gridSpan w:val="2"/>
            <w:shd w:val="clear" w:color="auto" w:fill="F2F2F2" w:themeFill="background1" w:themeFillShade="F2"/>
            <w:vAlign w:val="center"/>
          </w:tcPr>
          <w:p w14:paraId="2B674967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197" w:type="pct"/>
            <w:gridSpan w:val="2"/>
            <w:shd w:val="clear" w:color="auto" w:fill="F2F2F2" w:themeFill="background1" w:themeFillShade="F2"/>
            <w:vAlign w:val="center"/>
          </w:tcPr>
          <w:p w14:paraId="3477C14C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956" w:type="pct"/>
            <w:gridSpan w:val="2"/>
            <w:shd w:val="clear" w:color="auto" w:fill="F2F2F2" w:themeFill="background1" w:themeFillShade="F2"/>
            <w:vAlign w:val="center"/>
          </w:tcPr>
          <w:p w14:paraId="713F4205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gridSpan w:val="2"/>
            <w:shd w:val="clear" w:color="auto" w:fill="F2F2F2" w:themeFill="background1" w:themeFillShade="F2"/>
            <w:vAlign w:val="center"/>
          </w:tcPr>
          <w:p w14:paraId="22D4A99D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302" w:type="pct"/>
            <w:gridSpan w:val="2"/>
            <w:shd w:val="clear" w:color="auto" w:fill="F2F2F2" w:themeFill="background1" w:themeFillShade="F2"/>
            <w:vAlign w:val="center"/>
          </w:tcPr>
          <w:p w14:paraId="537B9FCF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6B1FDF" w:rsidRPr="002B6A2E" w14:paraId="133753D6" w14:textId="77777777" w:rsidTr="00E208FC">
        <w:trPr>
          <w:trHeight w:val="567"/>
        </w:trPr>
        <w:tc>
          <w:tcPr>
            <w:tcW w:w="1058" w:type="pct"/>
            <w:gridSpan w:val="2"/>
            <w:shd w:val="clear" w:color="auto" w:fill="F2F2F2" w:themeFill="background1" w:themeFillShade="F2"/>
            <w:vAlign w:val="center"/>
          </w:tcPr>
          <w:p w14:paraId="1B049171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197" w:type="pct"/>
            <w:gridSpan w:val="2"/>
            <w:shd w:val="clear" w:color="auto" w:fill="F2F2F2" w:themeFill="background1" w:themeFillShade="F2"/>
            <w:vAlign w:val="center"/>
          </w:tcPr>
          <w:p w14:paraId="194C4BDC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956" w:type="pct"/>
            <w:gridSpan w:val="2"/>
            <w:shd w:val="clear" w:color="auto" w:fill="F2F2F2" w:themeFill="background1" w:themeFillShade="F2"/>
            <w:vAlign w:val="center"/>
          </w:tcPr>
          <w:p w14:paraId="1F06E60E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gridSpan w:val="2"/>
            <w:shd w:val="clear" w:color="auto" w:fill="F2F2F2" w:themeFill="background1" w:themeFillShade="F2"/>
            <w:vAlign w:val="center"/>
          </w:tcPr>
          <w:p w14:paraId="66B4643A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302" w:type="pct"/>
            <w:gridSpan w:val="2"/>
            <w:shd w:val="clear" w:color="auto" w:fill="F2F2F2" w:themeFill="background1" w:themeFillShade="F2"/>
            <w:vAlign w:val="center"/>
          </w:tcPr>
          <w:p w14:paraId="3175E74D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6B1FDF" w:rsidRPr="002B6A2E" w14:paraId="530A4EAB" w14:textId="77777777" w:rsidTr="00E208FC">
        <w:trPr>
          <w:trHeight w:val="567"/>
        </w:trPr>
        <w:tc>
          <w:tcPr>
            <w:tcW w:w="1058" w:type="pct"/>
            <w:gridSpan w:val="2"/>
            <w:shd w:val="clear" w:color="auto" w:fill="F2F2F2" w:themeFill="background1" w:themeFillShade="F2"/>
            <w:vAlign w:val="center"/>
          </w:tcPr>
          <w:p w14:paraId="4C97EA92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197" w:type="pct"/>
            <w:gridSpan w:val="2"/>
            <w:shd w:val="clear" w:color="auto" w:fill="F2F2F2" w:themeFill="background1" w:themeFillShade="F2"/>
            <w:vAlign w:val="center"/>
          </w:tcPr>
          <w:p w14:paraId="7B0EB4DC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956" w:type="pct"/>
            <w:gridSpan w:val="2"/>
            <w:shd w:val="clear" w:color="auto" w:fill="F2F2F2" w:themeFill="background1" w:themeFillShade="F2"/>
            <w:vAlign w:val="center"/>
          </w:tcPr>
          <w:p w14:paraId="7E3D433F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gridSpan w:val="2"/>
            <w:shd w:val="clear" w:color="auto" w:fill="F2F2F2" w:themeFill="background1" w:themeFillShade="F2"/>
            <w:vAlign w:val="center"/>
          </w:tcPr>
          <w:p w14:paraId="0F49B450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302" w:type="pct"/>
            <w:gridSpan w:val="2"/>
            <w:shd w:val="clear" w:color="auto" w:fill="F2F2F2" w:themeFill="background1" w:themeFillShade="F2"/>
            <w:vAlign w:val="center"/>
          </w:tcPr>
          <w:p w14:paraId="19970E3F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6B1FDF" w:rsidRPr="002B6A2E" w14:paraId="5086B52F" w14:textId="77777777" w:rsidTr="00E208FC">
        <w:trPr>
          <w:trHeight w:val="567"/>
        </w:trPr>
        <w:tc>
          <w:tcPr>
            <w:tcW w:w="1058" w:type="pct"/>
            <w:gridSpan w:val="2"/>
            <w:shd w:val="clear" w:color="auto" w:fill="F2F2F2" w:themeFill="background1" w:themeFillShade="F2"/>
            <w:vAlign w:val="center"/>
          </w:tcPr>
          <w:p w14:paraId="4D78D069" w14:textId="77777777" w:rsidR="006B1FDF" w:rsidRPr="0043712F" w:rsidRDefault="006B1FDF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197" w:type="pct"/>
            <w:gridSpan w:val="2"/>
            <w:shd w:val="clear" w:color="auto" w:fill="F2F2F2" w:themeFill="background1" w:themeFillShade="F2"/>
            <w:vAlign w:val="center"/>
          </w:tcPr>
          <w:p w14:paraId="2EE02144" w14:textId="77777777" w:rsidR="006B1FDF" w:rsidRPr="0043712F" w:rsidRDefault="006B1FDF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956" w:type="pct"/>
            <w:gridSpan w:val="2"/>
            <w:shd w:val="clear" w:color="auto" w:fill="F2F2F2" w:themeFill="background1" w:themeFillShade="F2"/>
            <w:vAlign w:val="center"/>
          </w:tcPr>
          <w:p w14:paraId="6768EE5D" w14:textId="77777777" w:rsidR="006B1FDF" w:rsidRPr="0043712F" w:rsidRDefault="006B1FDF" w:rsidP="0043712F">
            <w:pPr>
              <w:spacing w:before="40" w:after="4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gridSpan w:val="2"/>
            <w:shd w:val="clear" w:color="auto" w:fill="F2F2F2" w:themeFill="background1" w:themeFillShade="F2"/>
            <w:vAlign w:val="center"/>
          </w:tcPr>
          <w:p w14:paraId="3F8D5C9F" w14:textId="77777777" w:rsidR="006B1FDF" w:rsidRPr="0043712F" w:rsidRDefault="006B1FDF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302" w:type="pct"/>
            <w:gridSpan w:val="2"/>
            <w:shd w:val="clear" w:color="auto" w:fill="F2F2F2" w:themeFill="background1" w:themeFillShade="F2"/>
            <w:vAlign w:val="center"/>
          </w:tcPr>
          <w:p w14:paraId="2D271CC0" w14:textId="77777777" w:rsidR="006B1FDF" w:rsidRPr="0043712F" w:rsidRDefault="006B1FDF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6B1FDF" w:rsidRPr="002B6A2E" w14:paraId="669E2BCF" w14:textId="77777777" w:rsidTr="00E208FC">
        <w:trPr>
          <w:trHeight w:val="567"/>
        </w:trPr>
        <w:tc>
          <w:tcPr>
            <w:tcW w:w="1058" w:type="pct"/>
            <w:gridSpan w:val="2"/>
            <w:shd w:val="clear" w:color="auto" w:fill="F2F2F2" w:themeFill="background1" w:themeFillShade="F2"/>
            <w:vAlign w:val="center"/>
          </w:tcPr>
          <w:p w14:paraId="5AE1B832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197" w:type="pct"/>
            <w:gridSpan w:val="2"/>
            <w:shd w:val="clear" w:color="auto" w:fill="F2F2F2" w:themeFill="background1" w:themeFillShade="F2"/>
            <w:vAlign w:val="center"/>
          </w:tcPr>
          <w:p w14:paraId="20643420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956" w:type="pct"/>
            <w:gridSpan w:val="2"/>
            <w:shd w:val="clear" w:color="auto" w:fill="F2F2F2" w:themeFill="background1" w:themeFillShade="F2"/>
            <w:vAlign w:val="center"/>
          </w:tcPr>
          <w:p w14:paraId="3F3080EC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gridSpan w:val="2"/>
            <w:shd w:val="clear" w:color="auto" w:fill="F2F2F2" w:themeFill="background1" w:themeFillShade="F2"/>
            <w:vAlign w:val="center"/>
          </w:tcPr>
          <w:p w14:paraId="42CEBAA5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  <w:tc>
          <w:tcPr>
            <w:tcW w:w="1302" w:type="pct"/>
            <w:gridSpan w:val="2"/>
            <w:shd w:val="clear" w:color="auto" w:fill="F2F2F2" w:themeFill="background1" w:themeFillShade="F2"/>
            <w:vAlign w:val="center"/>
          </w:tcPr>
          <w:p w14:paraId="0FDB2EC6" w14:textId="77777777" w:rsidR="002E5D52" w:rsidRPr="0043712F" w:rsidRDefault="002E5D52" w:rsidP="0043712F">
            <w:pPr>
              <w:spacing w:before="40" w:after="40"/>
              <w:rPr>
                <w:rFonts w:cs="Arial"/>
                <w:b/>
                <w:color w:val="000000" w:themeColor="text1"/>
                <w:szCs w:val="20"/>
              </w:rPr>
            </w:pPr>
          </w:p>
        </w:tc>
      </w:tr>
      <w:tr w:rsidR="002E5D52" w:rsidRPr="002B6A2E" w14:paraId="6A96D0D6" w14:textId="77777777" w:rsidTr="00E208FC">
        <w:trPr>
          <w:trHeight w:val="397"/>
        </w:trPr>
        <w:tc>
          <w:tcPr>
            <w:tcW w:w="5000" w:type="pct"/>
            <w:gridSpan w:val="10"/>
            <w:shd w:val="clear" w:color="auto" w:fill="002060"/>
            <w:vAlign w:val="center"/>
          </w:tcPr>
          <w:p w14:paraId="5D0381C9" w14:textId="77777777" w:rsidR="002E5D52" w:rsidRPr="002B6A2E" w:rsidRDefault="002E5D52" w:rsidP="000C2D8B">
            <w:pPr>
              <w:spacing w:before="40" w:after="4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AUTHORISATION</w:t>
            </w:r>
          </w:p>
        </w:tc>
      </w:tr>
      <w:tr w:rsidR="002E5D52" w:rsidRPr="002B6A2E" w14:paraId="60DC2BEF" w14:textId="77777777" w:rsidTr="00E208FC">
        <w:trPr>
          <w:trHeight w:val="397"/>
        </w:trPr>
        <w:tc>
          <w:tcPr>
            <w:tcW w:w="5000" w:type="pct"/>
            <w:gridSpan w:val="10"/>
            <w:shd w:val="clear" w:color="auto" w:fill="0070C0"/>
            <w:vAlign w:val="center"/>
          </w:tcPr>
          <w:p w14:paraId="36D69342" w14:textId="77777777" w:rsidR="002E5D52" w:rsidRDefault="002E5D52" w:rsidP="000C2D8B">
            <w:pPr>
              <w:spacing w:before="40" w:after="40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Completed By:</w:t>
            </w:r>
          </w:p>
        </w:tc>
      </w:tr>
      <w:tr w:rsidR="006B1FDF" w14:paraId="29345A9B" w14:textId="77777777" w:rsidTr="00E208FC">
        <w:trPr>
          <w:trHeight w:val="397"/>
        </w:trPr>
        <w:tc>
          <w:tcPr>
            <w:tcW w:w="597" w:type="pct"/>
            <w:shd w:val="clear" w:color="auto" w:fill="BFBFBF" w:themeFill="background1" w:themeFillShade="BF"/>
            <w:vAlign w:val="center"/>
          </w:tcPr>
          <w:p w14:paraId="798E4B4F" w14:textId="77777777" w:rsidR="006B1FDF" w:rsidRPr="0038704C" w:rsidRDefault="006B1FDF" w:rsidP="006B1FDF">
            <w:pPr>
              <w:spacing w:before="40" w:after="40"/>
              <w:rPr>
                <w:rStyle w:val="Strong"/>
                <w:rFonts w:cs="Arial"/>
                <w:szCs w:val="20"/>
              </w:rPr>
            </w:pPr>
            <w:r w:rsidRPr="0038704C">
              <w:rPr>
                <w:rStyle w:val="Strong"/>
                <w:rFonts w:cs="Arial"/>
                <w:szCs w:val="20"/>
              </w:rPr>
              <w:t>Print Name:</w:t>
            </w:r>
          </w:p>
        </w:tc>
        <w:tc>
          <w:tcPr>
            <w:tcW w:w="1290" w:type="pct"/>
            <w:gridSpan w:val="2"/>
            <w:shd w:val="clear" w:color="auto" w:fill="F2F2F2" w:themeFill="background1" w:themeFillShade="F2"/>
            <w:vAlign w:val="center"/>
          </w:tcPr>
          <w:p w14:paraId="62EC0D95" w14:textId="77777777" w:rsidR="006B1FDF" w:rsidRPr="00EA1BB4" w:rsidRDefault="006B1FDF" w:rsidP="006B1FDF">
            <w:pPr>
              <w:tabs>
                <w:tab w:val="left" w:pos="965"/>
              </w:tabs>
              <w:spacing w:before="40" w:after="40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613" w:type="pct"/>
            <w:gridSpan w:val="2"/>
            <w:shd w:val="clear" w:color="auto" w:fill="BFBFBF" w:themeFill="background1" w:themeFillShade="BF"/>
            <w:vAlign w:val="center"/>
          </w:tcPr>
          <w:p w14:paraId="14D1FEF3" w14:textId="77777777" w:rsidR="006B1FDF" w:rsidRPr="0038704C" w:rsidRDefault="006B1FDF" w:rsidP="006B1FDF">
            <w:pPr>
              <w:spacing w:before="40" w:after="40"/>
              <w:rPr>
                <w:rStyle w:val="Strong"/>
                <w:rFonts w:cs="Arial"/>
                <w:szCs w:val="20"/>
              </w:rPr>
            </w:pPr>
            <w:r>
              <w:rPr>
                <w:rStyle w:val="Strong"/>
                <w:rFonts w:cs="Arial"/>
                <w:szCs w:val="20"/>
              </w:rPr>
              <w:t>Job Title</w:t>
            </w:r>
          </w:p>
        </w:tc>
        <w:tc>
          <w:tcPr>
            <w:tcW w:w="2500" w:type="pct"/>
            <w:gridSpan w:val="5"/>
            <w:shd w:val="clear" w:color="auto" w:fill="F2F2F2" w:themeFill="background1" w:themeFillShade="F2"/>
            <w:vAlign w:val="center"/>
          </w:tcPr>
          <w:p w14:paraId="572E6061" w14:textId="77777777" w:rsidR="006B1FDF" w:rsidRPr="00EA1BB4" w:rsidRDefault="006B1FDF" w:rsidP="006B1FDF">
            <w:pPr>
              <w:tabs>
                <w:tab w:val="left" w:pos="965"/>
              </w:tabs>
              <w:spacing w:before="40" w:after="40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6B1FDF" w14:paraId="31BF944F" w14:textId="77777777" w:rsidTr="00E208FC">
        <w:trPr>
          <w:trHeight w:val="397"/>
        </w:trPr>
        <w:tc>
          <w:tcPr>
            <w:tcW w:w="597" w:type="pct"/>
            <w:shd w:val="clear" w:color="auto" w:fill="BFBFBF" w:themeFill="background1" w:themeFillShade="BF"/>
            <w:vAlign w:val="center"/>
          </w:tcPr>
          <w:p w14:paraId="5884BF54" w14:textId="77777777" w:rsidR="006B1FDF" w:rsidRPr="0038704C" w:rsidRDefault="006B1FDF" w:rsidP="006B1FDF">
            <w:pPr>
              <w:spacing w:before="40" w:after="40"/>
              <w:rPr>
                <w:rFonts w:cs="Arial"/>
                <w:bCs/>
                <w:szCs w:val="20"/>
              </w:rPr>
            </w:pPr>
            <w:r w:rsidRPr="0038704C">
              <w:rPr>
                <w:rStyle w:val="Strong"/>
                <w:rFonts w:cs="Arial"/>
                <w:szCs w:val="20"/>
              </w:rPr>
              <w:t>Date:</w:t>
            </w:r>
          </w:p>
        </w:tc>
        <w:tc>
          <w:tcPr>
            <w:tcW w:w="1290" w:type="pct"/>
            <w:gridSpan w:val="2"/>
            <w:shd w:val="clear" w:color="auto" w:fill="F2F2F2" w:themeFill="background1" w:themeFillShade="F2"/>
            <w:vAlign w:val="center"/>
          </w:tcPr>
          <w:p w14:paraId="77ACDD3E" w14:textId="77777777" w:rsidR="006B1FDF" w:rsidRPr="00EA1BB4" w:rsidRDefault="006B1FDF" w:rsidP="006B1FDF">
            <w:pPr>
              <w:spacing w:before="40" w:after="40"/>
              <w:rPr>
                <w:rFonts w:cs="Arial"/>
                <w:bCs/>
                <w:szCs w:val="20"/>
              </w:rPr>
            </w:pPr>
          </w:p>
        </w:tc>
        <w:tc>
          <w:tcPr>
            <w:tcW w:w="613" w:type="pct"/>
            <w:gridSpan w:val="2"/>
            <w:shd w:val="clear" w:color="auto" w:fill="BFBFBF" w:themeFill="background1" w:themeFillShade="BF"/>
            <w:vAlign w:val="center"/>
          </w:tcPr>
          <w:p w14:paraId="3DB08AA9" w14:textId="77777777" w:rsidR="006B1FDF" w:rsidRPr="0038704C" w:rsidRDefault="006B1FDF" w:rsidP="006B1FDF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Time:</w:t>
            </w:r>
          </w:p>
        </w:tc>
        <w:tc>
          <w:tcPr>
            <w:tcW w:w="861" w:type="pct"/>
            <w:gridSpan w:val="2"/>
            <w:shd w:val="clear" w:color="auto" w:fill="F2F2F2" w:themeFill="background1" w:themeFillShade="F2"/>
            <w:vAlign w:val="center"/>
          </w:tcPr>
          <w:p w14:paraId="38C4480B" w14:textId="77777777" w:rsidR="006B1FDF" w:rsidRPr="00EA1BB4" w:rsidRDefault="006B1FDF" w:rsidP="006B1FDF">
            <w:pPr>
              <w:tabs>
                <w:tab w:val="left" w:pos="965"/>
              </w:tabs>
              <w:spacing w:before="40" w:after="40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553" w:type="pct"/>
            <w:gridSpan w:val="2"/>
            <w:shd w:val="clear" w:color="auto" w:fill="BFBFBF" w:themeFill="background1" w:themeFillShade="BF"/>
            <w:vAlign w:val="center"/>
          </w:tcPr>
          <w:p w14:paraId="5D0C8EE2" w14:textId="77777777" w:rsidR="006B1FDF" w:rsidRPr="0038704C" w:rsidRDefault="006B1FDF" w:rsidP="006B1FDF">
            <w:pPr>
              <w:spacing w:before="40" w:after="40"/>
              <w:rPr>
                <w:rStyle w:val="Strong"/>
                <w:rFonts w:cs="Arial"/>
                <w:bCs/>
                <w:szCs w:val="20"/>
              </w:rPr>
            </w:pPr>
            <w:r w:rsidRPr="0038704C">
              <w:rPr>
                <w:rStyle w:val="Strong"/>
                <w:rFonts w:cs="Arial"/>
                <w:bCs/>
                <w:szCs w:val="20"/>
              </w:rPr>
              <w:t>Sign:</w:t>
            </w:r>
          </w:p>
        </w:tc>
        <w:tc>
          <w:tcPr>
            <w:tcW w:w="1086" w:type="pct"/>
            <w:shd w:val="clear" w:color="auto" w:fill="F2F2F2" w:themeFill="background1" w:themeFillShade="F2"/>
            <w:vAlign w:val="center"/>
          </w:tcPr>
          <w:p w14:paraId="45D2597B" w14:textId="77777777" w:rsidR="006B1FDF" w:rsidRPr="00EA1BB4" w:rsidRDefault="006B1FDF" w:rsidP="006B1FDF">
            <w:pPr>
              <w:tabs>
                <w:tab w:val="left" w:pos="965"/>
              </w:tabs>
              <w:spacing w:before="40" w:after="40"/>
              <w:rPr>
                <w:rFonts w:cs="Arial"/>
                <w:color w:val="000000" w:themeColor="text1"/>
                <w:szCs w:val="20"/>
              </w:rPr>
            </w:pPr>
          </w:p>
        </w:tc>
      </w:tr>
    </w:tbl>
    <w:p w14:paraId="1DA95F43" w14:textId="77777777" w:rsidR="002E5D52" w:rsidRPr="00B4641E" w:rsidRDefault="002E5D52" w:rsidP="002E5D52">
      <w:pPr>
        <w:rPr>
          <w:sz w:val="2"/>
        </w:rPr>
      </w:pPr>
    </w:p>
    <w:sectPr w:rsidR="002E5D52" w:rsidRPr="00B4641E" w:rsidSect="00E23ED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6838" w:h="11906" w:orient="landscape"/>
      <w:pgMar w:top="1701" w:right="720" w:bottom="1418" w:left="720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0D9C4" w14:textId="77777777" w:rsidR="007E0376" w:rsidRDefault="007E0376" w:rsidP="008A1106">
      <w:r>
        <w:separator/>
      </w:r>
    </w:p>
    <w:p w14:paraId="0F4F0341" w14:textId="77777777" w:rsidR="007E0376" w:rsidRDefault="007E0376" w:rsidP="008A1106"/>
  </w:endnote>
  <w:endnote w:type="continuationSeparator" w:id="0">
    <w:p w14:paraId="61DE2241" w14:textId="77777777" w:rsidR="007E0376" w:rsidRDefault="007E0376" w:rsidP="008A1106">
      <w:r>
        <w:continuationSeparator/>
      </w:r>
    </w:p>
    <w:p w14:paraId="21D4FC9E" w14:textId="77777777" w:rsidR="007E0376" w:rsidRDefault="007E0376" w:rsidP="008A1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C5D65" w14:textId="77777777" w:rsidR="00E208FC" w:rsidRDefault="00E20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53"/>
      <w:gridCol w:w="9738"/>
      <w:gridCol w:w="2707"/>
    </w:tblGrid>
    <w:tr w:rsidR="00E208FC" w:rsidRPr="00A30CF8" w14:paraId="2C945B21" w14:textId="77777777" w:rsidTr="00A91E69">
      <w:trPr>
        <w:trHeight w:val="290"/>
      </w:trPr>
      <w:tc>
        <w:tcPr>
          <w:tcW w:w="5000" w:type="pct"/>
          <w:gridSpan w:val="3"/>
          <w:vAlign w:val="center"/>
        </w:tcPr>
        <w:tbl>
          <w:tblPr>
            <w:tblW w:w="9639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639"/>
          </w:tblGrid>
          <w:tr w:rsidR="00E208FC" w:rsidRPr="00C262AC" w14:paraId="091F6255" w14:textId="77777777" w:rsidTr="00A91E69">
            <w:trPr>
              <w:trHeight w:val="290"/>
            </w:trPr>
            <w:tc>
              <w:tcPr>
                <w:tcW w:w="9639" w:type="dxa"/>
              </w:tcPr>
              <w:tbl>
                <w:tblPr>
                  <w:tblW w:w="9639" w:type="dxa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639"/>
                </w:tblGrid>
                <w:tr w:rsidR="00E208FC" w:rsidRPr="00A30CF8" w14:paraId="03982341" w14:textId="77777777" w:rsidTr="00A91E69">
                  <w:trPr>
                    <w:trHeight w:val="290"/>
                  </w:trPr>
                  <w:tc>
                    <w:tcPr>
                      <w:tcW w:w="9639" w:type="dxa"/>
                    </w:tcPr>
                    <w:p w14:paraId="221B1242" w14:textId="77777777" w:rsidR="00E208FC" w:rsidRPr="00A30CF8" w:rsidRDefault="00E208FC" w:rsidP="00E208FC">
                      <w:pPr>
                        <w:rPr>
                          <w:color w:val="225A40"/>
                          <w:sz w:val="13"/>
                          <w:szCs w:val="14"/>
                          <w:lang w:eastAsia="en-GB"/>
                        </w:rPr>
                      </w:pPr>
                    </w:p>
                  </w:tc>
                </w:tr>
              </w:tbl>
              <w:p w14:paraId="7E8D2DB5" w14:textId="77777777" w:rsidR="00E208FC" w:rsidRPr="00C262AC" w:rsidRDefault="00E208FC" w:rsidP="00E208FC">
                <w:pPr>
                  <w:pStyle w:val="IntenseQuote"/>
                  <w:rPr>
                    <w:color w:val="225A40"/>
                  </w:rPr>
                </w:pPr>
              </w:p>
            </w:tc>
          </w:tr>
        </w:tbl>
        <w:p w14:paraId="140C07CF" w14:textId="77777777" w:rsidR="00E208FC" w:rsidRPr="00A30CF8" w:rsidRDefault="00E208FC" w:rsidP="00E208FC">
          <w:pPr>
            <w:spacing w:after="0" w:line="240" w:lineRule="auto"/>
            <w:rPr>
              <w:rFonts w:eastAsia="Times New Roman" w:cs="Times New Roman"/>
              <w:color w:val="225A40"/>
              <w:sz w:val="13"/>
              <w:szCs w:val="14"/>
              <w:lang w:eastAsia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FB7E7B5" wp14:editId="42B74A4A">
                    <wp:simplePos x="0" y="0"/>
                    <wp:positionH relativeFrom="margin">
                      <wp:posOffset>8118475</wp:posOffset>
                    </wp:positionH>
                    <wp:positionV relativeFrom="paragraph">
                      <wp:posOffset>17780</wp:posOffset>
                    </wp:positionV>
                    <wp:extent cx="1614170" cy="3175"/>
                    <wp:effectExtent l="57150" t="38100" r="62230" b="92075"/>
                    <wp:wrapNone/>
                    <wp:docPr id="26" name="Straight Connector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614170" cy="3175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AE9090F" id="Straight Connector 2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9.25pt,1.4pt" to="766.3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" strokecolor="#0070c0" strokeweight="3pt">
                    <v:shadow on="t" color="black" opacity="22937f" origin=",.5" offset="0,.63889mm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8E2A2B0" wp14:editId="59882DDA">
                    <wp:simplePos x="0" y="0"/>
                    <wp:positionH relativeFrom="column">
                      <wp:posOffset>22860</wp:posOffset>
                    </wp:positionH>
                    <wp:positionV relativeFrom="paragraph">
                      <wp:posOffset>20320</wp:posOffset>
                    </wp:positionV>
                    <wp:extent cx="7981950" cy="6350"/>
                    <wp:effectExtent l="57150" t="38100" r="57150" b="88900"/>
                    <wp:wrapNone/>
                    <wp:docPr id="27" name="Straight Connector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7981950" cy="635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206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6640D0A" id="Straight Connector 2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.6pt" to="63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" strokecolor="#002060" strokeweight="3pt">
                    <v:shadow on="t" color="black" opacity="22937f" origin=",.5" offset="0,.63889mm"/>
                  </v:line>
                </w:pict>
              </mc:Fallback>
            </mc:AlternateContent>
          </w:r>
        </w:p>
      </w:tc>
    </w:tr>
    <w:tr w:rsidR="00E208FC" w:rsidRPr="002F4BAB" w14:paraId="4B617C82" w14:textId="77777777" w:rsidTr="00A91E69">
      <w:trPr>
        <w:trHeight w:val="290"/>
      </w:trPr>
      <w:tc>
        <w:tcPr>
          <w:tcW w:w="959" w:type="pct"/>
          <w:vAlign w:val="center"/>
        </w:tcPr>
        <w:p w14:paraId="5278CD0A" w14:textId="77777777" w:rsidR="00E208FC" w:rsidRPr="00994D13" w:rsidRDefault="00E208FC" w:rsidP="00E208FC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994D13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Revision: 01</w:t>
          </w:r>
        </w:p>
      </w:tc>
      <w:tc>
        <w:tcPr>
          <w:tcW w:w="3162" w:type="pct"/>
          <w:vAlign w:val="center"/>
        </w:tcPr>
        <w:p w14:paraId="7F5EE07B" w14:textId="771820A3" w:rsidR="00E208FC" w:rsidRPr="00994D13" w:rsidRDefault="00E208FC" w:rsidP="00E208FC">
          <w:pPr>
            <w:spacing w:after="0" w:line="240" w:lineRule="auto"/>
            <w:jc w:val="center"/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</w:pPr>
          <w:r w:rsidRPr="00994D13"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 xml:space="preserve">Document Number: </w:t>
          </w:r>
          <w:r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>HCPL-</w:t>
          </w:r>
          <w:r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>EMERGENCY DRILL RECORD</w:t>
          </w:r>
        </w:p>
      </w:tc>
      <w:tc>
        <w:tcPr>
          <w:tcW w:w="880" w:type="pct"/>
          <w:vAlign w:val="center"/>
        </w:tcPr>
        <w:p w14:paraId="75D6C571" w14:textId="77777777" w:rsidR="00E208FC" w:rsidRPr="00994D13" w:rsidRDefault="00E208FC" w:rsidP="00E208FC">
          <w:pPr>
            <w:spacing w:after="0" w:line="240" w:lineRule="auto"/>
            <w:ind w:right="94" w:firstLine="720"/>
            <w:jc w:val="right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994D13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Page </w:t>
          </w:r>
          <w:r w:rsidRPr="00994D13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begin"/>
          </w:r>
          <w:r w:rsidRPr="00994D13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instrText xml:space="preserve"> PAGE  \* Arabic  \* MERGEFORMAT </w:instrText>
          </w:r>
          <w:r w:rsidRPr="00994D13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separate"/>
          </w:r>
          <w:r>
            <w:rPr>
              <w:rFonts w:eastAsia="Times New Roman" w:cs="Times New Roman"/>
              <w:color w:val="002060"/>
              <w:sz w:val="13"/>
              <w:szCs w:val="13"/>
            </w:rPr>
            <w:t>1</w:t>
          </w:r>
          <w:r w:rsidRPr="00994D13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end"/>
          </w:r>
          <w:r w:rsidRPr="00994D13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 of </w:t>
          </w:r>
          <w:r w:rsidRPr="00994D13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begin"/>
          </w:r>
          <w:r w:rsidRPr="00994D13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instrText xml:space="preserve"> NUMPAGES  </w:instrText>
          </w:r>
          <w:r w:rsidRPr="00994D13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separate"/>
          </w:r>
          <w:r>
            <w:rPr>
              <w:rFonts w:eastAsia="Times New Roman" w:cs="Times New Roman"/>
              <w:bCs/>
              <w:color w:val="002060"/>
              <w:sz w:val="13"/>
              <w:szCs w:val="13"/>
            </w:rPr>
            <w:t>1</w:t>
          </w:r>
          <w:r w:rsidRPr="00994D13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end"/>
          </w:r>
        </w:p>
      </w:tc>
    </w:tr>
    <w:tr w:rsidR="00E208FC" w:rsidRPr="00A30CF8" w14:paraId="5E0A6A97" w14:textId="77777777" w:rsidTr="00A91E69">
      <w:trPr>
        <w:trHeight w:val="290"/>
      </w:trPr>
      <w:tc>
        <w:tcPr>
          <w:tcW w:w="959" w:type="pct"/>
          <w:vAlign w:val="center"/>
        </w:tcPr>
        <w:p w14:paraId="75F255D3" w14:textId="77777777" w:rsidR="00E208FC" w:rsidRPr="00994D13" w:rsidRDefault="00E208FC" w:rsidP="00E208FC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994D13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Status: A1</w:t>
          </w:r>
        </w:p>
      </w:tc>
      <w:tc>
        <w:tcPr>
          <w:tcW w:w="3162" w:type="pct"/>
          <w:vAlign w:val="center"/>
        </w:tcPr>
        <w:p w14:paraId="6CD36E3E" w14:textId="77777777" w:rsidR="00E208FC" w:rsidRPr="00994D13" w:rsidRDefault="00E208FC" w:rsidP="00E208FC">
          <w:pPr>
            <w:spacing w:after="0" w:line="240" w:lineRule="auto"/>
            <w:jc w:val="center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994D13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Security classification: Internal</w:t>
          </w:r>
        </w:p>
      </w:tc>
      <w:tc>
        <w:tcPr>
          <w:tcW w:w="880" w:type="pct"/>
          <w:vAlign w:val="center"/>
        </w:tcPr>
        <w:p w14:paraId="063944A0" w14:textId="77777777" w:rsidR="00E208FC" w:rsidRPr="00994D13" w:rsidRDefault="00E208FC" w:rsidP="00E208FC">
          <w:pPr>
            <w:spacing w:after="0" w:line="240" w:lineRule="auto"/>
            <w:jc w:val="right"/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</w:pPr>
          <w:r w:rsidRPr="00994D13"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  <w:t xml:space="preserve">  </w:t>
          </w:r>
        </w:p>
      </w:tc>
    </w:tr>
  </w:tbl>
  <w:p w14:paraId="4F64D038" w14:textId="77777777" w:rsidR="00721ACA" w:rsidRPr="00D57EBE" w:rsidRDefault="00721ACA" w:rsidP="000344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0B5BF" w14:textId="77777777" w:rsidR="00E208FC" w:rsidRDefault="00E2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404D1" w14:textId="77777777" w:rsidR="007E0376" w:rsidRDefault="007E0376" w:rsidP="008A1106">
      <w:r>
        <w:separator/>
      </w:r>
    </w:p>
    <w:p w14:paraId="03097A3B" w14:textId="77777777" w:rsidR="007E0376" w:rsidRDefault="007E0376" w:rsidP="008A1106"/>
  </w:footnote>
  <w:footnote w:type="continuationSeparator" w:id="0">
    <w:p w14:paraId="0AC5768C" w14:textId="77777777" w:rsidR="007E0376" w:rsidRDefault="007E0376" w:rsidP="008A1106">
      <w:r>
        <w:continuationSeparator/>
      </w:r>
    </w:p>
    <w:p w14:paraId="54619BD8" w14:textId="77777777" w:rsidR="007E0376" w:rsidRDefault="007E0376" w:rsidP="008A1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716C9" w14:textId="77777777" w:rsidR="00E208FC" w:rsidRDefault="00E20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570E4" w14:textId="627D9DF7" w:rsidR="00721ACA" w:rsidRDefault="0043712F" w:rsidP="008A1106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6583D1" wp14:editId="027EE6BC">
              <wp:simplePos x="0" y="0"/>
              <wp:positionH relativeFrom="column">
                <wp:posOffset>5659755</wp:posOffset>
              </wp:positionH>
              <wp:positionV relativeFrom="paragraph">
                <wp:posOffset>-59055</wp:posOffset>
              </wp:positionV>
              <wp:extent cx="4199890" cy="698500"/>
              <wp:effectExtent l="0" t="0" r="0" b="762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9890" cy="698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24A3FB" w14:textId="77777777" w:rsidR="00721ACA" w:rsidRPr="00E208FC" w:rsidRDefault="0043712F" w:rsidP="00A770C7">
                          <w:pPr>
                            <w:pStyle w:val="HeadingL3"/>
                            <w:rPr>
                              <w:color w:val="002060"/>
                            </w:rPr>
                          </w:pPr>
                          <w:r w:rsidRPr="00E208FC">
                            <w:rPr>
                              <w:color w:val="002060"/>
                            </w:rPr>
                            <w:t>EMERGENCY</w:t>
                          </w:r>
                          <w:r w:rsidR="00F73190" w:rsidRPr="00E208FC">
                            <w:rPr>
                              <w:color w:val="002060"/>
                            </w:rPr>
                            <w:t xml:space="preserve"> Drill Record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56583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5.65pt;margin-top:-4.65pt;width:330.7pt;height: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" filled="f" stroked="f">
              <v:textbox style="mso-fit-shape-to-text:t">
                <w:txbxContent>
                  <w:p w14:paraId="6724A3FB" w14:textId="77777777" w:rsidR="00721ACA" w:rsidRPr="00E208FC" w:rsidRDefault="0043712F" w:rsidP="00A770C7">
                    <w:pPr>
                      <w:pStyle w:val="HeadingL3"/>
                      <w:rPr>
                        <w:color w:val="002060"/>
                      </w:rPr>
                    </w:pPr>
                    <w:r w:rsidRPr="00E208FC">
                      <w:rPr>
                        <w:color w:val="002060"/>
                      </w:rPr>
                      <w:t>EMERGENCY</w:t>
                    </w:r>
                    <w:r w:rsidR="00F73190" w:rsidRPr="00E208FC">
                      <w:rPr>
                        <w:color w:val="002060"/>
                      </w:rPr>
                      <w:t xml:space="preserve"> Drill Record</w:t>
                    </w:r>
                  </w:p>
                </w:txbxContent>
              </v:textbox>
            </v:shape>
          </w:pict>
        </mc:Fallback>
      </mc:AlternateContent>
    </w:r>
    <w:r w:rsidR="00E208FC">
      <w:rPr>
        <w:noProof/>
      </w:rPr>
      <w:drawing>
        <wp:inline distT="0" distB="0" distL="0" distR="0" wp14:anchorId="0821FDF3" wp14:editId="1B2E3E89">
          <wp:extent cx="2324100" cy="747129"/>
          <wp:effectExtent l="0" t="0" r="0" b="0"/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5130" cy="750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F1AD00" w14:textId="77777777" w:rsidR="007919FD" w:rsidRDefault="007919FD" w:rsidP="008A1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A5949" w14:textId="77777777" w:rsidR="00E208FC" w:rsidRDefault="00E208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D18BB"/>
    <w:multiLevelType w:val="hybridMultilevel"/>
    <w:tmpl w:val="3B0E121E"/>
    <w:lvl w:ilvl="0" w:tplc="8F58BDC6">
      <w:start w:val="1"/>
      <w:numFmt w:val="decimal"/>
      <w:pStyle w:val="Numberlist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E3BE1"/>
    <w:multiLevelType w:val="hybridMultilevel"/>
    <w:tmpl w:val="D8D60D68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65D6D"/>
    <w:multiLevelType w:val="hybridMultilevel"/>
    <w:tmpl w:val="C7EEA62C"/>
    <w:lvl w:ilvl="0" w:tplc="837CA4F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4D1"/>
    <w:multiLevelType w:val="hybridMultilevel"/>
    <w:tmpl w:val="0BB8F3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75D82"/>
    <w:multiLevelType w:val="hybridMultilevel"/>
    <w:tmpl w:val="0C2E8B0C"/>
    <w:lvl w:ilvl="0" w:tplc="EF902E6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960EF0"/>
    <w:multiLevelType w:val="hybridMultilevel"/>
    <w:tmpl w:val="6734B544"/>
    <w:lvl w:ilvl="0" w:tplc="FC44514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D50A25"/>
    <w:multiLevelType w:val="hybridMultilevel"/>
    <w:tmpl w:val="8A8C86F8"/>
    <w:lvl w:ilvl="0" w:tplc="37E6C36A">
      <w:start w:val="1"/>
      <w:numFmt w:val="bullet"/>
      <w:pStyle w:val="ListParagraph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D47DE7"/>
    <w:multiLevelType w:val="hybridMultilevel"/>
    <w:tmpl w:val="2FD8C8AE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8C2571"/>
    <w:multiLevelType w:val="hybridMultilevel"/>
    <w:tmpl w:val="503A2214"/>
    <w:lvl w:ilvl="0" w:tplc="D99CB12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C4ABD"/>
    <w:multiLevelType w:val="hybridMultilevel"/>
    <w:tmpl w:val="B5EA80BE"/>
    <w:lvl w:ilvl="0" w:tplc="605E4A7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8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C062D1"/>
    <w:multiLevelType w:val="hybridMultilevel"/>
    <w:tmpl w:val="64463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41BAE"/>
    <w:multiLevelType w:val="hybridMultilevel"/>
    <w:tmpl w:val="1D0CBA78"/>
    <w:lvl w:ilvl="0" w:tplc="1708F308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LGwMLc0NDMzNzZR0lEKTi0uzszPAykwrAUAZo0k6SwAAAA="/>
  </w:docVars>
  <w:rsids>
    <w:rsidRoot w:val="0038704C"/>
    <w:rsid w:val="000048B5"/>
    <w:rsid w:val="00005A65"/>
    <w:rsid w:val="000068F2"/>
    <w:rsid w:val="000117E1"/>
    <w:rsid w:val="0001277B"/>
    <w:rsid w:val="00015702"/>
    <w:rsid w:val="000241D5"/>
    <w:rsid w:val="0002536D"/>
    <w:rsid w:val="00030E88"/>
    <w:rsid w:val="000344D5"/>
    <w:rsid w:val="00057C70"/>
    <w:rsid w:val="00066920"/>
    <w:rsid w:val="00070D50"/>
    <w:rsid w:val="00076AE1"/>
    <w:rsid w:val="000969ED"/>
    <w:rsid w:val="000C4678"/>
    <w:rsid w:val="000D0C58"/>
    <w:rsid w:val="00115C4B"/>
    <w:rsid w:val="00123FD4"/>
    <w:rsid w:val="001279A4"/>
    <w:rsid w:val="00130A36"/>
    <w:rsid w:val="00137D28"/>
    <w:rsid w:val="00143684"/>
    <w:rsid w:val="00146A08"/>
    <w:rsid w:val="00147ED5"/>
    <w:rsid w:val="00152A38"/>
    <w:rsid w:val="00155950"/>
    <w:rsid w:val="00161775"/>
    <w:rsid w:val="00167D84"/>
    <w:rsid w:val="00195CF4"/>
    <w:rsid w:val="001A2CE2"/>
    <w:rsid w:val="001B18EC"/>
    <w:rsid w:val="001C4D75"/>
    <w:rsid w:val="001C691D"/>
    <w:rsid w:val="001E1987"/>
    <w:rsid w:val="001E2AB8"/>
    <w:rsid w:val="00231228"/>
    <w:rsid w:val="002442C5"/>
    <w:rsid w:val="00254C34"/>
    <w:rsid w:val="0029450F"/>
    <w:rsid w:val="0029677A"/>
    <w:rsid w:val="002B3FDC"/>
    <w:rsid w:val="002D4711"/>
    <w:rsid w:val="002D55AA"/>
    <w:rsid w:val="002E5D52"/>
    <w:rsid w:val="002F5E67"/>
    <w:rsid w:val="00313AB3"/>
    <w:rsid w:val="0033152D"/>
    <w:rsid w:val="003631BD"/>
    <w:rsid w:val="00364C7E"/>
    <w:rsid w:val="003704D5"/>
    <w:rsid w:val="0037676E"/>
    <w:rsid w:val="00377256"/>
    <w:rsid w:val="0038704C"/>
    <w:rsid w:val="00395E09"/>
    <w:rsid w:val="003B786E"/>
    <w:rsid w:val="003D4A42"/>
    <w:rsid w:val="003F2DCA"/>
    <w:rsid w:val="003F5979"/>
    <w:rsid w:val="003F7C14"/>
    <w:rsid w:val="0041150C"/>
    <w:rsid w:val="0043712F"/>
    <w:rsid w:val="00454190"/>
    <w:rsid w:val="0047007E"/>
    <w:rsid w:val="00474573"/>
    <w:rsid w:val="004752DD"/>
    <w:rsid w:val="004833C7"/>
    <w:rsid w:val="00483F99"/>
    <w:rsid w:val="0049269C"/>
    <w:rsid w:val="00492824"/>
    <w:rsid w:val="004D189D"/>
    <w:rsid w:val="004E4583"/>
    <w:rsid w:val="004F2444"/>
    <w:rsid w:val="004F37BA"/>
    <w:rsid w:val="00510E4B"/>
    <w:rsid w:val="00535CC0"/>
    <w:rsid w:val="00576297"/>
    <w:rsid w:val="0058086B"/>
    <w:rsid w:val="0059303F"/>
    <w:rsid w:val="005B309D"/>
    <w:rsid w:val="005B7E3E"/>
    <w:rsid w:val="005E4E31"/>
    <w:rsid w:val="005F7EA8"/>
    <w:rsid w:val="006103BE"/>
    <w:rsid w:val="00611CB1"/>
    <w:rsid w:val="00627AD0"/>
    <w:rsid w:val="0063079B"/>
    <w:rsid w:val="00642363"/>
    <w:rsid w:val="00645D88"/>
    <w:rsid w:val="00653F34"/>
    <w:rsid w:val="00660E93"/>
    <w:rsid w:val="00664513"/>
    <w:rsid w:val="00665D90"/>
    <w:rsid w:val="00693713"/>
    <w:rsid w:val="006979C4"/>
    <w:rsid w:val="006B1F0E"/>
    <w:rsid w:val="006B1FDF"/>
    <w:rsid w:val="006D014B"/>
    <w:rsid w:val="006D3305"/>
    <w:rsid w:val="006F4879"/>
    <w:rsid w:val="00710F16"/>
    <w:rsid w:val="007125AC"/>
    <w:rsid w:val="00713F05"/>
    <w:rsid w:val="00716B8B"/>
    <w:rsid w:val="00721ACA"/>
    <w:rsid w:val="00724F49"/>
    <w:rsid w:val="0074007A"/>
    <w:rsid w:val="0075602B"/>
    <w:rsid w:val="00760001"/>
    <w:rsid w:val="007825A2"/>
    <w:rsid w:val="007919FD"/>
    <w:rsid w:val="007A03AD"/>
    <w:rsid w:val="007A26CD"/>
    <w:rsid w:val="007A49D9"/>
    <w:rsid w:val="007B7735"/>
    <w:rsid w:val="007D164F"/>
    <w:rsid w:val="007E0376"/>
    <w:rsid w:val="007E0DD9"/>
    <w:rsid w:val="0080195F"/>
    <w:rsid w:val="008019B3"/>
    <w:rsid w:val="00806CD5"/>
    <w:rsid w:val="008203DF"/>
    <w:rsid w:val="00826EDD"/>
    <w:rsid w:val="00832B27"/>
    <w:rsid w:val="00866BF5"/>
    <w:rsid w:val="0087168C"/>
    <w:rsid w:val="00875F46"/>
    <w:rsid w:val="0088587D"/>
    <w:rsid w:val="0089339F"/>
    <w:rsid w:val="008A1106"/>
    <w:rsid w:val="008A636D"/>
    <w:rsid w:val="008B36A1"/>
    <w:rsid w:val="008D3038"/>
    <w:rsid w:val="008D332A"/>
    <w:rsid w:val="008D352C"/>
    <w:rsid w:val="008E250B"/>
    <w:rsid w:val="00904925"/>
    <w:rsid w:val="00905F4F"/>
    <w:rsid w:val="00922D35"/>
    <w:rsid w:val="00927122"/>
    <w:rsid w:val="009310F6"/>
    <w:rsid w:val="00937837"/>
    <w:rsid w:val="0095386E"/>
    <w:rsid w:val="00964016"/>
    <w:rsid w:val="00966906"/>
    <w:rsid w:val="009873D8"/>
    <w:rsid w:val="00991EBE"/>
    <w:rsid w:val="00994AB1"/>
    <w:rsid w:val="009A11EB"/>
    <w:rsid w:val="009A6AE8"/>
    <w:rsid w:val="009B65DB"/>
    <w:rsid w:val="009D24A5"/>
    <w:rsid w:val="009D535A"/>
    <w:rsid w:val="009D5CC3"/>
    <w:rsid w:val="009D6496"/>
    <w:rsid w:val="009D72DD"/>
    <w:rsid w:val="009E4F6E"/>
    <w:rsid w:val="009F29DC"/>
    <w:rsid w:val="00A0065B"/>
    <w:rsid w:val="00A0083B"/>
    <w:rsid w:val="00A03DBB"/>
    <w:rsid w:val="00A118C7"/>
    <w:rsid w:val="00A21773"/>
    <w:rsid w:val="00A31A34"/>
    <w:rsid w:val="00A36B87"/>
    <w:rsid w:val="00A541F8"/>
    <w:rsid w:val="00A606B0"/>
    <w:rsid w:val="00A770C7"/>
    <w:rsid w:val="00A771F7"/>
    <w:rsid w:val="00A856B7"/>
    <w:rsid w:val="00A85F3C"/>
    <w:rsid w:val="00A959EF"/>
    <w:rsid w:val="00AC318F"/>
    <w:rsid w:val="00AC36DC"/>
    <w:rsid w:val="00AE2613"/>
    <w:rsid w:val="00B01E80"/>
    <w:rsid w:val="00B1781C"/>
    <w:rsid w:val="00B2348C"/>
    <w:rsid w:val="00B25D4C"/>
    <w:rsid w:val="00B410CE"/>
    <w:rsid w:val="00B4641E"/>
    <w:rsid w:val="00B4723A"/>
    <w:rsid w:val="00B53C31"/>
    <w:rsid w:val="00B63357"/>
    <w:rsid w:val="00B65D90"/>
    <w:rsid w:val="00B6734A"/>
    <w:rsid w:val="00B774A5"/>
    <w:rsid w:val="00B865FC"/>
    <w:rsid w:val="00BB7F62"/>
    <w:rsid w:val="00BC1B85"/>
    <w:rsid w:val="00BC48D6"/>
    <w:rsid w:val="00BC7C5B"/>
    <w:rsid w:val="00BC7E97"/>
    <w:rsid w:val="00BD075C"/>
    <w:rsid w:val="00BD2C1E"/>
    <w:rsid w:val="00BD30E7"/>
    <w:rsid w:val="00BD799F"/>
    <w:rsid w:val="00BE0441"/>
    <w:rsid w:val="00BE5FF7"/>
    <w:rsid w:val="00C1237A"/>
    <w:rsid w:val="00C267B7"/>
    <w:rsid w:val="00C2708E"/>
    <w:rsid w:val="00C346AA"/>
    <w:rsid w:val="00C34D71"/>
    <w:rsid w:val="00C36B6A"/>
    <w:rsid w:val="00C42039"/>
    <w:rsid w:val="00C52070"/>
    <w:rsid w:val="00C5743C"/>
    <w:rsid w:val="00C66715"/>
    <w:rsid w:val="00C87F7A"/>
    <w:rsid w:val="00C91B95"/>
    <w:rsid w:val="00C93720"/>
    <w:rsid w:val="00CA655A"/>
    <w:rsid w:val="00CB3A03"/>
    <w:rsid w:val="00CB5854"/>
    <w:rsid w:val="00CC5073"/>
    <w:rsid w:val="00CD1A96"/>
    <w:rsid w:val="00CF2882"/>
    <w:rsid w:val="00CF7FF5"/>
    <w:rsid w:val="00D2381E"/>
    <w:rsid w:val="00D44513"/>
    <w:rsid w:val="00D478E4"/>
    <w:rsid w:val="00D506D4"/>
    <w:rsid w:val="00D5089E"/>
    <w:rsid w:val="00D52DE6"/>
    <w:rsid w:val="00D57EBE"/>
    <w:rsid w:val="00D7508A"/>
    <w:rsid w:val="00D77292"/>
    <w:rsid w:val="00D81533"/>
    <w:rsid w:val="00D83C74"/>
    <w:rsid w:val="00D97EE1"/>
    <w:rsid w:val="00DA3A85"/>
    <w:rsid w:val="00DB4D1E"/>
    <w:rsid w:val="00DD15F6"/>
    <w:rsid w:val="00E03E9B"/>
    <w:rsid w:val="00E0532E"/>
    <w:rsid w:val="00E10DFB"/>
    <w:rsid w:val="00E208FC"/>
    <w:rsid w:val="00E220C7"/>
    <w:rsid w:val="00E23ED5"/>
    <w:rsid w:val="00E30C3A"/>
    <w:rsid w:val="00E40439"/>
    <w:rsid w:val="00E4148F"/>
    <w:rsid w:val="00E46082"/>
    <w:rsid w:val="00E57638"/>
    <w:rsid w:val="00E84B83"/>
    <w:rsid w:val="00E905F0"/>
    <w:rsid w:val="00E94B8E"/>
    <w:rsid w:val="00E95155"/>
    <w:rsid w:val="00EB002B"/>
    <w:rsid w:val="00EB7B3C"/>
    <w:rsid w:val="00EC291A"/>
    <w:rsid w:val="00ED0443"/>
    <w:rsid w:val="00ED39C3"/>
    <w:rsid w:val="00ED65F7"/>
    <w:rsid w:val="00F025D2"/>
    <w:rsid w:val="00F045B2"/>
    <w:rsid w:val="00F72FB8"/>
    <w:rsid w:val="00F73190"/>
    <w:rsid w:val="00F834AD"/>
    <w:rsid w:val="00FB5116"/>
    <w:rsid w:val="00FC30A3"/>
    <w:rsid w:val="00FC34F5"/>
    <w:rsid w:val="00FF1881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5A1FF"/>
  <w15:docId w15:val="{E676C961-067C-45F9-9A0C-E765F4BC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95CF4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3704D5"/>
    <w:pPr>
      <w:tabs>
        <w:tab w:val="left" w:pos="1701"/>
        <w:tab w:val="right" w:pos="9026"/>
      </w:tabs>
      <w:spacing w:after="0"/>
      <w:outlineLvl w:val="0"/>
    </w:pPr>
    <w:rPr>
      <w:b/>
      <w:color w:val="225A40" w:themeColor="accent1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5"/>
    <w:qFormat/>
    <w:rsid w:val="00015702"/>
    <w:pPr>
      <w:tabs>
        <w:tab w:val="left" w:pos="1701"/>
        <w:tab w:val="right" w:pos="9026"/>
      </w:tabs>
      <w:spacing w:after="0"/>
      <w:outlineLvl w:val="1"/>
    </w:pPr>
    <w:rPr>
      <w:rFonts w:cs="Arial"/>
      <w:color w:val="8EC63F" w:themeColor="accent3"/>
      <w:sz w:val="56"/>
      <w:szCs w:val="24"/>
    </w:rPr>
  </w:style>
  <w:style w:type="paragraph" w:styleId="Heading3">
    <w:name w:val="heading 3"/>
    <w:basedOn w:val="Normal"/>
    <w:next w:val="Normal"/>
    <w:link w:val="Heading3Char"/>
    <w:uiPriority w:val="11"/>
    <w:semiHidden/>
    <w:qFormat/>
    <w:rsid w:val="00D478E4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1"/>
    <w:semiHidden/>
    <w:qFormat/>
    <w:rsid w:val="00A541F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11"/>
    <w:semiHidden/>
    <w:qFormat/>
    <w:rsid w:val="00A541F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11"/>
    <w:semiHidden/>
    <w:qFormat/>
    <w:rsid w:val="00A541F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11"/>
    <w:semiHidden/>
    <w:qFormat/>
    <w:rsid w:val="00A541F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1"/>
    <w:semiHidden/>
    <w:qFormat/>
    <w:rsid w:val="00A541F8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11"/>
    <w:semiHidden/>
    <w:qFormat/>
    <w:rsid w:val="00A541F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704D5"/>
    <w:rPr>
      <w:rFonts w:ascii="Arial" w:hAnsi="Arial"/>
      <w:b/>
      <w:color w:val="225A40" w:themeColor="accent1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5"/>
    <w:rsid w:val="00015702"/>
    <w:rPr>
      <w:rFonts w:ascii="Arial" w:hAnsi="Arial" w:cs="Arial"/>
      <w:color w:val="8EC63F" w:themeColor="accent3"/>
      <w:sz w:val="56"/>
      <w:szCs w:val="24"/>
    </w:rPr>
  </w:style>
  <w:style w:type="character" w:customStyle="1" w:styleId="Heading3Char">
    <w:name w:val="Heading 3 Char"/>
    <w:basedOn w:val="DefaultParagraphFont"/>
    <w:link w:val="Heading3"/>
    <w:uiPriority w:val="11"/>
    <w:semiHidden/>
    <w:rsid w:val="00BE0441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11"/>
    <w:semiHidden/>
    <w:rsid w:val="00BE04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11"/>
    <w:semiHidden/>
    <w:rsid w:val="00BE04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11"/>
    <w:semiHidden/>
    <w:rsid w:val="00BE04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1"/>
    <w:semiHidden/>
    <w:rsid w:val="00BE04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SecondTitle"/>
    <w:link w:val="TitleChar"/>
    <w:qFormat/>
    <w:rsid w:val="008A1106"/>
    <w:pPr>
      <w:jc w:val="right"/>
    </w:pPr>
    <w:rPr>
      <w:b/>
      <w:caps/>
      <w:color w:val="225A4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A1106"/>
    <w:rPr>
      <w:rFonts w:ascii="Arial" w:hAnsi="Arial"/>
      <w:b/>
      <w:caps/>
      <w:color w:val="225A4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C5743C"/>
    <w:pPr>
      <w:spacing w:after="0"/>
    </w:pPr>
    <w:rPr>
      <w:rFonts w:cs="Arial"/>
      <w:color w:val="00461C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950"/>
    <w:rPr>
      <w:rFonts w:ascii="Arial" w:hAnsi="Arial" w:cs="Arial"/>
      <w:color w:val="00461C"/>
    </w:rPr>
  </w:style>
  <w:style w:type="character" w:styleId="Strong">
    <w:name w:val="Strong"/>
    <w:uiPriority w:val="10"/>
    <w:qFormat/>
    <w:rsid w:val="00A606B0"/>
    <w:rPr>
      <w:b/>
    </w:rPr>
  </w:style>
  <w:style w:type="character" w:styleId="Emphasis">
    <w:name w:val="Emphasis"/>
    <w:uiPriority w:val="20"/>
    <w:semiHidden/>
    <w:qFormat/>
    <w:rsid w:val="00A541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9"/>
    <w:semiHidden/>
    <w:qFormat/>
    <w:rsid w:val="00A541F8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195CF4"/>
    <w:pPr>
      <w:numPr>
        <w:numId w:val="8"/>
      </w:numPr>
      <w:ind w:left="357" w:hanging="357"/>
      <w:contextualSpacing/>
    </w:pPr>
  </w:style>
  <w:style w:type="character" w:styleId="SubtleEmphasis">
    <w:name w:val="Subtle Emphasis"/>
    <w:uiPriority w:val="19"/>
    <w:semiHidden/>
    <w:qFormat/>
    <w:rsid w:val="00A541F8"/>
    <w:rPr>
      <w:i/>
      <w:iCs/>
    </w:rPr>
  </w:style>
  <w:style w:type="character" w:styleId="IntenseEmphasis">
    <w:name w:val="Intense Emphasis"/>
    <w:uiPriority w:val="21"/>
    <w:semiHidden/>
    <w:qFormat/>
    <w:rsid w:val="00A541F8"/>
    <w:rPr>
      <w:b/>
      <w:bCs/>
    </w:rPr>
  </w:style>
  <w:style w:type="character" w:styleId="IntenseReference">
    <w:name w:val="Intense Reference"/>
    <w:uiPriority w:val="32"/>
    <w:semiHidden/>
    <w:qFormat/>
    <w:rsid w:val="00A541F8"/>
    <w:rPr>
      <w:smallCaps/>
      <w:spacing w:val="5"/>
      <w:u w:val="single"/>
    </w:rPr>
  </w:style>
  <w:style w:type="character" w:styleId="BookTitle">
    <w:name w:val="Book Title"/>
    <w:uiPriority w:val="33"/>
    <w:semiHidden/>
    <w:qFormat/>
    <w:rsid w:val="00A541F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qFormat/>
    <w:rsid w:val="00A541F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B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410C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55950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rsid w:val="0015595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950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rsid w:val="00B410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50"/>
    <w:rPr>
      <w:rFonts w:ascii="Tahoma" w:hAnsi="Tahoma" w:cs="Tahoma"/>
      <w:sz w:val="16"/>
      <w:szCs w:val="16"/>
    </w:rPr>
  </w:style>
  <w:style w:type="paragraph" w:customStyle="1" w:styleId="Client">
    <w:name w:val="Client"/>
    <w:aliases w:val="Value,Period"/>
    <w:basedOn w:val="Normal"/>
    <w:uiPriority w:val="2"/>
    <w:qFormat/>
    <w:rsid w:val="006B1F0E"/>
    <w:pPr>
      <w:spacing w:before="60" w:after="0"/>
      <w:contextualSpacing/>
    </w:pPr>
  </w:style>
  <w:style w:type="paragraph" w:customStyle="1" w:styleId="SecondTitle">
    <w:name w:val="Second Title"/>
    <w:basedOn w:val="Title"/>
    <w:uiPriority w:val="1"/>
    <w:qFormat/>
    <w:rsid w:val="00D5089E"/>
    <w:rPr>
      <w:b w:val="0"/>
    </w:rPr>
  </w:style>
  <w:style w:type="paragraph" w:customStyle="1" w:styleId="Imagecaptions">
    <w:name w:val="Image captions"/>
    <w:basedOn w:val="Normal"/>
    <w:uiPriority w:val="9"/>
    <w:qFormat/>
    <w:rsid w:val="007825A2"/>
    <w:pPr>
      <w:spacing w:before="120"/>
    </w:pPr>
    <w:rPr>
      <w:b/>
      <w:sz w:val="16"/>
    </w:rPr>
  </w:style>
  <w:style w:type="paragraph" w:customStyle="1" w:styleId="Footer-Filenumber">
    <w:name w:val="Footer - File number"/>
    <w:basedOn w:val="Normal"/>
    <w:uiPriority w:val="11"/>
    <w:qFormat/>
    <w:rsid w:val="00155950"/>
    <w:pPr>
      <w:tabs>
        <w:tab w:val="left" w:pos="6946"/>
      </w:tabs>
      <w:spacing w:after="0"/>
    </w:pPr>
    <w:rPr>
      <w:rFonts w:cs="Arial"/>
      <w:noProof/>
      <w:color w:val="89C765"/>
      <w:sz w:val="16"/>
      <w:szCs w:val="16"/>
      <w:lang w:eastAsia="en-GB"/>
    </w:rPr>
  </w:style>
  <w:style w:type="paragraph" w:customStyle="1" w:styleId="Mainimage">
    <w:name w:val="Main image"/>
    <w:basedOn w:val="Client"/>
    <w:uiPriority w:val="3"/>
    <w:semiHidden/>
    <w:qFormat/>
    <w:rsid w:val="0047007E"/>
    <w:pPr>
      <w:spacing w:before="0"/>
      <w:ind w:left="-113"/>
      <w:jc w:val="center"/>
    </w:pPr>
  </w:style>
  <w:style w:type="paragraph" w:customStyle="1" w:styleId="Images">
    <w:name w:val="Images"/>
    <w:basedOn w:val="Normal"/>
    <w:uiPriority w:val="8"/>
    <w:qFormat/>
    <w:rsid w:val="00BE0441"/>
    <w:pPr>
      <w:spacing w:after="60"/>
    </w:pPr>
    <w:rPr>
      <w:noProof/>
      <w:lang w:eastAsia="en-GB"/>
    </w:rPr>
  </w:style>
  <w:style w:type="paragraph" w:customStyle="1" w:styleId="ProjectProfiles">
    <w:name w:val="Project Profiles"/>
    <w:basedOn w:val="Title"/>
    <w:link w:val="ProjectProfilesChar"/>
    <w:uiPriority w:val="6"/>
    <w:qFormat/>
    <w:rsid w:val="002F5E67"/>
    <w:rPr>
      <w:rFonts w:ascii="Franklin Gothic Demi" w:hAnsi="Franklin Gothic Demi"/>
      <w:sz w:val="32"/>
    </w:rPr>
  </w:style>
  <w:style w:type="character" w:customStyle="1" w:styleId="ProjectProfilesChar">
    <w:name w:val="Project Profiles Char"/>
    <w:basedOn w:val="TitleChar"/>
    <w:link w:val="ProjectProfiles"/>
    <w:uiPriority w:val="6"/>
    <w:rsid w:val="002F5E67"/>
    <w:rPr>
      <w:rFonts w:ascii="Franklin Gothic Demi" w:hAnsi="Franklin Gothic Demi"/>
      <w:b/>
      <w:caps/>
      <w:color w:val="89C76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1ACA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21ACA"/>
    <w:pPr>
      <w:spacing w:before="150" w:after="15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epnumber2">
    <w:name w:val="stepnumber2"/>
    <w:basedOn w:val="DefaultParagraphFont"/>
    <w:rsid w:val="00721ACA"/>
  </w:style>
  <w:style w:type="paragraph" w:styleId="IntenseQuote">
    <w:name w:val="Intense Quote"/>
    <w:basedOn w:val="Normal"/>
    <w:next w:val="Normal"/>
    <w:link w:val="IntenseQuoteChar"/>
    <w:uiPriority w:val="30"/>
    <w:qFormat/>
    <w:rsid w:val="00D57EBE"/>
    <w:pPr>
      <w:spacing w:after="0"/>
    </w:pPr>
    <w:rPr>
      <w:rFonts w:eastAsia="Times New Roman" w:cs="Times New Roman"/>
      <w:color w:val="00461C"/>
      <w:sz w:val="13"/>
      <w:szCs w:val="14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EBE"/>
    <w:rPr>
      <w:rFonts w:ascii="Arial" w:eastAsia="Times New Roman" w:hAnsi="Arial" w:cs="Times New Roman"/>
      <w:color w:val="00461C"/>
      <w:sz w:val="13"/>
      <w:szCs w:val="14"/>
      <w:lang w:eastAsia="en-GB"/>
    </w:rPr>
  </w:style>
  <w:style w:type="paragraph" w:customStyle="1" w:styleId="Body">
    <w:name w:val="Body"/>
    <w:basedOn w:val="Normal"/>
    <w:link w:val="BodyChar"/>
    <w:uiPriority w:val="6"/>
    <w:rsid w:val="008A1106"/>
  </w:style>
  <w:style w:type="paragraph" w:customStyle="1" w:styleId="Normalbeforenextsection">
    <w:name w:val="Normal before next section"/>
    <w:basedOn w:val="Normal"/>
    <w:link w:val="NormalbeforenextsectionChar"/>
    <w:uiPriority w:val="6"/>
    <w:rsid w:val="00015702"/>
    <w:pPr>
      <w:spacing w:after="240"/>
    </w:pPr>
  </w:style>
  <w:style w:type="character" w:customStyle="1" w:styleId="BodyChar">
    <w:name w:val="Body Char"/>
    <w:basedOn w:val="DefaultParagraphFont"/>
    <w:link w:val="Body"/>
    <w:uiPriority w:val="6"/>
    <w:rsid w:val="008A1106"/>
    <w:rPr>
      <w:rFonts w:ascii="Arial" w:hAnsi="Arial"/>
      <w:sz w:val="20"/>
    </w:rPr>
  </w:style>
  <w:style w:type="paragraph" w:customStyle="1" w:styleId="ListBeforepara">
    <w:name w:val="List Before para"/>
    <w:basedOn w:val="ListParagraph"/>
    <w:link w:val="ListBeforeparaChar"/>
    <w:uiPriority w:val="6"/>
    <w:rsid w:val="008A1106"/>
    <w:pPr>
      <w:spacing w:after="240"/>
    </w:pPr>
  </w:style>
  <w:style w:type="character" w:customStyle="1" w:styleId="NormalbeforenextsectionChar">
    <w:name w:val="Normal before next section Char"/>
    <w:basedOn w:val="DefaultParagraphFont"/>
    <w:link w:val="Normalbeforenextsection"/>
    <w:uiPriority w:val="6"/>
    <w:rsid w:val="00015702"/>
    <w:rPr>
      <w:rFonts w:ascii="Arial" w:hAnsi="Arial"/>
      <w:sz w:val="20"/>
    </w:rPr>
  </w:style>
  <w:style w:type="paragraph" w:customStyle="1" w:styleId="HeadingL3">
    <w:name w:val="Heading L3"/>
    <w:basedOn w:val="Title"/>
    <w:link w:val="HeadingL3Char"/>
    <w:uiPriority w:val="6"/>
    <w:qFormat/>
    <w:rsid w:val="00A770C7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5CF4"/>
    <w:rPr>
      <w:rFonts w:ascii="Arial" w:hAnsi="Arial"/>
      <w:sz w:val="20"/>
    </w:rPr>
  </w:style>
  <w:style w:type="character" w:customStyle="1" w:styleId="ListBeforeparaChar">
    <w:name w:val="List Before para Char"/>
    <w:basedOn w:val="ListParagraphChar"/>
    <w:link w:val="ListBeforepara"/>
    <w:uiPriority w:val="6"/>
    <w:rsid w:val="008A1106"/>
    <w:rPr>
      <w:rFonts w:ascii="Arial" w:hAnsi="Arial"/>
      <w:sz w:val="20"/>
    </w:rPr>
  </w:style>
  <w:style w:type="paragraph" w:customStyle="1" w:styleId="HeadingL4">
    <w:name w:val="Heading L4"/>
    <w:basedOn w:val="HeadingL3"/>
    <w:link w:val="HeadingL4Char"/>
    <w:uiPriority w:val="6"/>
    <w:qFormat/>
    <w:rsid w:val="00195CF4"/>
    <w:pPr>
      <w:spacing w:before="360"/>
      <w:jc w:val="left"/>
    </w:pPr>
    <w:rPr>
      <w:b w:val="0"/>
      <w:sz w:val="32"/>
    </w:rPr>
  </w:style>
  <w:style w:type="character" w:customStyle="1" w:styleId="HeadingL3Char">
    <w:name w:val="Heading L3 Char"/>
    <w:basedOn w:val="Heading1Char"/>
    <w:link w:val="HeadingL3"/>
    <w:uiPriority w:val="6"/>
    <w:rsid w:val="00A770C7"/>
    <w:rPr>
      <w:rFonts w:ascii="Arial" w:hAnsi="Arial"/>
      <w:b/>
      <w:caps/>
      <w:color w:val="225A40"/>
      <w:sz w:val="36"/>
      <w:szCs w:val="36"/>
    </w:rPr>
  </w:style>
  <w:style w:type="paragraph" w:customStyle="1" w:styleId="HeadingL5">
    <w:name w:val="Heading L5"/>
    <w:basedOn w:val="Heading2"/>
    <w:next w:val="ParagraphHeading"/>
    <w:link w:val="HeadingL5Char"/>
    <w:uiPriority w:val="6"/>
    <w:qFormat/>
    <w:rsid w:val="003704D5"/>
    <w:pPr>
      <w:spacing w:before="120" w:after="120"/>
    </w:pPr>
    <w:rPr>
      <w:b/>
      <w:sz w:val="24"/>
    </w:rPr>
  </w:style>
  <w:style w:type="character" w:customStyle="1" w:styleId="HeadingL4Char">
    <w:name w:val="Heading L4 Char"/>
    <w:basedOn w:val="HeadingL3Char"/>
    <w:link w:val="HeadingL4"/>
    <w:uiPriority w:val="6"/>
    <w:rsid w:val="00195CF4"/>
    <w:rPr>
      <w:rFonts w:ascii="Arial" w:hAnsi="Arial"/>
      <w:b/>
      <w:caps/>
      <w:color w:val="225A40"/>
      <w:sz w:val="32"/>
      <w:szCs w:val="36"/>
    </w:rPr>
  </w:style>
  <w:style w:type="paragraph" w:customStyle="1" w:styleId="ParagraphHeading">
    <w:name w:val="Paragraph Heading"/>
    <w:basedOn w:val="Normal"/>
    <w:next w:val="Normal"/>
    <w:link w:val="ParagraphHeadingChar"/>
    <w:uiPriority w:val="6"/>
    <w:qFormat/>
    <w:rsid w:val="003704D5"/>
    <w:pPr>
      <w:spacing w:before="120" w:after="0"/>
    </w:pPr>
    <w:rPr>
      <w:b/>
    </w:rPr>
  </w:style>
  <w:style w:type="character" w:customStyle="1" w:styleId="HeadingL5Char">
    <w:name w:val="Heading L5 Char"/>
    <w:basedOn w:val="Heading2Char"/>
    <w:link w:val="HeadingL5"/>
    <w:uiPriority w:val="6"/>
    <w:rsid w:val="003704D5"/>
    <w:rPr>
      <w:rFonts w:ascii="Arial" w:hAnsi="Arial" w:cs="Arial"/>
      <w:b/>
      <w:color w:val="8EC63F" w:themeColor="accent3"/>
      <w:sz w:val="24"/>
      <w:szCs w:val="24"/>
    </w:rPr>
  </w:style>
  <w:style w:type="character" w:customStyle="1" w:styleId="ParagraphHeadingChar">
    <w:name w:val="Paragraph Heading Char"/>
    <w:basedOn w:val="DefaultParagraphFont"/>
    <w:link w:val="ParagraphHeading"/>
    <w:uiPriority w:val="6"/>
    <w:rsid w:val="003704D5"/>
    <w:rPr>
      <w:rFonts w:ascii="Arial" w:hAnsi="Arial"/>
      <w:b/>
      <w:sz w:val="20"/>
    </w:rPr>
  </w:style>
  <w:style w:type="paragraph" w:customStyle="1" w:styleId="Numberlist">
    <w:name w:val="Number list"/>
    <w:basedOn w:val="Normal"/>
    <w:link w:val="NumberlistChar"/>
    <w:uiPriority w:val="6"/>
    <w:qFormat/>
    <w:rsid w:val="00195CF4"/>
    <w:pPr>
      <w:numPr>
        <w:numId w:val="9"/>
      </w:numPr>
      <w:ind w:left="357" w:hanging="357"/>
      <w:contextualSpacing/>
    </w:pPr>
  </w:style>
  <w:style w:type="paragraph" w:customStyle="1" w:styleId="Numberbeforepara">
    <w:name w:val="Number before para"/>
    <w:basedOn w:val="Numberlist"/>
    <w:link w:val="NumberbeforeparaChar"/>
    <w:uiPriority w:val="6"/>
    <w:rsid w:val="0058086B"/>
  </w:style>
  <w:style w:type="character" w:customStyle="1" w:styleId="NumberlistChar">
    <w:name w:val="Number list Char"/>
    <w:basedOn w:val="ParagraphHeadingChar"/>
    <w:link w:val="Numberlist"/>
    <w:uiPriority w:val="6"/>
    <w:rsid w:val="00195CF4"/>
    <w:rPr>
      <w:rFonts w:ascii="Arial" w:hAnsi="Arial"/>
      <w:b w:val="0"/>
      <w:sz w:val="20"/>
    </w:rPr>
  </w:style>
  <w:style w:type="paragraph" w:styleId="Caption">
    <w:name w:val="caption"/>
    <w:basedOn w:val="Normal"/>
    <w:next w:val="Normal"/>
    <w:uiPriority w:val="35"/>
    <w:unhideWhenUsed/>
    <w:rsid w:val="007825A2"/>
    <w:pPr>
      <w:spacing w:before="120"/>
      <w:jc w:val="right"/>
    </w:pPr>
    <w:rPr>
      <w:iCs/>
      <w:color w:val="404040" w:themeColor="text1" w:themeTint="BF"/>
      <w:sz w:val="18"/>
      <w:szCs w:val="18"/>
    </w:rPr>
  </w:style>
  <w:style w:type="character" w:customStyle="1" w:styleId="NumberbeforeparaChar">
    <w:name w:val="Number before para Char"/>
    <w:basedOn w:val="NumberlistChar"/>
    <w:link w:val="Numberbeforepara"/>
    <w:uiPriority w:val="6"/>
    <w:rsid w:val="0058086B"/>
    <w:rPr>
      <w:rFonts w:ascii="Arial" w:hAnsi="Arial"/>
      <w:b w:val="0"/>
      <w:sz w:val="20"/>
    </w:rPr>
  </w:style>
  <w:style w:type="character" w:styleId="PlaceholderText">
    <w:name w:val="Placeholder Text"/>
    <w:basedOn w:val="DefaultParagraphFont"/>
    <w:uiPriority w:val="99"/>
    <w:semiHidden/>
    <w:rsid w:val="00167D84"/>
    <w:rPr>
      <w:color w:val="808080"/>
    </w:rPr>
  </w:style>
  <w:style w:type="paragraph" w:customStyle="1" w:styleId="tableheading">
    <w:name w:val="table heading"/>
    <w:basedOn w:val="Normal"/>
    <w:link w:val="tableheadingChar"/>
    <w:uiPriority w:val="6"/>
    <w:qFormat/>
    <w:rsid w:val="00576297"/>
    <w:pPr>
      <w:spacing w:line="240" w:lineRule="auto"/>
      <w:jc w:val="center"/>
    </w:pPr>
    <w:rPr>
      <w:b/>
      <w:color w:val="FFFFFF" w:themeColor="background1"/>
    </w:rPr>
  </w:style>
  <w:style w:type="character" w:customStyle="1" w:styleId="tableheadingChar">
    <w:name w:val="table heading Char"/>
    <w:basedOn w:val="DefaultParagraphFont"/>
    <w:link w:val="tableheading"/>
    <w:uiPriority w:val="6"/>
    <w:rsid w:val="00576297"/>
    <w:rPr>
      <w:rFonts w:ascii="Arial" w:hAnsi="Arial"/>
      <w:b/>
      <w:color w:val="FFFFFF" w:themeColor="background1"/>
      <w:sz w:val="20"/>
    </w:rPr>
  </w:style>
  <w:style w:type="paragraph" w:styleId="BodyText">
    <w:name w:val="Body Text"/>
    <w:basedOn w:val="Normal"/>
    <w:link w:val="BodyTextChar"/>
    <w:semiHidden/>
    <w:rsid w:val="0038704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2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semiHidden/>
    <w:rsid w:val="0038704C"/>
    <w:rPr>
      <w:rFonts w:ascii="Arial" w:eastAsia="Times New Roman" w:hAnsi="Arial" w:cs="Times New Roman"/>
      <w:szCs w:val="20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19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9FD"/>
    <w:rPr>
      <w:color w:val="8EC63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14" Type="http://schemas.openxmlformats.org/officeDocument/2006/relationships/header" Target="header2.xml"/><Relationship Id="rId9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ee\Documents\To%20be%20done\Kat%20(Procedures)\Forms\Sent\MOH0004-FOR-00038%20Rev%2000%20Above%20Ground%20Storage%20Tank%20Checklist.dotx" TargetMode="External"/></Relationships>
</file>

<file path=word/theme/theme1.xml><?xml version="1.0" encoding="utf-8"?>
<a:theme xmlns:a="http://schemas.openxmlformats.org/drawingml/2006/main" name="Office Theme">
  <a:themeElements>
    <a:clrScheme name="MURPHY">
      <a:dk1>
        <a:sysClr val="windowText" lastClr="000000"/>
      </a:dk1>
      <a:lt1>
        <a:sysClr val="window" lastClr="FFFFFF"/>
      </a:lt1>
      <a:dk2>
        <a:srgbClr val="000000"/>
      </a:dk2>
      <a:lt2>
        <a:srgbClr val="939598"/>
      </a:lt2>
      <a:accent1>
        <a:srgbClr val="225A40"/>
      </a:accent1>
      <a:accent2>
        <a:srgbClr val="4B9461"/>
      </a:accent2>
      <a:accent3>
        <a:srgbClr val="8EC63F"/>
      </a:accent3>
      <a:accent4>
        <a:srgbClr val="6D6E71"/>
      </a:accent4>
      <a:accent5>
        <a:srgbClr val="939598"/>
      </a:accent5>
      <a:accent6>
        <a:srgbClr val="C6C6C6"/>
      </a:accent6>
      <a:hlink>
        <a:srgbClr val="8EC63F"/>
      </a:hlink>
      <a:folHlink>
        <a:srgbClr val="8EC63F"/>
      </a:folHlink>
    </a:clrScheme>
    <a:fontScheme name="Murphy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00C6ACC812E64CBB7CA23CE7AD6DE6" ma:contentTypeVersion="6" ma:contentTypeDescription="Create a new document." ma:contentTypeScope="" ma:versionID="bb629cffa2045279c4e0aa417db48a38">
  <xsd:schema xmlns:xsd="http://www.w3.org/2001/XMLSchema" xmlns:xs="http://www.w3.org/2001/XMLSchema" xmlns:p="http://schemas.microsoft.com/office/2006/metadata/properties" xmlns:ns2="2ca82713-54f8-469a-9b26-d7bcc2c98294" xmlns:ns3="8a21abf6-2770-4543-aaad-776da74dafff" targetNamespace="http://schemas.microsoft.com/office/2006/metadata/properties" ma:root="true" ma:fieldsID="acce1bde66223c1aa7302820e9d448e1" ns2:_="" ns3:_="">
    <xsd:import namespace="2ca82713-54f8-469a-9b26-d7bcc2c98294"/>
    <xsd:import namespace="8a21abf6-2770-4543-aaad-776da74daf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82713-54f8-469a-9b26-d7bcc2c982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1abf6-2770-4543-aaad-776da74daf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79BD9A5FD6B48812696BE9DCD4EC6" ma:contentTypeVersion="29" ma:contentTypeDescription="Create a new document." ma:contentTypeScope="" ma:versionID="a7ff0303208c26eace46ace25d7708ec">
  <xsd:schema xmlns:xsd="http://www.w3.org/2001/XMLSchema" xmlns:xs="http://www.w3.org/2001/XMLSchema" xmlns:p="http://schemas.microsoft.com/office/2006/metadata/properties" xmlns:ns2="ed808597-1e8c-45dd-9329-c042871a9a48" xmlns:ns3="bb023aa3-0173-4f05-93c4-8ff051b0b258" targetNamespace="http://schemas.microsoft.com/office/2006/metadata/properties" ma:root="true" ma:fieldsID="95e5784d18e7ed0e87be5c52a8adaeb0" ns2:_="" ns3:_="">
    <xsd:import namespace="ed808597-1e8c-45dd-9329-c042871a9a48"/>
    <xsd:import namespace="bb023aa3-0173-4f05-93c4-8ff051b0b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BusinessCase" minOccurs="0"/>
                <xsd:element ref="ns2:BusinessArea" minOccurs="0"/>
                <xsd:element ref="ns2:SubArea" minOccurs="0"/>
                <xsd:element ref="ns2:FileName" minOccurs="0"/>
                <xsd:element ref="ns2:DigitalFormEquivalent" minOccurs="0"/>
                <xsd:element ref="ns2:Author0" minOccurs="0"/>
                <xsd:element ref="ns2:i922b022cd2b42dc9f02e812771f9aa1" minOccurs="0"/>
                <xsd:element ref="ns3:TaxCatchAll" minOccurs="0"/>
                <xsd:element ref="ns2:DisplayFileName" minOccurs="0"/>
                <xsd:element ref="ns2:GatewayStage" minOccurs="0"/>
                <xsd:element ref="ns2:DocumentType" minOccurs="0"/>
                <xsd:element ref="ns2:RequestNumber" minOccurs="0"/>
                <xsd:element ref="ns2:ImpactBusinessArea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08597-1e8c-45dd-9329-c042871a9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usinessCase" ma:index="13" nillable="true" ma:displayName="Business Case" ma:internalName="BusinessCase">
      <xsd:simpleType>
        <xsd:restriction base="dms:Note">
          <xsd:maxLength value="255"/>
        </xsd:restriction>
      </xsd:simpleType>
    </xsd:element>
    <xsd:element name="BusinessArea" ma:index="14" nillable="true" ma:displayName="Business Area" ma:internalName="Business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Development"/>
                    <xsd:enumeration value="Commercial"/>
                    <xsd:enumeration value="Engineering"/>
                    <xsd:enumeration value="Facilities"/>
                    <xsd:enumeration value="Finance"/>
                    <xsd:enumeration value="IT"/>
                    <xsd:enumeration value="Legal"/>
                    <xsd:enumeration value="Marketing &amp; Communications"/>
                    <xsd:enumeration value="Murphy Plant"/>
                    <xsd:enumeration value="People Team"/>
                    <xsd:enumeration value="Planning &amp; Project Controls"/>
                    <xsd:enumeration value="Procurement"/>
                    <xsd:enumeration value="Project Delivery"/>
                    <xsd:enumeration value="Security"/>
                    <xsd:enumeration value="SHESQ"/>
                    <xsd:enumeration value="SHES"/>
                    <xsd:enumeration value="Work Winning"/>
                    <xsd:enumeration value="M2 – Infrastructure"/>
                    <xsd:enumeration value="M3 – Water"/>
                    <xsd:enumeration value="M4 – Energy"/>
                    <xsd:enumeration value="M5 – Construction &amp; Property"/>
                    <xsd:enumeration value="M6 – Murphy Ireland"/>
                    <xsd:enumeration value="Rail"/>
                    <xsd:enumeration value="Specialist Businesses"/>
                    <xsd:enumeration value="Canada"/>
                  </xsd:restriction>
                </xsd:simpleType>
              </xsd:element>
            </xsd:sequence>
          </xsd:extension>
        </xsd:complexContent>
      </xsd:complexType>
    </xsd:element>
    <xsd:element name="SubArea" ma:index="15" nillable="true" ma:displayName="SubArea" ma:internalName="Sub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M"/>
                    <xsd:enumeration value="CDP"/>
                    <xsd:enumeration value="Design Management &amp; TW"/>
                    <xsd:enumeration value="Electrical Services"/>
                    <xsd:enumeration value="Employee Relations"/>
                    <xsd:enumeration value="Environmental Sustainability"/>
                    <xsd:enumeration value="Estimating"/>
                    <xsd:enumeration value="Ground Engineering"/>
                    <xsd:enumeration value="Health &amp; Safety"/>
                    <xsd:enumeration value="Innovation"/>
                    <xsd:enumeration value="Insurance"/>
                    <xsd:enumeration value="Learning &amp; Development"/>
                    <xsd:enumeration value="MIMS"/>
                    <xsd:enumeration value="Murphy Gas Networks"/>
                    <xsd:enumeration value="Murphy Power Distribution"/>
                    <xsd:enumeration value="Occupational Health"/>
                    <xsd:enumeration value="Payroll"/>
                    <xsd:enumeration value="People Shared Service Centre"/>
                    <xsd:enumeration value="Performance &amp; Total Reward"/>
                    <xsd:enumeration value="Pipeline Testing Services"/>
                    <xsd:enumeration value="Process Engineering"/>
                    <xsd:enumeration value="Quality"/>
                    <xsd:enumeration value="Rail"/>
                    <xsd:enumeration value="Recruitment"/>
                    <xsd:enumeration value="Security"/>
                    <xsd:enumeration value="Specialist Welding Services"/>
                    <xsd:enumeration value="Technical Training"/>
                    <xsd:enumeration value="Tunnelling"/>
                    <xsd:enumeration value="Urban Infrastructure (Highways)"/>
                    <xsd:enumeration value="Utility Connections"/>
                  </xsd:restriction>
                </xsd:simpleType>
              </xsd:element>
            </xsd:sequence>
          </xsd:extension>
        </xsd:complexContent>
      </xsd:complexType>
    </xsd:element>
    <xsd:element name="FileName" ma:index="16" nillable="true" ma:displayName="FileName" ma:internalName="FileName">
      <xsd:simpleType>
        <xsd:restriction base="dms:Note">
          <xsd:maxLength value="255"/>
        </xsd:restriction>
      </xsd:simpleType>
    </xsd:element>
    <xsd:element name="DigitalFormEquivalent" ma:index="17" nillable="true" ma:displayName="DigitalFormEquivalent" ma:format="Dropdown" ma:internalName="DigitalFormEquivalent">
      <xsd:simpleType>
        <xsd:restriction base="dms:Choice">
          <xsd:enumeration value="Aconex"/>
          <xsd:enumeration value="Airsweb"/>
          <xsd:enumeration value="MWAX"/>
          <xsd:enumeration value="Solarvista"/>
          <xsd:enumeration value="Syrinx"/>
        </xsd:restriction>
      </xsd:simpleType>
    </xsd:element>
    <xsd:element name="Author0" ma:index="18" nillable="true" ma:displayName="Author" ma:list="UserInfo" ma:SharePointGroup="0" ma:internalName="Auth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922b022cd2b42dc9f02e812771f9aa1" ma:index="20" nillable="true" ma:taxonomy="true" ma:internalName="i922b022cd2b42dc9f02e812771f9aa1" ma:taxonomyFieldName="Topic" ma:displayName="Topic" ma:readOnly="false" ma:default="" ma:fieldId="{2922b022-cd2b-42dc-9f02-e812771f9aa1}" ma:taxonomyMulti="true" ma:sspId="937f35d5-c866-4834-b86a-3348a7968bfd" ma:termSetId="5342698e-9b53-4f07-b372-f128111e80a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isplayFileName" ma:index="22" nillable="true" ma:displayName="DisplayFileName" ma:format="Dropdown" ma:internalName="DisplayFileName">
      <xsd:simpleType>
        <xsd:restriction base="dms:Note">
          <xsd:maxLength value="255"/>
        </xsd:restriction>
      </xsd:simpleType>
    </xsd:element>
    <xsd:element name="GatewayStage" ma:index="23" nillable="true" ma:displayName="GatewayStage" ma:format="Dropdown" ma:internalName="GatewayStage">
      <xsd:simpleType>
        <xsd:restriction base="dms:Choice">
          <xsd:enumeration value="Gateway 1 – Knowledge Capture/Planning to Win"/>
          <xsd:enumeration value="Gateway 2 – EOI/PQQ"/>
          <xsd:enumeration value="Gateway 3 – ITT (Proceed)"/>
          <xsd:enumeration value="Gateway 4 – ITT (Submit)"/>
          <xsd:enumeration value="Gateway 5 – BAFO"/>
          <xsd:enumeration value="Gateway 6 – Contract Handover"/>
          <xsd:enumeration value="Gateway 7 – Fit to Start"/>
          <xsd:enumeration value="Gateway 8 – Project Delivery"/>
          <xsd:enumeration value="Gateway 9 – Fit to Finish"/>
          <xsd:enumeration value="Gateway 10 – Closeout"/>
        </xsd:restriction>
      </xsd:simpleType>
    </xsd:element>
    <xsd:element name="DocumentType" ma:index="24" nillable="true" ma:displayName="DocumentType" ma:format="Dropdown" ma:internalName="DocumentType">
      <xsd:simpleType>
        <xsd:union memberTypes="dms:Text">
          <xsd:simpleType>
            <xsd:restriction base="dms:Choice">
              <xsd:enumeration value="Agreement"/>
              <xsd:enumeration value="Certificate"/>
              <xsd:enumeration value="Form"/>
              <xsd:enumeration value="Guidance Note"/>
              <xsd:enumeration value="Manual"/>
              <xsd:enumeration value="Policy"/>
              <xsd:enumeration value="Policy Statement"/>
              <xsd:enumeration value="Poster"/>
              <xsd:enumeration value="Procedure"/>
              <xsd:enumeration value="Process Map"/>
              <xsd:enumeration value="Register"/>
              <xsd:enumeration value="Strategy Document"/>
              <xsd:enumeration value="Template"/>
              <xsd:enumeration value="Terms of Reference"/>
              <xsd:enumeration value="Toolbox Talk"/>
            </xsd:restriction>
          </xsd:simpleType>
        </xsd:union>
      </xsd:simpleType>
    </xsd:element>
    <xsd:element name="RequestNumber" ma:index="25" nillable="true" ma:displayName="Request Number" ma:internalName="RequestNumber">
      <xsd:simpleType>
        <xsd:restriction base="dms:Text">
          <xsd:maxLength value="255"/>
        </xsd:restriction>
      </xsd:simpleType>
    </xsd:element>
    <xsd:element name="ImpactBusinessAreas" ma:index="26" nillable="true" ma:displayName="Impact on other Business Areas" ma:internalName="ImpactBusinessAreas">
      <xsd:simpleType>
        <xsd:restriction base="dms:Note">
          <xsd:maxLength value="255"/>
        </xsd:restriction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23aa3-0173-4f05-93c4-8ff051b0b25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1" nillable="true" ma:displayName="Taxonomy Catch All Column" ma:hidden="true" ma:list="{06e56c8e-a1c8-468b-b3a2-6b16bb2abef6}" ma:internalName="TaxCatchAll" ma:showField="CatchAllData" ma:web="bb023aa3-0173-4f05-93c4-8ff051b0b2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9ADB31-0EFB-46AF-B641-8A167ED65F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614EA7-ECC7-4881-9573-EC1CB2DDB9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737B7B-33D4-418D-9769-A34CD293134E}"/>
</file>

<file path=customXml/itemProps4.xml><?xml version="1.0" encoding="utf-8"?>
<ds:datastoreItem xmlns:ds="http://schemas.openxmlformats.org/officeDocument/2006/customXml" ds:itemID="{1B0F767C-80E1-4831-843C-C89C7A6E595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D4619E5-DF45-422D-9039-11C362E24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08597-1e8c-45dd-9329-c042871a9a48"/>
    <ds:schemaRef ds:uri="bb023aa3-0173-4f05-93c4-8ff051b0b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35230C1-3976-49CD-91C5-41C7885FF961}">
  <ds:schemaRefs>
    <ds:schemaRef ds:uri="http://schemas.microsoft.com/office/2006/metadata/properties"/>
    <ds:schemaRef ds:uri="http://schemas.microsoft.com/office/infopath/2007/PartnerControls"/>
    <ds:schemaRef ds:uri="ed808597-1e8c-45dd-9329-c042871a9a48"/>
    <ds:schemaRef ds:uri="bb023aa3-0173-4f05-93c4-8ff051b0b2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MOH0004-FOR-00038 Rev 00 Above Ground Storage Tank Checklist</Template>
  <TotalTime>1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Drill Record</vt:lpstr>
    </vt:vector>
  </TitlesOfParts>
  <Company>The Murphy Group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Drill Record</dc:title>
  <dc:creator>Lee, Sophie</dc:creator>
  <cp:lastModifiedBy>Luke Hands</cp:lastModifiedBy>
  <cp:revision>2</cp:revision>
  <cp:lastPrinted>2018-01-22T13:57:00Z</cp:lastPrinted>
  <dcterms:created xsi:type="dcterms:W3CDTF">2021-03-12T06:52:00Z</dcterms:created>
  <dcterms:modified xsi:type="dcterms:W3CDTF">2021-03-12T06:52:00Z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_Tax_PoliciesAndStrategy">
    <vt:lpwstr/>
  </property>
  <property fmtid="{D5CDD505-2E9C-101B-9397-08002B2CF9AE}" pid="3" name="Topic">
    <vt:lpwstr>111;#Emergency Preparedness|2e558082-c33f-469b-bc6c-967308ebb73b;#430;#Fire Evacuation|cbc3d2e4-85ab-4b15-8376-27743715dbb7</vt:lpwstr>
  </property>
  <property fmtid="{D5CDD505-2E9C-101B-9397-08002B2CF9AE}" pid="4" name="Digital">
    <vt:lpwstr/>
  </property>
  <property fmtid="{D5CDD505-2E9C-101B-9397-08002B2CF9AE}" pid="5" name="CandC_Tax_MIMSCapability">
    <vt:lpwstr/>
  </property>
  <property fmtid="{D5CDD505-2E9C-101B-9397-08002B2CF9AE}" pid="6" name="ContentTypeId">
    <vt:lpwstr>0x010100E400C6ACC812E64CBB7CA23CE7AD6DE6</vt:lpwstr>
  </property>
  <property fmtid="{D5CDD505-2E9C-101B-9397-08002B2CF9AE}" pid="7" name="CandC_Tax_MIMSFunction">
    <vt:lpwstr>87;#SHESQ|7d780a47-1db2-44a7-aa58-891a2153a8f7</vt:lpwstr>
  </property>
  <property fmtid="{D5CDD505-2E9C-101B-9397-08002B2CF9AE}" pid="8" name="CO_Tax_CoreProcesses">
    <vt:lpwstr/>
  </property>
  <property fmtid="{D5CDD505-2E9C-101B-9397-08002B2CF9AE}" pid="9" name="Sector Function">
    <vt:lpwstr/>
  </property>
  <property fmtid="{D5CDD505-2E9C-101B-9397-08002B2CF9AE}" pid="10" name="MIMSTopic">
    <vt:lpwstr/>
  </property>
  <property fmtid="{D5CDD505-2E9C-101B-9397-08002B2CF9AE}" pid="11" name="_dlc_DocIdItemGuid">
    <vt:lpwstr>52ac87a7-6f88-427e-8477-7c16ee5367cd</vt:lpwstr>
  </property>
  <property fmtid="{D5CDD505-2E9C-101B-9397-08002B2CF9AE}" pid="12" name="Business_Unit_Documentation">
    <vt:lpwstr/>
  </property>
  <property fmtid="{D5CDD505-2E9C-101B-9397-08002B2CF9AE}" pid="13" name="CO_Tax_DocumentType">
    <vt:lpwstr>94;#Form|5a800831-e255-476c-b504-f36338330380</vt:lpwstr>
  </property>
  <property fmtid="{D5CDD505-2E9C-101B-9397-08002B2CF9AE}" pid="14" name="Tags">
    <vt:lpwstr/>
  </property>
  <property fmtid="{D5CDD505-2E9C-101B-9397-08002B2CF9AE}" pid="15" name="CandC_Tax_1">
    <vt:lpwstr/>
  </property>
  <property fmtid="{D5CDD505-2E9C-101B-9397-08002B2CF9AE}" pid="16" name="CO_Tax_SubFunction">
    <vt:lpwstr/>
  </property>
</Properties>
</file>