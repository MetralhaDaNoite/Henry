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1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628"/>
      </w:tblGrid>
      <w:tr w:rsidR="00CC0195" w:rsidRPr="00E42310" w14:paraId="50E53EDA" w14:textId="77777777" w:rsidTr="007B6C00">
        <w:trPr>
          <w:trHeight w:val="283"/>
        </w:trPr>
        <w:tc>
          <w:tcPr>
            <w:tcW w:w="5000" w:type="pct"/>
            <w:shd w:val="clear" w:color="auto" w:fill="00B0F0"/>
            <w:vAlign w:val="center"/>
          </w:tcPr>
          <w:p w14:paraId="730CE620" w14:textId="77777777" w:rsidR="00CC0195" w:rsidRPr="00E42310" w:rsidRDefault="00CC0195" w:rsidP="007B6C00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cs="Arial"/>
                <w:b/>
                <w:color w:val="FFFFFF" w:themeColor="background1"/>
                <w:szCs w:val="20"/>
              </w:rPr>
            </w:pPr>
            <w:r w:rsidRPr="00E42310">
              <w:rPr>
                <w:rFonts w:cs="Arial"/>
                <w:b/>
                <w:color w:val="FFFFFF" w:themeColor="background1"/>
                <w:szCs w:val="20"/>
              </w:rPr>
              <w:t xml:space="preserve">LINK TO PROCEDURE </w:t>
            </w:r>
          </w:p>
        </w:tc>
      </w:tr>
      <w:tr w:rsidR="00CC0195" w14:paraId="43638F8F" w14:textId="77777777" w:rsidTr="007B6C00">
        <w:trPr>
          <w:trHeight w:val="227"/>
        </w:trPr>
        <w:tc>
          <w:tcPr>
            <w:tcW w:w="5000" w:type="pct"/>
            <w:shd w:val="clear" w:color="auto" w:fill="F2F2F2" w:themeFill="background1" w:themeFillShade="F2"/>
            <w:vAlign w:val="center"/>
          </w:tcPr>
          <w:p w14:paraId="05A91A53" w14:textId="77777777" w:rsidR="00CC0195" w:rsidRPr="0070759D" w:rsidRDefault="00675162" w:rsidP="007B6C00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cs="Arial"/>
                <w:color w:val="000000" w:themeColor="text1"/>
                <w:szCs w:val="20"/>
              </w:rPr>
            </w:pPr>
            <w:hyperlink r:id="rId13" w:anchor="search=excavation" w:history="1">
              <w:r w:rsidR="00CC0195">
                <w:rPr>
                  <w:rStyle w:val="Hyperlink"/>
                  <w:rFonts w:cs="Arial"/>
                  <w:szCs w:val="20"/>
                </w:rPr>
                <w:t>Temporary Works</w:t>
              </w:r>
              <w:r w:rsidR="00CC0195" w:rsidRPr="00350F38">
                <w:rPr>
                  <w:rStyle w:val="Hyperlink"/>
                  <w:rFonts w:cs="Arial"/>
                  <w:szCs w:val="20"/>
                </w:rPr>
                <w:t xml:space="preserve"> Procedure</w:t>
              </w:r>
            </w:hyperlink>
          </w:p>
        </w:tc>
      </w:tr>
    </w:tbl>
    <w:tbl>
      <w:tblPr>
        <w:tblStyle w:val="TableGrid"/>
        <w:tblW w:w="9634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shd w:val="clear" w:color="auto" w:fill="225A40" w:themeFill="accent1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18"/>
        <w:gridCol w:w="1420"/>
        <w:gridCol w:w="1128"/>
        <w:gridCol w:w="290"/>
        <w:gridCol w:w="138"/>
        <w:gridCol w:w="996"/>
        <w:gridCol w:w="424"/>
        <w:gridCol w:w="851"/>
        <w:gridCol w:w="142"/>
        <w:gridCol w:w="710"/>
        <w:gridCol w:w="566"/>
        <w:gridCol w:w="1173"/>
        <w:gridCol w:w="1378"/>
      </w:tblGrid>
      <w:tr w:rsidR="00426A95" w:rsidRPr="008B36A1" w14:paraId="4A121D53" w14:textId="77777777" w:rsidTr="00CC0195">
        <w:trPr>
          <w:trHeight w:val="283"/>
        </w:trPr>
        <w:tc>
          <w:tcPr>
            <w:tcW w:w="9634" w:type="dxa"/>
            <w:gridSpan w:val="13"/>
            <w:shd w:val="clear" w:color="auto" w:fill="002060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59B838A" w14:textId="77777777" w:rsidR="00426A95" w:rsidRPr="008B36A1" w:rsidRDefault="00426A95" w:rsidP="000C2D8B">
            <w:pPr>
              <w:spacing w:after="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INSPECTION DETAILS</w:t>
            </w:r>
          </w:p>
        </w:tc>
      </w:tr>
      <w:tr w:rsidR="00426A95" w:rsidRPr="00AA0A00" w14:paraId="21279779" w14:textId="77777777" w:rsidTr="00020E46">
        <w:trPr>
          <w:trHeight w:val="283"/>
        </w:trPr>
        <w:tc>
          <w:tcPr>
            <w:tcW w:w="1838" w:type="dxa"/>
            <w:gridSpan w:val="2"/>
            <w:shd w:val="clear" w:color="auto" w:fill="0070C0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3FBCAFA" w14:textId="06CA6198" w:rsidR="00426A95" w:rsidRPr="00AA0A00" w:rsidRDefault="00020E46" w:rsidP="000C2D8B">
            <w:pPr>
              <w:spacing w:after="0"/>
              <w:contextualSpacing/>
              <w:jc w:val="center"/>
              <w:rPr>
                <w:rStyle w:val="Strong"/>
                <w:color w:val="FFFFFF" w:themeColor="background1"/>
              </w:rPr>
            </w:pPr>
            <w:r>
              <w:rPr>
                <w:rStyle w:val="Strong"/>
                <w:color w:val="FFFFFF" w:themeColor="background1"/>
              </w:rPr>
              <w:t xml:space="preserve">Method Statement </w:t>
            </w:r>
            <w:r w:rsidRPr="00AA0A00">
              <w:rPr>
                <w:rStyle w:val="Strong"/>
                <w:color w:val="FFFFFF" w:themeColor="background1"/>
              </w:rPr>
              <w:t>Number</w:t>
            </w:r>
          </w:p>
        </w:tc>
        <w:tc>
          <w:tcPr>
            <w:tcW w:w="1418" w:type="dxa"/>
            <w:gridSpan w:val="2"/>
            <w:shd w:val="clear" w:color="auto" w:fill="0070C0"/>
          </w:tcPr>
          <w:p w14:paraId="5DA699C8" w14:textId="77777777" w:rsidR="00426A95" w:rsidRPr="00AA0A00" w:rsidRDefault="00426A95" w:rsidP="000C2D8B">
            <w:pPr>
              <w:spacing w:after="0"/>
              <w:contextualSpacing/>
              <w:jc w:val="center"/>
              <w:rPr>
                <w:rStyle w:val="Strong"/>
                <w:color w:val="FFFFFF" w:themeColor="background1"/>
              </w:rPr>
            </w:pPr>
            <w:r w:rsidRPr="00AA0A00">
              <w:rPr>
                <w:rStyle w:val="Strong"/>
                <w:color w:val="FFFFFF" w:themeColor="background1"/>
              </w:rPr>
              <w:t>Originator</w:t>
            </w:r>
          </w:p>
        </w:tc>
        <w:tc>
          <w:tcPr>
            <w:tcW w:w="1134" w:type="dxa"/>
            <w:gridSpan w:val="2"/>
            <w:shd w:val="clear" w:color="auto" w:fill="0070C0"/>
          </w:tcPr>
          <w:p w14:paraId="5B667A00" w14:textId="168F5C2A" w:rsidR="00426A95" w:rsidRPr="00AA0A00" w:rsidRDefault="00426A95" w:rsidP="000C2D8B">
            <w:pPr>
              <w:spacing w:after="0"/>
              <w:contextualSpacing/>
              <w:jc w:val="center"/>
              <w:rPr>
                <w:rStyle w:val="Strong"/>
                <w:color w:val="FFFFFF" w:themeColor="background1"/>
              </w:rPr>
            </w:pPr>
            <w:r w:rsidRPr="00AA0A00">
              <w:rPr>
                <w:rStyle w:val="Strong"/>
                <w:color w:val="FFFFFF" w:themeColor="background1"/>
              </w:rPr>
              <w:t>Volume</w:t>
            </w:r>
            <w:r>
              <w:rPr>
                <w:rStyle w:val="Strong"/>
                <w:color w:val="FFFFFF" w:themeColor="background1"/>
              </w:rPr>
              <w:t xml:space="preserve"> </w:t>
            </w:r>
            <w:r w:rsidRPr="00AA0A00">
              <w:rPr>
                <w:rStyle w:val="Strong"/>
                <w:color w:val="FFFFFF" w:themeColor="background1"/>
              </w:rPr>
              <w:t>/ System</w:t>
            </w:r>
            <w:r w:rsidR="00020E46">
              <w:rPr>
                <w:rStyle w:val="Strong"/>
                <w:color w:val="FFFFFF" w:themeColor="background1"/>
              </w:rPr>
              <w:t>/ Category</w:t>
            </w:r>
          </w:p>
        </w:tc>
        <w:tc>
          <w:tcPr>
            <w:tcW w:w="1417" w:type="dxa"/>
            <w:gridSpan w:val="3"/>
            <w:shd w:val="clear" w:color="auto" w:fill="0070C0"/>
          </w:tcPr>
          <w:p w14:paraId="056344DE" w14:textId="77777777" w:rsidR="00426A95" w:rsidRPr="00AA0A00" w:rsidRDefault="00426A95" w:rsidP="000C2D8B">
            <w:pPr>
              <w:spacing w:after="0"/>
              <w:contextualSpacing/>
              <w:jc w:val="center"/>
              <w:rPr>
                <w:rStyle w:val="Strong"/>
                <w:color w:val="FFFFFF" w:themeColor="background1"/>
              </w:rPr>
            </w:pPr>
            <w:r w:rsidRPr="00AA0A00">
              <w:rPr>
                <w:rStyle w:val="Strong"/>
                <w:color w:val="FFFFFF" w:themeColor="background1"/>
              </w:rPr>
              <w:t>Level</w:t>
            </w:r>
            <w:r>
              <w:rPr>
                <w:rStyle w:val="Strong"/>
                <w:color w:val="FFFFFF" w:themeColor="background1"/>
              </w:rPr>
              <w:t xml:space="preserve"> /</w:t>
            </w:r>
            <w:r w:rsidRPr="00AA0A00">
              <w:rPr>
                <w:rStyle w:val="Strong"/>
                <w:color w:val="FFFFFF" w:themeColor="background1"/>
              </w:rPr>
              <w:t xml:space="preserve"> Location</w:t>
            </w:r>
          </w:p>
        </w:tc>
        <w:tc>
          <w:tcPr>
            <w:tcW w:w="1276" w:type="dxa"/>
            <w:gridSpan w:val="2"/>
            <w:shd w:val="clear" w:color="auto" w:fill="0070C0"/>
          </w:tcPr>
          <w:p w14:paraId="4C55BD95" w14:textId="77777777" w:rsidR="00426A95" w:rsidRPr="00AA0A00" w:rsidRDefault="00426A95" w:rsidP="000C2D8B">
            <w:pPr>
              <w:spacing w:after="0"/>
              <w:contextualSpacing/>
              <w:jc w:val="center"/>
              <w:rPr>
                <w:rStyle w:val="Strong"/>
                <w:color w:val="FFFFFF" w:themeColor="background1"/>
              </w:rPr>
            </w:pPr>
            <w:r w:rsidRPr="00AA0A00">
              <w:rPr>
                <w:rStyle w:val="Strong"/>
                <w:color w:val="FFFFFF" w:themeColor="background1"/>
              </w:rPr>
              <w:t>Type</w:t>
            </w:r>
          </w:p>
        </w:tc>
        <w:tc>
          <w:tcPr>
            <w:tcW w:w="1173" w:type="dxa"/>
            <w:shd w:val="clear" w:color="auto" w:fill="0070C0"/>
          </w:tcPr>
          <w:p w14:paraId="1056DB2B" w14:textId="77777777" w:rsidR="00426A95" w:rsidRPr="00AA0A00" w:rsidRDefault="00426A95" w:rsidP="000C2D8B">
            <w:pPr>
              <w:spacing w:after="0"/>
              <w:contextualSpacing/>
              <w:jc w:val="center"/>
              <w:rPr>
                <w:rStyle w:val="Strong"/>
                <w:color w:val="FFFFFF" w:themeColor="background1"/>
              </w:rPr>
            </w:pPr>
            <w:r w:rsidRPr="00AA0A00">
              <w:rPr>
                <w:rStyle w:val="Strong"/>
                <w:color w:val="FFFFFF" w:themeColor="background1"/>
              </w:rPr>
              <w:t>Role</w:t>
            </w:r>
          </w:p>
        </w:tc>
        <w:tc>
          <w:tcPr>
            <w:tcW w:w="1378" w:type="dxa"/>
            <w:shd w:val="clear" w:color="auto" w:fill="0070C0"/>
          </w:tcPr>
          <w:p w14:paraId="6F22B285" w14:textId="77777777" w:rsidR="00426A95" w:rsidRPr="00AA0A00" w:rsidRDefault="00426A95" w:rsidP="000C2D8B">
            <w:pPr>
              <w:spacing w:after="0"/>
              <w:contextualSpacing/>
              <w:jc w:val="center"/>
              <w:rPr>
                <w:rStyle w:val="Strong"/>
                <w:color w:val="FFFFFF" w:themeColor="background1"/>
              </w:rPr>
            </w:pPr>
            <w:r w:rsidRPr="00AA0A00">
              <w:rPr>
                <w:rStyle w:val="Strong"/>
                <w:color w:val="FFFFFF" w:themeColor="background1"/>
              </w:rPr>
              <w:t>Sequential Number</w:t>
            </w:r>
          </w:p>
        </w:tc>
      </w:tr>
      <w:tr w:rsidR="00426A95" w:rsidRPr="00AA0A00" w14:paraId="4E7ADB31" w14:textId="77777777" w:rsidTr="00020E46">
        <w:trPr>
          <w:trHeight w:val="283"/>
        </w:trPr>
        <w:tc>
          <w:tcPr>
            <w:tcW w:w="1838" w:type="dxa"/>
            <w:gridSpan w:val="2"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6EAB9E1" w14:textId="77777777" w:rsidR="00426A95" w:rsidRPr="00AA0A00" w:rsidRDefault="00426A95" w:rsidP="000C2D8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1418" w:type="dxa"/>
            <w:gridSpan w:val="2"/>
            <w:shd w:val="clear" w:color="auto" w:fill="F2F2F2" w:themeFill="background1" w:themeFillShade="F2"/>
            <w:vAlign w:val="center"/>
          </w:tcPr>
          <w:p w14:paraId="75E993B3" w14:textId="77777777" w:rsidR="00426A95" w:rsidRPr="00AA0A00" w:rsidRDefault="00426A95" w:rsidP="000C2D8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14:paraId="1CD42541" w14:textId="77777777" w:rsidR="00426A95" w:rsidRPr="00AA0A00" w:rsidRDefault="00426A95" w:rsidP="000C2D8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1417" w:type="dxa"/>
            <w:gridSpan w:val="3"/>
            <w:shd w:val="clear" w:color="auto" w:fill="F2F2F2" w:themeFill="background1" w:themeFillShade="F2"/>
            <w:vAlign w:val="center"/>
          </w:tcPr>
          <w:p w14:paraId="11A5DF65" w14:textId="77777777" w:rsidR="00426A95" w:rsidRPr="00AA0A00" w:rsidRDefault="00426A95" w:rsidP="000C2D8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1276" w:type="dxa"/>
            <w:gridSpan w:val="2"/>
            <w:shd w:val="clear" w:color="auto" w:fill="F2F2F2" w:themeFill="background1" w:themeFillShade="F2"/>
            <w:vAlign w:val="center"/>
          </w:tcPr>
          <w:p w14:paraId="2377E2AF" w14:textId="77777777" w:rsidR="00426A95" w:rsidRPr="00AA0A00" w:rsidRDefault="00426A95" w:rsidP="000C2D8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1173" w:type="dxa"/>
            <w:shd w:val="clear" w:color="auto" w:fill="F2F2F2" w:themeFill="background1" w:themeFillShade="F2"/>
            <w:vAlign w:val="center"/>
          </w:tcPr>
          <w:p w14:paraId="494027DE" w14:textId="77777777" w:rsidR="00426A95" w:rsidRPr="00AA0A00" w:rsidRDefault="00426A95" w:rsidP="000C2D8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1378" w:type="dxa"/>
            <w:shd w:val="clear" w:color="auto" w:fill="F2F2F2" w:themeFill="background1" w:themeFillShade="F2"/>
            <w:vAlign w:val="center"/>
          </w:tcPr>
          <w:p w14:paraId="3D4656C0" w14:textId="77777777" w:rsidR="00426A95" w:rsidRPr="00AA0A00" w:rsidRDefault="00426A95" w:rsidP="000C2D8B">
            <w:pPr>
              <w:spacing w:after="0"/>
              <w:jc w:val="center"/>
              <w:rPr>
                <w:rFonts w:cs="Arial"/>
              </w:rPr>
            </w:pPr>
          </w:p>
        </w:tc>
      </w:tr>
      <w:tr w:rsidR="00426A95" w:rsidRPr="00AA0A00" w14:paraId="299C8110" w14:textId="77777777" w:rsidTr="00020E46">
        <w:trPr>
          <w:trHeight w:val="283"/>
        </w:trPr>
        <w:tc>
          <w:tcPr>
            <w:tcW w:w="2966" w:type="dxa"/>
            <w:gridSpan w:val="3"/>
            <w:shd w:val="clear" w:color="auto" w:fill="0070C0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A37BFAA" w14:textId="0DB0D7C8" w:rsidR="00426A95" w:rsidRPr="0029677A" w:rsidRDefault="00426A95" w:rsidP="000C2D8B">
            <w:pPr>
              <w:spacing w:after="0"/>
              <w:rPr>
                <w:rStyle w:val="Strong"/>
                <w:color w:val="FFFFFF" w:themeColor="background1"/>
              </w:rPr>
            </w:pPr>
            <w:r>
              <w:rPr>
                <w:rStyle w:val="Strong"/>
                <w:color w:val="FFFFFF" w:themeColor="background1"/>
              </w:rPr>
              <w:t>Contract</w:t>
            </w:r>
            <w:r w:rsidR="00020E46">
              <w:rPr>
                <w:rStyle w:val="Strong"/>
                <w:color w:val="FFFFFF" w:themeColor="background1"/>
              </w:rPr>
              <w:t>/ Project</w:t>
            </w:r>
            <w:r>
              <w:rPr>
                <w:rStyle w:val="Strong"/>
                <w:color w:val="FFFFFF" w:themeColor="background1"/>
              </w:rPr>
              <w:t xml:space="preserve"> Name</w:t>
            </w:r>
          </w:p>
        </w:tc>
        <w:tc>
          <w:tcPr>
            <w:tcW w:w="6668" w:type="dxa"/>
            <w:gridSpan w:val="10"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7C0C6EF" w14:textId="77777777" w:rsidR="00426A95" w:rsidRPr="00AA0A00" w:rsidRDefault="00426A95" w:rsidP="000C2D8B">
            <w:pPr>
              <w:spacing w:after="0"/>
              <w:rPr>
                <w:rFonts w:cs="Arial"/>
              </w:rPr>
            </w:pPr>
          </w:p>
        </w:tc>
      </w:tr>
      <w:tr w:rsidR="00426A95" w:rsidRPr="00AA0A00" w14:paraId="3AB85733" w14:textId="77777777" w:rsidTr="00020E46">
        <w:trPr>
          <w:trHeight w:val="283"/>
        </w:trPr>
        <w:tc>
          <w:tcPr>
            <w:tcW w:w="2966" w:type="dxa"/>
            <w:gridSpan w:val="3"/>
            <w:shd w:val="clear" w:color="auto" w:fill="0070C0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4100C2A" w14:textId="77777777" w:rsidR="00426A95" w:rsidRPr="0029677A" w:rsidRDefault="00426A95" w:rsidP="000C2D8B">
            <w:pPr>
              <w:spacing w:after="0"/>
              <w:rPr>
                <w:color w:val="FFFFFF" w:themeColor="background1"/>
              </w:rPr>
            </w:pPr>
            <w:r>
              <w:rPr>
                <w:rStyle w:val="Strong"/>
                <w:color w:val="FFFFFF" w:themeColor="background1"/>
              </w:rPr>
              <w:t>Supplier/Subcontractor Name (If Applicable)</w:t>
            </w:r>
          </w:p>
        </w:tc>
        <w:tc>
          <w:tcPr>
            <w:tcW w:w="6668" w:type="dxa"/>
            <w:gridSpan w:val="10"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6AFA0CB" w14:textId="77777777" w:rsidR="00426A95" w:rsidRPr="00AA0A00" w:rsidRDefault="00426A95" w:rsidP="000C2D8B">
            <w:pPr>
              <w:spacing w:after="0"/>
            </w:pPr>
          </w:p>
        </w:tc>
      </w:tr>
      <w:tr w:rsidR="00426A95" w:rsidRPr="00AA0A00" w14:paraId="548A4099" w14:textId="77777777" w:rsidTr="00020E46">
        <w:trPr>
          <w:trHeight w:val="283"/>
        </w:trPr>
        <w:tc>
          <w:tcPr>
            <w:tcW w:w="2966" w:type="dxa"/>
            <w:gridSpan w:val="3"/>
            <w:shd w:val="clear" w:color="auto" w:fill="0070C0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CF615FE" w14:textId="77777777" w:rsidR="00426A95" w:rsidRPr="0029677A" w:rsidRDefault="00426A95" w:rsidP="000C2D8B">
            <w:pPr>
              <w:spacing w:after="0"/>
              <w:rPr>
                <w:color w:val="FFFFFF" w:themeColor="background1"/>
              </w:rPr>
            </w:pPr>
            <w:r>
              <w:rPr>
                <w:rStyle w:val="Strong"/>
                <w:color w:val="FFFFFF" w:themeColor="background1"/>
              </w:rPr>
              <w:t>Inspection &amp; Test Plan Number</w:t>
            </w:r>
          </w:p>
        </w:tc>
        <w:tc>
          <w:tcPr>
            <w:tcW w:w="6668" w:type="dxa"/>
            <w:gridSpan w:val="10"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7B6A2A5" w14:textId="77777777" w:rsidR="00426A95" w:rsidRPr="00AA0A00" w:rsidRDefault="00426A95" w:rsidP="000C2D8B">
            <w:pPr>
              <w:spacing w:after="0"/>
            </w:pPr>
          </w:p>
        </w:tc>
      </w:tr>
      <w:tr w:rsidR="00426A95" w:rsidRPr="00AA0A00" w14:paraId="39BCB63D" w14:textId="77777777" w:rsidTr="00020E46">
        <w:trPr>
          <w:trHeight w:val="283"/>
        </w:trPr>
        <w:tc>
          <w:tcPr>
            <w:tcW w:w="2966" w:type="dxa"/>
            <w:gridSpan w:val="3"/>
            <w:shd w:val="clear" w:color="auto" w:fill="0070C0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6DD114F" w14:textId="77777777" w:rsidR="00426A95" w:rsidRPr="00310D60" w:rsidRDefault="00426A95" w:rsidP="000C2D8B">
            <w:pPr>
              <w:spacing w:after="0"/>
              <w:rPr>
                <w:b/>
                <w:color w:val="FFFFFF" w:themeColor="background1"/>
              </w:rPr>
            </w:pPr>
            <w:r>
              <w:rPr>
                <w:rStyle w:val="Strong"/>
                <w:color w:val="FFFFFF" w:themeColor="background1"/>
              </w:rPr>
              <w:t>Inspection Element Description</w:t>
            </w:r>
          </w:p>
        </w:tc>
        <w:tc>
          <w:tcPr>
            <w:tcW w:w="6668" w:type="dxa"/>
            <w:gridSpan w:val="10"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9EDFAD5" w14:textId="77777777" w:rsidR="00426A95" w:rsidRPr="00AA0A00" w:rsidRDefault="00426A95" w:rsidP="000C2D8B">
            <w:pPr>
              <w:spacing w:after="0"/>
            </w:pPr>
          </w:p>
        </w:tc>
      </w:tr>
      <w:tr w:rsidR="00426A95" w:rsidRPr="00AA0A00" w14:paraId="53D80D87" w14:textId="77777777" w:rsidTr="00020E46">
        <w:trPr>
          <w:trHeight w:val="283"/>
        </w:trPr>
        <w:tc>
          <w:tcPr>
            <w:tcW w:w="2966" w:type="dxa"/>
            <w:gridSpan w:val="3"/>
            <w:shd w:val="clear" w:color="auto" w:fill="0070C0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7A81B8D" w14:textId="77777777" w:rsidR="00426A95" w:rsidRDefault="00426A95" w:rsidP="000C2D8B">
            <w:pPr>
              <w:spacing w:after="0"/>
              <w:rPr>
                <w:rStyle w:val="Strong"/>
                <w:color w:val="FFFFFF" w:themeColor="background1"/>
              </w:rPr>
            </w:pPr>
            <w:r>
              <w:rPr>
                <w:rStyle w:val="Strong"/>
                <w:color w:val="FFFFFF" w:themeColor="background1"/>
              </w:rPr>
              <w:t>Inspection Element Location</w:t>
            </w:r>
          </w:p>
        </w:tc>
        <w:tc>
          <w:tcPr>
            <w:tcW w:w="6668" w:type="dxa"/>
            <w:gridSpan w:val="10"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735BE73" w14:textId="77777777" w:rsidR="00426A95" w:rsidRPr="00AA0A00" w:rsidRDefault="00426A95" w:rsidP="000C2D8B">
            <w:pPr>
              <w:spacing w:after="0"/>
            </w:pPr>
          </w:p>
        </w:tc>
      </w:tr>
      <w:tr w:rsidR="005E7F74" w:rsidRPr="00AA0A00" w14:paraId="5F1F059F" w14:textId="77777777" w:rsidTr="00020E46">
        <w:trPr>
          <w:trHeight w:val="283"/>
        </w:trPr>
        <w:tc>
          <w:tcPr>
            <w:tcW w:w="2966" w:type="dxa"/>
            <w:gridSpan w:val="3"/>
            <w:shd w:val="clear" w:color="auto" w:fill="0070C0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068EE36" w14:textId="306015A9" w:rsidR="005E7F74" w:rsidRDefault="005E7F74" w:rsidP="000C2D8B">
            <w:pPr>
              <w:spacing w:after="0"/>
              <w:rPr>
                <w:rStyle w:val="Strong"/>
                <w:color w:val="FFFFFF" w:themeColor="background1"/>
              </w:rPr>
            </w:pPr>
            <w:r>
              <w:rPr>
                <w:rStyle w:val="Strong"/>
                <w:color w:val="FFFFFF" w:themeColor="background1"/>
              </w:rPr>
              <w:t>ITP Reference/Item Number</w:t>
            </w:r>
          </w:p>
        </w:tc>
        <w:tc>
          <w:tcPr>
            <w:tcW w:w="6668" w:type="dxa"/>
            <w:gridSpan w:val="10"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4878C53" w14:textId="77777777" w:rsidR="005E7F74" w:rsidRPr="00AA0A00" w:rsidRDefault="005E7F74" w:rsidP="000C2D8B">
            <w:pPr>
              <w:spacing w:after="0"/>
            </w:pPr>
          </w:p>
        </w:tc>
      </w:tr>
      <w:tr w:rsidR="00426A95" w:rsidRPr="00DA25A2" w14:paraId="6C121E7B" w14:textId="77777777" w:rsidTr="00CC0195">
        <w:trPr>
          <w:trHeight w:val="283"/>
        </w:trPr>
        <w:tc>
          <w:tcPr>
            <w:tcW w:w="9634" w:type="dxa"/>
            <w:gridSpan w:val="13"/>
            <w:shd w:val="clear" w:color="auto" w:fill="002060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28BE663" w14:textId="77777777" w:rsidR="00426A95" w:rsidRPr="00DA25A2" w:rsidRDefault="00426A95" w:rsidP="000C2D8B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DA25A2">
              <w:rPr>
                <w:b/>
                <w:color w:val="FFFFFF" w:themeColor="background1"/>
              </w:rPr>
              <w:t>DRAWINGS/SPECIFICATIONS REFERENCE (LIST):</w:t>
            </w:r>
          </w:p>
        </w:tc>
      </w:tr>
      <w:tr w:rsidR="00426A95" w:rsidRPr="00AA0A00" w14:paraId="3B814352" w14:textId="77777777" w:rsidTr="00CC0195">
        <w:trPr>
          <w:trHeight w:val="423"/>
        </w:trPr>
        <w:tc>
          <w:tcPr>
            <w:tcW w:w="9634" w:type="dxa"/>
            <w:gridSpan w:val="13"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E284F92" w14:textId="77777777" w:rsidR="00426A95" w:rsidRPr="00AA0A00" w:rsidRDefault="00426A95" w:rsidP="000C2D8B">
            <w:pPr>
              <w:spacing w:after="0"/>
            </w:pPr>
          </w:p>
        </w:tc>
      </w:tr>
      <w:tr w:rsidR="00426A95" w:rsidRPr="00310D60" w14:paraId="7341D9C2" w14:textId="77777777" w:rsidTr="00020E46">
        <w:trPr>
          <w:trHeight w:val="113"/>
        </w:trPr>
        <w:tc>
          <w:tcPr>
            <w:tcW w:w="3394" w:type="dxa"/>
            <w:gridSpan w:val="5"/>
            <w:shd w:val="clear" w:color="auto" w:fill="0070C0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69006BDD" w14:textId="77777777" w:rsidR="00426A95" w:rsidRPr="00310D60" w:rsidRDefault="00426A95" w:rsidP="000C2D8B">
            <w:pPr>
              <w:spacing w:after="0"/>
              <w:jc w:val="center"/>
              <w:rPr>
                <w:rStyle w:val="Strong"/>
                <w:color w:val="FFFFFF" w:themeColor="background1"/>
              </w:rPr>
            </w:pPr>
            <w:r w:rsidRPr="00310D60">
              <w:rPr>
                <w:rStyle w:val="Strong"/>
                <w:color w:val="FFFFFF" w:themeColor="background1"/>
              </w:rPr>
              <w:t>List Inspections/Checks Carried Out</w:t>
            </w:r>
          </w:p>
        </w:tc>
        <w:tc>
          <w:tcPr>
            <w:tcW w:w="1420" w:type="dxa"/>
            <w:gridSpan w:val="2"/>
            <w:shd w:val="clear" w:color="auto" w:fill="0070C0"/>
          </w:tcPr>
          <w:p w14:paraId="5036FDA3" w14:textId="77777777" w:rsidR="00426A95" w:rsidRDefault="00426A95" w:rsidP="000C2D8B">
            <w:pPr>
              <w:spacing w:after="0"/>
              <w:jc w:val="center"/>
              <w:rPr>
                <w:rStyle w:val="Strong"/>
                <w:color w:val="FFFFFF" w:themeColor="background1"/>
              </w:rPr>
            </w:pPr>
            <w:r w:rsidRPr="00310D60">
              <w:rPr>
                <w:rStyle w:val="Strong"/>
                <w:color w:val="FFFFFF" w:themeColor="background1"/>
              </w:rPr>
              <w:t>Acceptance Criteria</w:t>
            </w:r>
          </w:p>
          <w:p w14:paraId="68AD35D2" w14:textId="77777777" w:rsidR="00426A95" w:rsidRPr="00310D60" w:rsidRDefault="00426A95" w:rsidP="000C2D8B">
            <w:pPr>
              <w:spacing w:after="0"/>
              <w:jc w:val="center"/>
              <w:rPr>
                <w:rStyle w:val="Strong"/>
                <w:color w:val="FFFFFF" w:themeColor="background1"/>
              </w:rPr>
            </w:pPr>
            <w:r>
              <w:rPr>
                <w:rStyle w:val="Strong"/>
                <w:color w:val="FFFFFF" w:themeColor="background1"/>
              </w:rPr>
              <w:t>(Tolerances)</w:t>
            </w:r>
          </w:p>
        </w:tc>
        <w:tc>
          <w:tcPr>
            <w:tcW w:w="1703" w:type="dxa"/>
            <w:gridSpan w:val="3"/>
            <w:shd w:val="clear" w:color="auto" w:fill="0070C0"/>
          </w:tcPr>
          <w:p w14:paraId="57F6B0CC" w14:textId="77777777" w:rsidR="00426A95" w:rsidRPr="00310D60" w:rsidRDefault="00426A95" w:rsidP="000C2D8B">
            <w:pPr>
              <w:spacing w:after="0"/>
              <w:jc w:val="center"/>
              <w:rPr>
                <w:rStyle w:val="Strong"/>
                <w:color w:val="FFFFFF" w:themeColor="background1"/>
              </w:rPr>
            </w:pPr>
            <w:r w:rsidRPr="00310D60">
              <w:rPr>
                <w:rStyle w:val="Strong"/>
                <w:color w:val="FFFFFF" w:themeColor="background1"/>
              </w:rPr>
              <w:t>Result</w:t>
            </w:r>
          </w:p>
          <w:p w14:paraId="2DE97773" w14:textId="77777777" w:rsidR="00426A95" w:rsidRPr="00310D60" w:rsidRDefault="00426A95" w:rsidP="000C2D8B">
            <w:pPr>
              <w:spacing w:after="0"/>
              <w:jc w:val="center"/>
              <w:rPr>
                <w:rStyle w:val="Strong"/>
                <w:color w:val="FFFFFF" w:themeColor="background1"/>
              </w:rPr>
            </w:pPr>
            <w:r w:rsidRPr="00310D60">
              <w:rPr>
                <w:rStyle w:val="Strong"/>
                <w:color w:val="FFFFFF" w:themeColor="background1"/>
              </w:rPr>
              <w:t>Pass / Fail</w:t>
            </w:r>
          </w:p>
        </w:tc>
        <w:tc>
          <w:tcPr>
            <w:tcW w:w="3117" w:type="dxa"/>
            <w:gridSpan w:val="3"/>
            <w:shd w:val="clear" w:color="auto" w:fill="0070C0"/>
          </w:tcPr>
          <w:p w14:paraId="70983B7C" w14:textId="77777777" w:rsidR="00426A95" w:rsidRDefault="00426A95" w:rsidP="000C2D8B">
            <w:pPr>
              <w:spacing w:after="0"/>
              <w:jc w:val="center"/>
              <w:rPr>
                <w:rStyle w:val="Strong"/>
                <w:color w:val="FFFFFF" w:themeColor="background1"/>
              </w:rPr>
            </w:pPr>
            <w:r>
              <w:rPr>
                <w:rStyle w:val="Strong"/>
                <w:color w:val="FFFFFF" w:themeColor="background1"/>
              </w:rPr>
              <w:t>Details of Result/Comments</w:t>
            </w:r>
          </w:p>
          <w:p w14:paraId="1B2EF38B" w14:textId="77777777" w:rsidR="00426A95" w:rsidRPr="00310D60" w:rsidRDefault="00426A95" w:rsidP="000C2D8B">
            <w:pPr>
              <w:spacing w:after="0"/>
              <w:jc w:val="center"/>
              <w:rPr>
                <w:rStyle w:val="Strong"/>
                <w:color w:val="FFFFFF" w:themeColor="background1"/>
              </w:rPr>
            </w:pPr>
            <w:r w:rsidRPr="00310D60">
              <w:rPr>
                <w:rStyle w:val="Strong"/>
                <w:color w:val="FFFFFF" w:themeColor="background1"/>
              </w:rPr>
              <w:t>(If Fail</w:t>
            </w:r>
            <w:r w:rsidR="007E7CD5">
              <w:rPr>
                <w:rStyle w:val="Strong"/>
                <w:color w:val="FFFFFF" w:themeColor="background1"/>
              </w:rPr>
              <w:t>, provide</w:t>
            </w:r>
            <w:r w:rsidRPr="00310D60">
              <w:rPr>
                <w:rStyle w:val="Strong"/>
                <w:color w:val="FFFFFF" w:themeColor="background1"/>
              </w:rPr>
              <w:t xml:space="preserve"> NCR Reference)</w:t>
            </w:r>
          </w:p>
        </w:tc>
      </w:tr>
      <w:tr w:rsidR="00426A95" w:rsidRPr="00AA0A00" w14:paraId="4452C992" w14:textId="77777777" w:rsidTr="00020E46">
        <w:trPr>
          <w:trHeight w:val="227"/>
        </w:trPr>
        <w:tc>
          <w:tcPr>
            <w:tcW w:w="418" w:type="dxa"/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04BE582" w14:textId="77777777" w:rsidR="00426A95" w:rsidRPr="00475FF1" w:rsidRDefault="00426A95" w:rsidP="000C2D8B">
            <w:pPr>
              <w:spacing w:after="0"/>
            </w:pPr>
            <w:r>
              <w:rPr>
                <w:rStyle w:val="Strong"/>
              </w:rPr>
              <w:t>1</w:t>
            </w:r>
          </w:p>
        </w:tc>
        <w:tc>
          <w:tcPr>
            <w:tcW w:w="2976" w:type="dxa"/>
            <w:gridSpan w:val="4"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AB073C9" w14:textId="77777777" w:rsidR="00426A95" w:rsidRPr="00AA0A00" w:rsidRDefault="00426A95" w:rsidP="000C2D8B">
            <w:pPr>
              <w:spacing w:after="0"/>
            </w:pPr>
          </w:p>
        </w:tc>
        <w:tc>
          <w:tcPr>
            <w:tcW w:w="1420" w:type="dxa"/>
            <w:gridSpan w:val="2"/>
            <w:shd w:val="clear" w:color="auto" w:fill="F2F2F2" w:themeFill="background1" w:themeFillShade="F2"/>
            <w:vAlign w:val="center"/>
          </w:tcPr>
          <w:p w14:paraId="1E56AB68" w14:textId="77777777" w:rsidR="00426A95" w:rsidRPr="00AA0A00" w:rsidRDefault="00426A95" w:rsidP="000C2D8B">
            <w:pPr>
              <w:spacing w:after="0"/>
            </w:pP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7DFA6FE5" w14:textId="77777777" w:rsidR="00426A95" w:rsidRPr="00AA0A00" w:rsidRDefault="00426A95" w:rsidP="000C2D8B">
            <w:pPr>
              <w:spacing w:after="0"/>
              <w:ind w:left="357" w:hanging="357"/>
              <w:jc w:val="center"/>
            </w:pPr>
            <w:r w:rsidRPr="00AA0A00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2"/>
            <w:r w:rsidRPr="00AA0A00">
              <w:instrText xml:space="preserve"> FORMCHECKBOX </w:instrText>
            </w:r>
            <w:r w:rsidR="00675162">
              <w:fldChar w:fldCharType="separate"/>
            </w:r>
            <w:r w:rsidRPr="00AA0A00">
              <w:fldChar w:fldCharType="end"/>
            </w:r>
            <w:bookmarkEnd w:id="0"/>
          </w:p>
        </w:tc>
        <w:tc>
          <w:tcPr>
            <w:tcW w:w="852" w:type="dxa"/>
            <w:gridSpan w:val="2"/>
            <w:shd w:val="clear" w:color="auto" w:fill="F2F2F2" w:themeFill="background1" w:themeFillShade="F2"/>
            <w:vAlign w:val="center"/>
          </w:tcPr>
          <w:p w14:paraId="0BA3B076" w14:textId="77777777" w:rsidR="00426A95" w:rsidRPr="00AA0A00" w:rsidRDefault="00426A95" w:rsidP="000C2D8B">
            <w:pPr>
              <w:spacing w:after="0"/>
              <w:jc w:val="center"/>
            </w:pPr>
            <w:r w:rsidRPr="00AA0A00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0A00">
              <w:instrText xml:space="preserve"> FORMCHECKBOX </w:instrText>
            </w:r>
            <w:r w:rsidR="00675162">
              <w:fldChar w:fldCharType="separate"/>
            </w:r>
            <w:r w:rsidRPr="00AA0A00">
              <w:fldChar w:fldCharType="end"/>
            </w:r>
          </w:p>
        </w:tc>
        <w:tc>
          <w:tcPr>
            <w:tcW w:w="3117" w:type="dxa"/>
            <w:gridSpan w:val="3"/>
            <w:shd w:val="clear" w:color="auto" w:fill="F2F2F2" w:themeFill="background1" w:themeFillShade="F2"/>
            <w:vAlign w:val="center"/>
          </w:tcPr>
          <w:p w14:paraId="21B5538B" w14:textId="77777777" w:rsidR="00426A95" w:rsidRPr="00AA0A00" w:rsidRDefault="00426A95" w:rsidP="000C2D8B">
            <w:pPr>
              <w:spacing w:after="0"/>
              <w:ind w:left="357" w:hanging="357"/>
            </w:pPr>
          </w:p>
        </w:tc>
      </w:tr>
      <w:tr w:rsidR="00426A95" w:rsidRPr="00AA0A00" w14:paraId="6CF42A88" w14:textId="77777777" w:rsidTr="00020E46">
        <w:trPr>
          <w:trHeight w:val="227"/>
        </w:trPr>
        <w:tc>
          <w:tcPr>
            <w:tcW w:w="418" w:type="dxa"/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70BCA38" w14:textId="77777777" w:rsidR="00426A95" w:rsidRPr="00475FF1" w:rsidRDefault="00426A95" w:rsidP="000C2D8B">
            <w:pPr>
              <w:spacing w:after="0"/>
            </w:pPr>
            <w:r>
              <w:rPr>
                <w:rStyle w:val="Strong"/>
              </w:rPr>
              <w:t>2</w:t>
            </w:r>
          </w:p>
        </w:tc>
        <w:tc>
          <w:tcPr>
            <w:tcW w:w="2976" w:type="dxa"/>
            <w:gridSpan w:val="4"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A599A90" w14:textId="77777777" w:rsidR="00426A95" w:rsidRPr="00AA0A00" w:rsidRDefault="00426A95" w:rsidP="000C2D8B">
            <w:pPr>
              <w:spacing w:after="0"/>
            </w:pPr>
          </w:p>
        </w:tc>
        <w:tc>
          <w:tcPr>
            <w:tcW w:w="1420" w:type="dxa"/>
            <w:gridSpan w:val="2"/>
            <w:shd w:val="clear" w:color="auto" w:fill="F2F2F2" w:themeFill="background1" w:themeFillShade="F2"/>
            <w:vAlign w:val="center"/>
          </w:tcPr>
          <w:p w14:paraId="3A8B6672" w14:textId="77777777" w:rsidR="00426A95" w:rsidRPr="00AA0A00" w:rsidRDefault="00426A95" w:rsidP="000C2D8B">
            <w:pPr>
              <w:spacing w:after="0"/>
            </w:pP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10E5FEFB" w14:textId="77777777" w:rsidR="00426A95" w:rsidRPr="00AA0A00" w:rsidRDefault="00426A95" w:rsidP="000C2D8B">
            <w:pPr>
              <w:spacing w:after="0"/>
              <w:jc w:val="center"/>
            </w:pPr>
            <w:r w:rsidRPr="00AA0A00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0A00">
              <w:instrText xml:space="preserve"> FORMCHECKBOX </w:instrText>
            </w:r>
            <w:r w:rsidR="00675162">
              <w:fldChar w:fldCharType="separate"/>
            </w:r>
            <w:r w:rsidRPr="00AA0A00">
              <w:fldChar w:fldCharType="end"/>
            </w:r>
          </w:p>
        </w:tc>
        <w:tc>
          <w:tcPr>
            <w:tcW w:w="852" w:type="dxa"/>
            <w:gridSpan w:val="2"/>
            <w:shd w:val="clear" w:color="auto" w:fill="F2F2F2" w:themeFill="background1" w:themeFillShade="F2"/>
            <w:vAlign w:val="center"/>
          </w:tcPr>
          <w:p w14:paraId="6273954F" w14:textId="77777777" w:rsidR="00426A95" w:rsidRPr="00AA0A00" w:rsidRDefault="00426A95" w:rsidP="000C2D8B">
            <w:pPr>
              <w:spacing w:after="0"/>
              <w:jc w:val="center"/>
            </w:pPr>
            <w:r w:rsidRPr="00AA0A00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0A00">
              <w:instrText xml:space="preserve"> FORMCHECKBOX </w:instrText>
            </w:r>
            <w:r w:rsidR="00675162">
              <w:fldChar w:fldCharType="separate"/>
            </w:r>
            <w:r w:rsidRPr="00AA0A00">
              <w:fldChar w:fldCharType="end"/>
            </w:r>
          </w:p>
        </w:tc>
        <w:tc>
          <w:tcPr>
            <w:tcW w:w="3117" w:type="dxa"/>
            <w:gridSpan w:val="3"/>
            <w:shd w:val="clear" w:color="auto" w:fill="F2F2F2" w:themeFill="background1" w:themeFillShade="F2"/>
            <w:vAlign w:val="center"/>
          </w:tcPr>
          <w:p w14:paraId="0733E566" w14:textId="77777777" w:rsidR="00426A95" w:rsidRPr="00AA0A00" w:rsidRDefault="00426A95" w:rsidP="000C2D8B">
            <w:pPr>
              <w:spacing w:after="0"/>
            </w:pPr>
          </w:p>
        </w:tc>
      </w:tr>
      <w:tr w:rsidR="00426A95" w:rsidRPr="00AA0A00" w14:paraId="0CFF39D3" w14:textId="77777777" w:rsidTr="00020E46">
        <w:trPr>
          <w:trHeight w:val="227"/>
        </w:trPr>
        <w:tc>
          <w:tcPr>
            <w:tcW w:w="418" w:type="dxa"/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E109140" w14:textId="77777777" w:rsidR="00426A95" w:rsidRDefault="00426A95" w:rsidP="000C2D8B">
            <w:pPr>
              <w:spacing w:after="0"/>
              <w:rPr>
                <w:rStyle w:val="Strong"/>
              </w:rPr>
            </w:pPr>
            <w:r>
              <w:rPr>
                <w:rStyle w:val="Strong"/>
              </w:rPr>
              <w:t>3</w:t>
            </w:r>
          </w:p>
        </w:tc>
        <w:tc>
          <w:tcPr>
            <w:tcW w:w="2976" w:type="dxa"/>
            <w:gridSpan w:val="4"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CA1292F" w14:textId="77777777" w:rsidR="00426A95" w:rsidRPr="00AA0A00" w:rsidRDefault="00426A95" w:rsidP="000C2D8B">
            <w:pPr>
              <w:spacing w:after="0"/>
            </w:pPr>
          </w:p>
        </w:tc>
        <w:tc>
          <w:tcPr>
            <w:tcW w:w="1420" w:type="dxa"/>
            <w:gridSpan w:val="2"/>
            <w:shd w:val="clear" w:color="auto" w:fill="F2F2F2" w:themeFill="background1" w:themeFillShade="F2"/>
            <w:vAlign w:val="center"/>
          </w:tcPr>
          <w:p w14:paraId="1DB596F7" w14:textId="77777777" w:rsidR="00426A95" w:rsidRPr="00AA0A00" w:rsidRDefault="00426A95" w:rsidP="000C2D8B">
            <w:pPr>
              <w:spacing w:after="0"/>
            </w:pP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5A6D3F9F" w14:textId="77777777" w:rsidR="00426A95" w:rsidRPr="00AA0A00" w:rsidRDefault="00426A95" w:rsidP="000C2D8B">
            <w:pPr>
              <w:spacing w:after="0"/>
              <w:jc w:val="center"/>
            </w:pPr>
            <w:r w:rsidRPr="00AA0A00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0A00">
              <w:instrText xml:space="preserve"> FORMCHECKBOX </w:instrText>
            </w:r>
            <w:r w:rsidR="00675162">
              <w:fldChar w:fldCharType="separate"/>
            </w:r>
            <w:r w:rsidRPr="00AA0A00">
              <w:fldChar w:fldCharType="end"/>
            </w:r>
          </w:p>
        </w:tc>
        <w:tc>
          <w:tcPr>
            <w:tcW w:w="852" w:type="dxa"/>
            <w:gridSpan w:val="2"/>
            <w:shd w:val="clear" w:color="auto" w:fill="F2F2F2" w:themeFill="background1" w:themeFillShade="F2"/>
            <w:vAlign w:val="center"/>
          </w:tcPr>
          <w:p w14:paraId="2C2E91F3" w14:textId="77777777" w:rsidR="00426A95" w:rsidRPr="00AA0A00" w:rsidRDefault="00426A95" w:rsidP="000C2D8B">
            <w:pPr>
              <w:spacing w:after="0"/>
              <w:jc w:val="center"/>
            </w:pPr>
            <w:r w:rsidRPr="00AA0A00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0A00">
              <w:instrText xml:space="preserve"> FORMCHECKBOX </w:instrText>
            </w:r>
            <w:r w:rsidR="00675162">
              <w:fldChar w:fldCharType="separate"/>
            </w:r>
            <w:r w:rsidRPr="00AA0A00">
              <w:fldChar w:fldCharType="end"/>
            </w:r>
          </w:p>
        </w:tc>
        <w:tc>
          <w:tcPr>
            <w:tcW w:w="3117" w:type="dxa"/>
            <w:gridSpan w:val="3"/>
            <w:shd w:val="clear" w:color="auto" w:fill="F2F2F2" w:themeFill="background1" w:themeFillShade="F2"/>
            <w:vAlign w:val="center"/>
          </w:tcPr>
          <w:p w14:paraId="11A1F34B" w14:textId="77777777" w:rsidR="00426A95" w:rsidRPr="00AA0A00" w:rsidRDefault="00426A95" w:rsidP="000C2D8B">
            <w:pPr>
              <w:spacing w:after="0"/>
            </w:pPr>
          </w:p>
        </w:tc>
      </w:tr>
      <w:tr w:rsidR="00426A95" w:rsidRPr="00AA0A00" w14:paraId="4E8F2A52" w14:textId="77777777" w:rsidTr="00020E46">
        <w:trPr>
          <w:trHeight w:val="227"/>
        </w:trPr>
        <w:tc>
          <w:tcPr>
            <w:tcW w:w="418" w:type="dxa"/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65A0242" w14:textId="77777777" w:rsidR="00426A95" w:rsidRDefault="00426A95" w:rsidP="000C2D8B">
            <w:pPr>
              <w:spacing w:after="0"/>
              <w:rPr>
                <w:rStyle w:val="Strong"/>
              </w:rPr>
            </w:pPr>
            <w:r>
              <w:rPr>
                <w:rStyle w:val="Strong"/>
              </w:rPr>
              <w:t>4</w:t>
            </w:r>
          </w:p>
        </w:tc>
        <w:tc>
          <w:tcPr>
            <w:tcW w:w="2976" w:type="dxa"/>
            <w:gridSpan w:val="4"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6157711" w14:textId="77777777" w:rsidR="00426A95" w:rsidRPr="00AA0A00" w:rsidRDefault="00426A95" w:rsidP="000C2D8B">
            <w:pPr>
              <w:spacing w:after="0"/>
            </w:pPr>
          </w:p>
        </w:tc>
        <w:tc>
          <w:tcPr>
            <w:tcW w:w="1420" w:type="dxa"/>
            <w:gridSpan w:val="2"/>
            <w:shd w:val="clear" w:color="auto" w:fill="F2F2F2" w:themeFill="background1" w:themeFillShade="F2"/>
            <w:vAlign w:val="center"/>
          </w:tcPr>
          <w:p w14:paraId="70859FE3" w14:textId="77777777" w:rsidR="00426A95" w:rsidRPr="00AA0A00" w:rsidRDefault="00426A95" w:rsidP="000C2D8B">
            <w:pPr>
              <w:spacing w:after="0"/>
            </w:pP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5153CA10" w14:textId="77777777" w:rsidR="00426A95" w:rsidRPr="00AA0A00" w:rsidRDefault="00426A95" w:rsidP="000C2D8B">
            <w:pPr>
              <w:spacing w:after="0"/>
              <w:jc w:val="center"/>
            </w:pPr>
            <w:r w:rsidRPr="00AA0A00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0A00">
              <w:instrText xml:space="preserve"> FORMCHECKBOX </w:instrText>
            </w:r>
            <w:r w:rsidR="00675162">
              <w:fldChar w:fldCharType="separate"/>
            </w:r>
            <w:r w:rsidRPr="00AA0A00">
              <w:fldChar w:fldCharType="end"/>
            </w:r>
          </w:p>
        </w:tc>
        <w:tc>
          <w:tcPr>
            <w:tcW w:w="852" w:type="dxa"/>
            <w:gridSpan w:val="2"/>
            <w:shd w:val="clear" w:color="auto" w:fill="F2F2F2" w:themeFill="background1" w:themeFillShade="F2"/>
            <w:vAlign w:val="center"/>
          </w:tcPr>
          <w:p w14:paraId="167BB8BB" w14:textId="77777777" w:rsidR="00426A95" w:rsidRPr="00AA0A00" w:rsidRDefault="00426A95" w:rsidP="000C2D8B">
            <w:pPr>
              <w:spacing w:after="0"/>
              <w:jc w:val="center"/>
            </w:pPr>
            <w:r w:rsidRPr="00AA0A00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0A00">
              <w:instrText xml:space="preserve"> FORMCHECKBOX </w:instrText>
            </w:r>
            <w:r w:rsidR="00675162">
              <w:fldChar w:fldCharType="separate"/>
            </w:r>
            <w:r w:rsidRPr="00AA0A00">
              <w:fldChar w:fldCharType="end"/>
            </w:r>
          </w:p>
        </w:tc>
        <w:tc>
          <w:tcPr>
            <w:tcW w:w="3117" w:type="dxa"/>
            <w:gridSpan w:val="3"/>
            <w:shd w:val="clear" w:color="auto" w:fill="F2F2F2" w:themeFill="background1" w:themeFillShade="F2"/>
            <w:vAlign w:val="center"/>
          </w:tcPr>
          <w:p w14:paraId="236AAD82" w14:textId="77777777" w:rsidR="00426A95" w:rsidRPr="00AA0A00" w:rsidRDefault="00426A95" w:rsidP="000C2D8B">
            <w:pPr>
              <w:spacing w:after="0"/>
            </w:pPr>
          </w:p>
        </w:tc>
      </w:tr>
      <w:tr w:rsidR="00426A95" w:rsidRPr="00AA0A00" w14:paraId="13566DA6" w14:textId="77777777" w:rsidTr="00020E46">
        <w:trPr>
          <w:trHeight w:val="227"/>
        </w:trPr>
        <w:tc>
          <w:tcPr>
            <w:tcW w:w="418" w:type="dxa"/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5575A50" w14:textId="77777777" w:rsidR="00426A95" w:rsidRDefault="00426A95" w:rsidP="000C2D8B">
            <w:pPr>
              <w:spacing w:after="0"/>
              <w:rPr>
                <w:rStyle w:val="Strong"/>
              </w:rPr>
            </w:pPr>
            <w:r>
              <w:rPr>
                <w:rStyle w:val="Strong"/>
              </w:rPr>
              <w:t>5</w:t>
            </w:r>
          </w:p>
        </w:tc>
        <w:tc>
          <w:tcPr>
            <w:tcW w:w="2976" w:type="dxa"/>
            <w:gridSpan w:val="4"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33096B0" w14:textId="77777777" w:rsidR="00426A95" w:rsidRPr="00AA0A00" w:rsidRDefault="00426A95" w:rsidP="000C2D8B">
            <w:pPr>
              <w:spacing w:after="0"/>
            </w:pPr>
          </w:p>
        </w:tc>
        <w:tc>
          <w:tcPr>
            <w:tcW w:w="1420" w:type="dxa"/>
            <w:gridSpan w:val="2"/>
            <w:shd w:val="clear" w:color="auto" w:fill="F2F2F2" w:themeFill="background1" w:themeFillShade="F2"/>
            <w:vAlign w:val="center"/>
          </w:tcPr>
          <w:p w14:paraId="5A11BFCB" w14:textId="77777777" w:rsidR="00426A95" w:rsidRPr="00AA0A00" w:rsidRDefault="00426A95" w:rsidP="000C2D8B">
            <w:pPr>
              <w:spacing w:after="0"/>
            </w:pP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75F7B120" w14:textId="77777777" w:rsidR="00426A95" w:rsidRPr="00AA0A00" w:rsidRDefault="00426A95" w:rsidP="000C2D8B">
            <w:pPr>
              <w:spacing w:after="0"/>
              <w:jc w:val="center"/>
            </w:pPr>
            <w:r w:rsidRPr="00AA0A00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0A00">
              <w:instrText xml:space="preserve"> FORMCHECKBOX </w:instrText>
            </w:r>
            <w:r w:rsidR="00675162">
              <w:fldChar w:fldCharType="separate"/>
            </w:r>
            <w:r w:rsidRPr="00AA0A00">
              <w:fldChar w:fldCharType="end"/>
            </w:r>
          </w:p>
        </w:tc>
        <w:tc>
          <w:tcPr>
            <w:tcW w:w="852" w:type="dxa"/>
            <w:gridSpan w:val="2"/>
            <w:shd w:val="clear" w:color="auto" w:fill="F2F2F2" w:themeFill="background1" w:themeFillShade="F2"/>
            <w:vAlign w:val="center"/>
          </w:tcPr>
          <w:p w14:paraId="3A53056C" w14:textId="77777777" w:rsidR="00426A95" w:rsidRPr="00AA0A00" w:rsidRDefault="00426A95" w:rsidP="000C2D8B">
            <w:pPr>
              <w:spacing w:after="0"/>
              <w:jc w:val="center"/>
            </w:pPr>
            <w:r w:rsidRPr="00AA0A00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0A00">
              <w:instrText xml:space="preserve"> FORMCHECKBOX </w:instrText>
            </w:r>
            <w:r w:rsidR="00675162">
              <w:fldChar w:fldCharType="separate"/>
            </w:r>
            <w:r w:rsidRPr="00AA0A00">
              <w:fldChar w:fldCharType="end"/>
            </w:r>
          </w:p>
        </w:tc>
        <w:tc>
          <w:tcPr>
            <w:tcW w:w="3117" w:type="dxa"/>
            <w:gridSpan w:val="3"/>
            <w:shd w:val="clear" w:color="auto" w:fill="F2F2F2" w:themeFill="background1" w:themeFillShade="F2"/>
            <w:vAlign w:val="center"/>
          </w:tcPr>
          <w:p w14:paraId="1E03D02F" w14:textId="77777777" w:rsidR="00426A95" w:rsidRPr="00AA0A00" w:rsidRDefault="00426A95" w:rsidP="000C2D8B">
            <w:pPr>
              <w:spacing w:after="0"/>
            </w:pPr>
          </w:p>
        </w:tc>
      </w:tr>
      <w:tr w:rsidR="00426A95" w:rsidRPr="00DA25A2" w14:paraId="2E05E0D2" w14:textId="77777777" w:rsidTr="00CC0195">
        <w:trPr>
          <w:trHeight w:val="283"/>
        </w:trPr>
        <w:tc>
          <w:tcPr>
            <w:tcW w:w="9634" w:type="dxa"/>
            <w:gridSpan w:val="13"/>
            <w:shd w:val="clear" w:color="auto" w:fill="002060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A36A933" w14:textId="77777777" w:rsidR="00426A95" w:rsidRPr="00DA25A2" w:rsidRDefault="00426A95" w:rsidP="000C2D8B">
            <w:pPr>
              <w:spacing w:after="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ADDITIONAL COMMENTS</w:t>
            </w:r>
          </w:p>
        </w:tc>
      </w:tr>
      <w:tr w:rsidR="00426A95" w:rsidRPr="00AA0A00" w14:paraId="25186766" w14:textId="77777777" w:rsidTr="00CC0195">
        <w:trPr>
          <w:trHeight w:val="361"/>
        </w:trPr>
        <w:tc>
          <w:tcPr>
            <w:tcW w:w="9634" w:type="dxa"/>
            <w:gridSpan w:val="13"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31F7CA7" w14:textId="77777777" w:rsidR="00426A95" w:rsidRDefault="00426A95" w:rsidP="000C2D8B">
            <w:pPr>
              <w:spacing w:after="0"/>
            </w:pPr>
          </w:p>
          <w:p w14:paraId="592879C8" w14:textId="77777777" w:rsidR="00020E46" w:rsidRDefault="00020E46" w:rsidP="000C2D8B">
            <w:pPr>
              <w:spacing w:after="0"/>
            </w:pPr>
          </w:p>
          <w:p w14:paraId="328EA338" w14:textId="39FDD02F" w:rsidR="00020E46" w:rsidRPr="00AA0A00" w:rsidRDefault="00020E46" w:rsidP="000C2D8B">
            <w:pPr>
              <w:spacing w:after="0"/>
            </w:pPr>
          </w:p>
        </w:tc>
      </w:tr>
      <w:tr w:rsidR="00426A95" w:rsidRPr="008B36A1" w14:paraId="1B0125E6" w14:textId="77777777" w:rsidTr="00CC0195">
        <w:trPr>
          <w:trHeight w:val="283"/>
        </w:trPr>
        <w:tc>
          <w:tcPr>
            <w:tcW w:w="9634" w:type="dxa"/>
            <w:gridSpan w:val="13"/>
            <w:shd w:val="clear" w:color="auto" w:fill="002060"/>
            <w:tcMar>
              <w:top w:w="28" w:type="dxa"/>
              <w:left w:w="57" w:type="dxa"/>
              <w:bottom w:w="28" w:type="dxa"/>
              <w:right w:w="57" w:type="dxa"/>
            </w:tcMar>
            <w:vAlign w:val="bottom"/>
          </w:tcPr>
          <w:p w14:paraId="3443758B" w14:textId="77777777" w:rsidR="00426A95" w:rsidRPr="008B36A1" w:rsidRDefault="00426A95" w:rsidP="000C2D8B">
            <w:pPr>
              <w:spacing w:after="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INSPECTION CARRIED OUT BY</w:t>
            </w:r>
          </w:p>
        </w:tc>
      </w:tr>
      <w:tr w:rsidR="00426A95" w:rsidRPr="00AA0A00" w14:paraId="1C57016A" w14:textId="77777777" w:rsidTr="00020E46">
        <w:trPr>
          <w:trHeight w:val="227"/>
        </w:trPr>
        <w:tc>
          <w:tcPr>
            <w:tcW w:w="1838" w:type="dxa"/>
            <w:gridSpan w:val="2"/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6179836" w14:textId="77777777" w:rsidR="00426A95" w:rsidRPr="004D189D" w:rsidRDefault="00426A95" w:rsidP="000C2D8B">
            <w:pPr>
              <w:spacing w:after="0"/>
              <w:rPr>
                <w:rStyle w:val="Strong"/>
              </w:rPr>
            </w:pPr>
            <w:r>
              <w:rPr>
                <w:rStyle w:val="Strong"/>
              </w:rPr>
              <w:t>Name</w:t>
            </w:r>
          </w:p>
        </w:tc>
        <w:tc>
          <w:tcPr>
            <w:tcW w:w="2976" w:type="dxa"/>
            <w:gridSpan w:val="5"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237172D" w14:textId="77777777" w:rsidR="00426A95" w:rsidRPr="00AA0A00" w:rsidRDefault="00426A95" w:rsidP="000C2D8B">
            <w:pPr>
              <w:spacing w:after="0"/>
            </w:pPr>
          </w:p>
        </w:tc>
        <w:tc>
          <w:tcPr>
            <w:tcW w:w="1703" w:type="dxa"/>
            <w:gridSpan w:val="3"/>
            <w:shd w:val="clear" w:color="auto" w:fill="D9D9D9" w:themeFill="background1" w:themeFillShade="D9"/>
            <w:vAlign w:val="center"/>
          </w:tcPr>
          <w:p w14:paraId="3680DEBB" w14:textId="77777777" w:rsidR="00426A95" w:rsidRPr="004D189D" w:rsidRDefault="00426A95" w:rsidP="000C2D8B">
            <w:pPr>
              <w:spacing w:after="0"/>
              <w:rPr>
                <w:rStyle w:val="Strong"/>
              </w:rPr>
            </w:pPr>
            <w:r>
              <w:rPr>
                <w:rStyle w:val="Strong"/>
              </w:rPr>
              <w:t>Job Title</w:t>
            </w:r>
          </w:p>
        </w:tc>
        <w:tc>
          <w:tcPr>
            <w:tcW w:w="3117" w:type="dxa"/>
            <w:gridSpan w:val="3"/>
            <w:shd w:val="clear" w:color="auto" w:fill="F2F2F2" w:themeFill="background1" w:themeFillShade="F2"/>
            <w:vAlign w:val="center"/>
          </w:tcPr>
          <w:p w14:paraId="08ED8D6B" w14:textId="77777777" w:rsidR="00426A95" w:rsidRPr="00AA0A00" w:rsidRDefault="00426A95" w:rsidP="000C2D8B">
            <w:pPr>
              <w:spacing w:after="0"/>
            </w:pPr>
          </w:p>
        </w:tc>
      </w:tr>
      <w:tr w:rsidR="00426A95" w:rsidRPr="00AA0A00" w14:paraId="59DB6835" w14:textId="77777777" w:rsidTr="00020E46">
        <w:trPr>
          <w:trHeight w:val="227"/>
        </w:trPr>
        <w:tc>
          <w:tcPr>
            <w:tcW w:w="1838" w:type="dxa"/>
            <w:gridSpan w:val="2"/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0DDF42F" w14:textId="77777777" w:rsidR="00426A95" w:rsidRPr="00475FF1" w:rsidRDefault="00426A95" w:rsidP="000C2D8B">
            <w:pPr>
              <w:spacing w:after="0"/>
            </w:pPr>
            <w:r>
              <w:rPr>
                <w:rStyle w:val="Strong"/>
              </w:rPr>
              <w:t>Signature</w:t>
            </w:r>
          </w:p>
        </w:tc>
        <w:tc>
          <w:tcPr>
            <w:tcW w:w="2976" w:type="dxa"/>
            <w:gridSpan w:val="5"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DED7D26" w14:textId="77777777" w:rsidR="00426A95" w:rsidRPr="00AA0A00" w:rsidRDefault="00426A95" w:rsidP="000C2D8B">
            <w:pPr>
              <w:spacing w:after="0"/>
            </w:pPr>
          </w:p>
        </w:tc>
        <w:tc>
          <w:tcPr>
            <w:tcW w:w="1703" w:type="dxa"/>
            <w:gridSpan w:val="3"/>
            <w:shd w:val="clear" w:color="auto" w:fill="D9D9D9" w:themeFill="background1" w:themeFillShade="D9"/>
            <w:vAlign w:val="center"/>
          </w:tcPr>
          <w:p w14:paraId="4AE6FEFC" w14:textId="77777777" w:rsidR="00426A95" w:rsidRPr="00475FF1" w:rsidRDefault="00426A95" w:rsidP="000C2D8B">
            <w:pPr>
              <w:spacing w:after="0"/>
            </w:pPr>
            <w:r>
              <w:rPr>
                <w:rStyle w:val="Strong"/>
              </w:rPr>
              <w:t>Date</w:t>
            </w:r>
          </w:p>
        </w:tc>
        <w:tc>
          <w:tcPr>
            <w:tcW w:w="3117" w:type="dxa"/>
            <w:gridSpan w:val="3"/>
            <w:shd w:val="clear" w:color="auto" w:fill="F2F2F2" w:themeFill="background1" w:themeFillShade="F2"/>
            <w:vAlign w:val="center"/>
          </w:tcPr>
          <w:p w14:paraId="1AD0DDD8" w14:textId="77777777" w:rsidR="00426A95" w:rsidRPr="00AA0A00" w:rsidRDefault="00426A95" w:rsidP="000C2D8B">
            <w:pPr>
              <w:spacing w:after="0"/>
            </w:pPr>
          </w:p>
        </w:tc>
      </w:tr>
      <w:tr w:rsidR="00426A95" w:rsidRPr="008B36A1" w14:paraId="2870D588" w14:textId="77777777" w:rsidTr="00CC0195">
        <w:trPr>
          <w:trHeight w:val="283"/>
        </w:trPr>
        <w:tc>
          <w:tcPr>
            <w:tcW w:w="9634" w:type="dxa"/>
            <w:gridSpan w:val="13"/>
            <w:shd w:val="clear" w:color="auto" w:fill="002060"/>
            <w:tcMar>
              <w:top w:w="28" w:type="dxa"/>
              <w:left w:w="57" w:type="dxa"/>
              <w:bottom w:w="28" w:type="dxa"/>
              <w:right w:w="57" w:type="dxa"/>
            </w:tcMar>
            <w:vAlign w:val="bottom"/>
          </w:tcPr>
          <w:p w14:paraId="513990B2" w14:textId="77777777" w:rsidR="00426A95" w:rsidRPr="008B36A1" w:rsidRDefault="00426A95" w:rsidP="000C2D8B">
            <w:pPr>
              <w:spacing w:after="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IF APPLICABLE INSPECTION WITNESSED BY (CLIENT, THIRD PARTY</w:t>
            </w:r>
            <w:r w:rsidR="007E7CD5">
              <w:rPr>
                <w:b/>
                <w:color w:val="FFFFFF" w:themeColor="background1"/>
              </w:rPr>
              <w:t>,</w:t>
            </w:r>
            <w:r>
              <w:rPr>
                <w:b/>
                <w:color w:val="FFFFFF" w:themeColor="background1"/>
              </w:rPr>
              <w:t xml:space="preserve"> OTHER)</w:t>
            </w:r>
          </w:p>
        </w:tc>
      </w:tr>
      <w:tr w:rsidR="00426A95" w:rsidRPr="00AA0A00" w14:paraId="0AD5E0CD" w14:textId="77777777" w:rsidTr="00020E46">
        <w:trPr>
          <w:trHeight w:val="132"/>
        </w:trPr>
        <w:tc>
          <w:tcPr>
            <w:tcW w:w="1838" w:type="dxa"/>
            <w:gridSpan w:val="2"/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BBC8638" w14:textId="77777777" w:rsidR="00426A95" w:rsidRPr="004D189D" w:rsidRDefault="00426A95" w:rsidP="000C2D8B">
            <w:pPr>
              <w:spacing w:after="0"/>
              <w:rPr>
                <w:rStyle w:val="Strong"/>
              </w:rPr>
            </w:pPr>
            <w:r>
              <w:rPr>
                <w:rStyle w:val="Strong"/>
              </w:rPr>
              <w:t>Name</w:t>
            </w:r>
          </w:p>
        </w:tc>
        <w:tc>
          <w:tcPr>
            <w:tcW w:w="2976" w:type="dxa"/>
            <w:gridSpan w:val="5"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A75D494" w14:textId="77777777" w:rsidR="00426A95" w:rsidRPr="00AA0A00" w:rsidRDefault="00426A95" w:rsidP="000C2D8B">
            <w:pPr>
              <w:spacing w:after="0"/>
            </w:pPr>
          </w:p>
        </w:tc>
        <w:tc>
          <w:tcPr>
            <w:tcW w:w="1703" w:type="dxa"/>
            <w:gridSpan w:val="3"/>
            <w:shd w:val="clear" w:color="auto" w:fill="D9D9D9" w:themeFill="background1" w:themeFillShade="D9"/>
            <w:vAlign w:val="center"/>
          </w:tcPr>
          <w:p w14:paraId="7569217B" w14:textId="77777777" w:rsidR="00426A95" w:rsidRPr="004D189D" w:rsidRDefault="00426A95" w:rsidP="000C2D8B">
            <w:pPr>
              <w:spacing w:after="0"/>
              <w:rPr>
                <w:rStyle w:val="Strong"/>
              </w:rPr>
            </w:pPr>
            <w:r>
              <w:rPr>
                <w:rStyle w:val="Strong"/>
              </w:rPr>
              <w:t>Job Title</w:t>
            </w:r>
          </w:p>
        </w:tc>
        <w:tc>
          <w:tcPr>
            <w:tcW w:w="3117" w:type="dxa"/>
            <w:gridSpan w:val="3"/>
            <w:shd w:val="clear" w:color="auto" w:fill="F2F2F2" w:themeFill="background1" w:themeFillShade="F2"/>
            <w:vAlign w:val="center"/>
          </w:tcPr>
          <w:p w14:paraId="5D366537" w14:textId="77777777" w:rsidR="00426A95" w:rsidRPr="00AA0A00" w:rsidRDefault="00426A95" w:rsidP="000C2D8B">
            <w:pPr>
              <w:spacing w:after="0"/>
            </w:pPr>
          </w:p>
        </w:tc>
      </w:tr>
      <w:tr w:rsidR="00426A95" w:rsidRPr="00AA0A00" w14:paraId="3550B97B" w14:textId="77777777" w:rsidTr="00020E46">
        <w:trPr>
          <w:trHeight w:val="227"/>
        </w:trPr>
        <w:tc>
          <w:tcPr>
            <w:tcW w:w="1838" w:type="dxa"/>
            <w:gridSpan w:val="2"/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A1DC894" w14:textId="77777777" w:rsidR="00426A95" w:rsidRPr="00475FF1" w:rsidRDefault="00426A95" w:rsidP="000C2D8B">
            <w:pPr>
              <w:spacing w:after="0"/>
            </w:pPr>
            <w:r>
              <w:rPr>
                <w:rStyle w:val="Strong"/>
              </w:rPr>
              <w:t>Signature</w:t>
            </w:r>
          </w:p>
        </w:tc>
        <w:tc>
          <w:tcPr>
            <w:tcW w:w="2976" w:type="dxa"/>
            <w:gridSpan w:val="5"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3A4A0C4" w14:textId="77777777" w:rsidR="00426A95" w:rsidRPr="00AA0A00" w:rsidRDefault="00426A95" w:rsidP="000C2D8B">
            <w:pPr>
              <w:spacing w:after="0"/>
            </w:pPr>
          </w:p>
        </w:tc>
        <w:tc>
          <w:tcPr>
            <w:tcW w:w="1703" w:type="dxa"/>
            <w:gridSpan w:val="3"/>
            <w:shd w:val="clear" w:color="auto" w:fill="D9D9D9" w:themeFill="background1" w:themeFillShade="D9"/>
            <w:vAlign w:val="center"/>
          </w:tcPr>
          <w:p w14:paraId="0DB87897" w14:textId="77777777" w:rsidR="00426A95" w:rsidRPr="00475FF1" w:rsidRDefault="00426A95" w:rsidP="000C2D8B">
            <w:pPr>
              <w:spacing w:after="0"/>
            </w:pPr>
            <w:r>
              <w:rPr>
                <w:rStyle w:val="Strong"/>
              </w:rPr>
              <w:t>Date</w:t>
            </w:r>
          </w:p>
        </w:tc>
        <w:tc>
          <w:tcPr>
            <w:tcW w:w="3117" w:type="dxa"/>
            <w:gridSpan w:val="3"/>
            <w:shd w:val="clear" w:color="auto" w:fill="F2F2F2" w:themeFill="background1" w:themeFillShade="F2"/>
            <w:vAlign w:val="center"/>
          </w:tcPr>
          <w:p w14:paraId="78F6F638" w14:textId="77777777" w:rsidR="00426A95" w:rsidRPr="00AA0A00" w:rsidRDefault="00426A95" w:rsidP="000C2D8B">
            <w:pPr>
              <w:spacing w:after="0"/>
            </w:pPr>
          </w:p>
        </w:tc>
      </w:tr>
      <w:tr w:rsidR="00426A95" w:rsidRPr="005B7E3E" w14:paraId="2F9D53BB" w14:textId="77777777" w:rsidTr="00020E46">
        <w:trPr>
          <w:trHeight w:val="397"/>
        </w:trPr>
        <w:tc>
          <w:tcPr>
            <w:tcW w:w="1838" w:type="dxa"/>
            <w:gridSpan w:val="2"/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4E87654" w14:textId="77777777" w:rsidR="00426A95" w:rsidRDefault="00426A95" w:rsidP="000C2D8B">
            <w:pPr>
              <w:spacing w:after="0"/>
              <w:rPr>
                <w:rStyle w:val="Strong"/>
              </w:rPr>
            </w:pPr>
            <w:r>
              <w:rPr>
                <w:rStyle w:val="Strong"/>
              </w:rPr>
              <w:t>Company</w:t>
            </w:r>
          </w:p>
        </w:tc>
        <w:tc>
          <w:tcPr>
            <w:tcW w:w="7796" w:type="dxa"/>
            <w:gridSpan w:val="11"/>
            <w:shd w:val="clear" w:color="auto" w:fill="F2F2F2" w:themeFill="background1" w:themeFillShade="F2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5105BC5" w14:textId="77777777" w:rsidR="00426A95" w:rsidRPr="005B7E3E" w:rsidRDefault="00426A95" w:rsidP="000C2D8B">
            <w:pPr>
              <w:spacing w:after="0"/>
            </w:pPr>
          </w:p>
        </w:tc>
      </w:tr>
    </w:tbl>
    <w:p w14:paraId="41A20B7E" w14:textId="77777777" w:rsidR="00426A95" w:rsidRPr="00AA0A00" w:rsidRDefault="00426A95" w:rsidP="00195CF4">
      <w:pPr>
        <w:pStyle w:val="Numberlist"/>
        <w:numPr>
          <w:ilvl w:val="0"/>
          <w:numId w:val="0"/>
        </w:numPr>
        <w:rPr>
          <w:sz w:val="4"/>
        </w:rPr>
      </w:pPr>
    </w:p>
    <w:sectPr w:rsidR="00426A95" w:rsidRPr="00AA0A00" w:rsidSect="005E7F74">
      <w:headerReference w:type="default" r:id="rId14"/>
      <w:footerReference w:type="default" r:id="rId15"/>
      <w:type w:val="continuous"/>
      <w:pgSz w:w="11906" w:h="16838"/>
      <w:pgMar w:top="1985" w:right="1134" w:bottom="1418" w:left="1134" w:header="709" w:footer="1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F6EB38" w14:textId="77777777" w:rsidR="00675162" w:rsidRDefault="00675162" w:rsidP="008A1106">
      <w:r>
        <w:separator/>
      </w:r>
    </w:p>
    <w:p w14:paraId="3CAA83B5" w14:textId="77777777" w:rsidR="00675162" w:rsidRDefault="00675162" w:rsidP="008A1106"/>
  </w:endnote>
  <w:endnote w:type="continuationSeparator" w:id="0">
    <w:p w14:paraId="296206F4" w14:textId="77777777" w:rsidR="00675162" w:rsidRDefault="00675162" w:rsidP="008A1106">
      <w:r>
        <w:continuationSeparator/>
      </w:r>
    </w:p>
    <w:p w14:paraId="30B180A7" w14:textId="77777777" w:rsidR="00675162" w:rsidRDefault="00675162" w:rsidP="008A11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39" w:type="dxa"/>
      <w:tblInd w:w="-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48"/>
      <w:gridCol w:w="6095"/>
      <w:gridCol w:w="1696"/>
    </w:tblGrid>
    <w:tr w:rsidR="00CC0195" w:rsidRPr="00CC0195" w14:paraId="6220E688" w14:textId="77777777" w:rsidTr="007B6C00">
      <w:trPr>
        <w:trHeight w:val="290"/>
      </w:trPr>
      <w:tc>
        <w:tcPr>
          <w:tcW w:w="9639" w:type="dxa"/>
          <w:gridSpan w:val="3"/>
          <w:vAlign w:val="center"/>
        </w:tcPr>
        <w:p w14:paraId="7CD06789" w14:textId="77777777" w:rsidR="00CC0195" w:rsidRPr="00CC0195" w:rsidRDefault="00CC0195" w:rsidP="00CC0195">
          <w:pPr>
            <w:spacing w:after="0" w:line="240" w:lineRule="auto"/>
            <w:rPr>
              <w:rFonts w:eastAsia="Times New Roman" w:cs="Times New Roman"/>
              <w:color w:val="225A40"/>
              <w:sz w:val="13"/>
              <w:szCs w:val="14"/>
              <w:lang w:eastAsia="en-GB"/>
            </w:rPr>
          </w:pPr>
          <w:r w:rsidRPr="00CC0195">
            <w:rPr>
              <w:rFonts w:eastAsia="Franklin Gothic Book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CC21F24" wp14:editId="5E31636B">
                    <wp:simplePos x="0" y="0"/>
                    <wp:positionH relativeFrom="margin">
                      <wp:posOffset>5116830</wp:posOffset>
                    </wp:positionH>
                    <wp:positionV relativeFrom="paragraph">
                      <wp:posOffset>83820</wp:posOffset>
                    </wp:positionV>
                    <wp:extent cx="979170" cy="0"/>
                    <wp:effectExtent l="57150" t="38100" r="68580" b="95250"/>
                    <wp:wrapNone/>
                    <wp:docPr id="22" name="Straight Connector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979170" cy="0"/>
                            </a:xfrm>
                            <a:prstGeom prst="line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rgbClr val="0070C0"/>
                              </a:solidFill>
                              <a:prstDash val="solid"/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5000"/>
                                </a:srgbClr>
                              </a:outerShdw>
                            </a:effectLst>
                          </wps:spPr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403F53F4" id="Straight Connector 22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2.9pt,6.6pt" to="480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" strokecolor="#0070c0" strokeweight="3pt">
                    <v:shadow on="t" color="black" opacity="22937f" origin=",.5" offset="0,.63889mm"/>
                    <w10:wrap anchorx="margin"/>
                  </v:line>
                </w:pict>
              </mc:Fallback>
            </mc:AlternateContent>
          </w:r>
          <w:r w:rsidRPr="00CC019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7BFFAAE" wp14:editId="0B00B3E4">
                    <wp:simplePos x="0" y="0"/>
                    <wp:positionH relativeFrom="column">
                      <wp:posOffset>3175</wp:posOffset>
                    </wp:positionH>
                    <wp:positionV relativeFrom="paragraph">
                      <wp:posOffset>85725</wp:posOffset>
                    </wp:positionV>
                    <wp:extent cx="5067300" cy="12700"/>
                    <wp:effectExtent l="57150" t="38100" r="57150" b="82550"/>
                    <wp:wrapNone/>
                    <wp:docPr id="24" name="Straight Connector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5067300" cy="12700"/>
                            </a:xfrm>
                            <a:prstGeom prst="line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rgbClr val="002060"/>
                              </a:solidFill>
                              <a:prstDash val="solid"/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5000"/>
                                </a:srgbClr>
                              </a:outerShdw>
                            </a:effectLst>
                          </wps:spPr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0DF76B99" id="Straight Connector 2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5pt,6.75pt" to="399.2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" strokecolor="#002060" strokeweight="3pt">
                    <v:shadow on="t" color="black" opacity="22937f" origin=",.5" offset="0,.63889mm"/>
                  </v:line>
                </w:pict>
              </mc:Fallback>
            </mc:AlternateContent>
          </w:r>
        </w:p>
      </w:tc>
    </w:tr>
    <w:tr w:rsidR="00CC0195" w:rsidRPr="00CC0195" w14:paraId="38A9EAB2" w14:textId="77777777" w:rsidTr="007B6C00">
      <w:trPr>
        <w:gridAfter w:val="1"/>
        <w:wAfter w:w="1696" w:type="dxa"/>
        <w:trHeight w:val="290"/>
      </w:trPr>
      <w:tc>
        <w:tcPr>
          <w:tcW w:w="1848" w:type="dxa"/>
          <w:vAlign w:val="center"/>
        </w:tcPr>
        <w:p w14:paraId="2338E1AD" w14:textId="77777777" w:rsidR="00CC0195" w:rsidRPr="00CC0195" w:rsidRDefault="00CC0195" w:rsidP="00CC0195">
          <w:pPr>
            <w:spacing w:after="0" w:line="240" w:lineRule="auto"/>
            <w:rPr>
              <w:rFonts w:eastAsia="Times New Roman" w:cs="Times New Roman"/>
              <w:color w:val="002060"/>
              <w:sz w:val="13"/>
              <w:szCs w:val="13"/>
              <w:lang w:eastAsia="en-GB"/>
            </w:rPr>
          </w:pPr>
          <w:r w:rsidRPr="00CC0195">
            <w:rPr>
              <w:rFonts w:eastAsia="Times New Roman" w:cs="Times New Roman"/>
              <w:color w:val="002060"/>
              <w:sz w:val="13"/>
              <w:szCs w:val="13"/>
              <w:lang w:eastAsia="en-GB"/>
            </w:rPr>
            <w:t>Revision: C01</w:t>
          </w:r>
        </w:p>
      </w:tc>
      <w:tc>
        <w:tcPr>
          <w:tcW w:w="6095" w:type="dxa"/>
          <w:vAlign w:val="center"/>
        </w:tcPr>
        <w:p w14:paraId="58365D66" w14:textId="1488E89E" w:rsidR="00CC0195" w:rsidRPr="00CC0195" w:rsidRDefault="00CC0195" w:rsidP="00CC0195">
          <w:pPr>
            <w:spacing w:after="0" w:line="240" w:lineRule="auto"/>
            <w:jc w:val="center"/>
            <w:rPr>
              <w:rFonts w:eastAsia="Times New Roman" w:cs="Times New Roman"/>
              <w:b/>
              <w:color w:val="002060"/>
              <w:sz w:val="16"/>
              <w:szCs w:val="16"/>
              <w:lang w:eastAsia="en-GB"/>
            </w:rPr>
          </w:pPr>
          <w:r w:rsidRPr="00CC0195">
            <w:rPr>
              <w:rFonts w:eastAsia="Times New Roman" w:cs="Times New Roman"/>
              <w:b/>
              <w:color w:val="002060"/>
              <w:sz w:val="16"/>
              <w:szCs w:val="16"/>
              <w:lang w:eastAsia="en-GB"/>
            </w:rPr>
            <w:t>Document Number: HCPL-</w:t>
          </w:r>
          <w:r>
            <w:rPr>
              <w:rFonts w:eastAsia="Times New Roman" w:cs="Times New Roman"/>
              <w:b/>
              <w:color w:val="002060"/>
              <w:sz w:val="16"/>
              <w:szCs w:val="16"/>
              <w:lang w:eastAsia="en-GB"/>
            </w:rPr>
            <w:t xml:space="preserve">Record </w:t>
          </w:r>
          <w:proofErr w:type="gramStart"/>
          <w:r>
            <w:rPr>
              <w:rFonts w:eastAsia="Times New Roman" w:cs="Times New Roman"/>
              <w:b/>
              <w:color w:val="002060"/>
              <w:sz w:val="16"/>
              <w:szCs w:val="16"/>
              <w:lang w:eastAsia="en-GB"/>
            </w:rPr>
            <w:t>Of</w:t>
          </w:r>
          <w:proofErr w:type="gramEnd"/>
          <w:r>
            <w:rPr>
              <w:rFonts w:eastAsia="Times New Roman" w:cs="Times New Roman"/>
              <w:b/>
              <w:color w:val="002060"/>
              <w:sz w:val="16"/>
              <w:szCs w:val="16"/>
              <w:lang w:eastAsia="en-GB"/>
            </w:rPr>
            <w:t xml:space="preserve"> Inspection</w:t>
          </w:r>
        </w:p>
      </w:tc>
    </w:tr>
    <w:tr w:rsidR="00CC0195" w:rsidRPr="00CC0195" w14:paraId="26C3BBD5" w14:textId="77777777" w:rsidTr="007B6C00">
      <w:trPr>
        <w:gridAfter w:val="1"/>
        <w:wAfter w:w="1696" w:type="dxa"/>
        <w:trHeight w:val="290"/>
      </w:trPr>
      <w:tc>
        <w:tcPr>
          <w:tcW w:w="1848" w:type="dxa"/>
          <w:vAlign w:val="center"/>
        </w:tcPr>
        <w:p w14:paraId="699D83EE" w14:textId="77777777" w:rsidR="00CC0195" w:rsidRPr="00CC0195" w:rsidRDefault="00CC0195" w:rsidP="00CC0195">
          <w:pPr>
            <w:spacing w:after="0" w:line="240" w:lineRule="auto"/>
            <w:rPr>
              <w:rFonts w:eastAsia="Times New Roman" w:cs="Times New Roman"/>
              <w:color w:val="002060"/>
              <w:sz w:val="13"/>
              <w:szCs w:val="13"/>
              <w:lang w:eastAsia="en-GB"/>
            </w:rPr>
          </w:pPr>
          <w:r w:rsidRPr="00CC0195">
            <w:rPr>
              <w:rFonts w:eastAsia="Times New Roman" w:cs="Times New Roman"/>
              <w:color w:val="002060"/>
              <w:sz w:val="13"/>
              <w:szCs w:val="13"/>
              <w:lang w:eastAsia="en-GB"/>
            </w:rPr>
            <w:t>Status: A1</w:t>
          </w:r>
        </w:p>
      </w:tc>
      <w:tc>
        <w:tcPr>
          <w:tcW w:w="6095" w:type="dxa"/>
          <w:vAlign w:val="center"/>
        </w:tcPr>
        <w:p w14:paraId="5ADB366C" w14:textId="77777777" w:rsidR="00CC0195" w:rsidRPr="00CC0195" w:rsidRDefault="00CC0195" w:rsidP="00CC0195">
          <w:pPr>
            <w:spacing w:after="0" w:line="240" w:lineRule="auto"/>
            <w:jc w:val="center"/>
            <w:rPr>
              <w:rFonts w:eastAsia="Times New Roman" w:cs="Times New Roman"/>
              <w:color w:val="002060"/>
              <w:sz w:val="13"/>
              <w:szCs w:val="13"/>
              <w:lang w:eastAsia="en-GB"/>
            </w:rPr>
          </w:pPr>
          <w:r w:rsidRPr="00CC0195">
            <w:rPr>
              <w:rFonts w:eastAsia="Times New Roman" w:cs="Times New Roman"/>
              <w:color w:val="002060"/>
              <w:sz w:val="13"/>
              <w:szCs w:val="13"/>
              <w:lang w:eastAsia="en-GB"/>
            </w:rPr>
            <w:t>Security Classification: Internal</w:t>
          </w:r>
        </w:p>
      </w:tc>
    </w:tr>
    <w:tr w:rsidR="00CC0195" w:rsidRPr="00CC0195" w14:paraId="10295582" w14:textId="77777777" w:rsidTr="007B6C00">
      <w:trPr>
        <w:trHeight w:val="270"/>
      </w:trPr>
      <w:tc>
        <w:tcPr>
          <w:tcW w:w="9639" w:type="dxa"/>
          <w:gridSpan w:val="3"/>
          <w:vAlign w:val="center"/>
        </w:tcPr>
        <w:p w14:paraId="3E0991C0" w14:textId="77777777" w:rsidR="00CC0195" w:rsidRPr="00CC0195" w:rsidRDefault="00CC0195" w:rsidP="00CC0195">
          <w:pPr>
            <w:spacing w:after="0" w:line="240" w:lineRule="auto"/>
            <w:rPr>
              <w:rFonts w:eastAsia="Times New Roman" w:cs="Times New Roman"/>
              <w:color w:val="225A40"/>
              <w:sz w:val="13"/>
              <w:szCs w:val="14"/>
              <w:lang w:eastAsia="en-GB"/>
            </w:rPr>
          </w:pPr>
        </w:p>
      </w:tc>
    </w:tr>
  </w:tbl>
  <w:p w14:paraId="7A584530" w14:textId="77777777" w:rsidR="00721ACA" w:rsidRPr="00D57EBE" w:rsidRDefault="00721ACA" w:rsidP="008A1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45323D" w14:textId="77777777" w:rsidR="00675162" w:rsidRDefault="00675162" w:rsidP="008A1106">
      <w:r>
        <w:separator/>
      </w:r>
    </w:p>
    <w:p w14:paraId="14A53171" w14:textId="77777777" w:rsidR="00675162" w:rsidRDefault="00675162" w:rsidP="008A1106"/>
  </w:footnote>
  <w:footnote w:type="continuationSeparator" w:id="0">
    <w:p w14:paraId="18B1131A" w14:textId="77777777" w:rsidR="00675162" w:rsidRDefault="00675162" w:rsidP="008A1106">
      <w:r>
        <w:continuationSeparator/>
      </w:r>
    </w:p>
    <w:p w14:paraId="5C367D26" w14:textId="77777777" w:rsidR="00675162" w:rsidRDefault="00675162" w:rsidP="008A110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4D75C7" w14:textId="28698EAF" w:rsidR="00721ACA" w:rsidRDefault="00CC0195" w:rsidP="008A1106">
    <w:pPr>
      <w:pStyle w:val="Header"/>
    </w:pPr>
    <w:r>
      <w:rPr>
        <w:noProof/>
      </w:rPr>
      <w:drawing>
        <wp:inline distT="0" distB="0" distL="0" distR="0" wp14:anchorId="74939601" wp14:editId="5CEE9AAC">
          <wp:extent cx="2109845" cy="678180"/>
          <wp:effectExtent l="0" t="0" r="5080" b="7620"/>
          <wp:docPr id="2" name="Picture 2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17997" cy="68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90D8D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A4C66D8" wp14:editId="20123693">
              <wp:simplePos x="0" y="0"/>
              <wp:positionH relativeFrom="column">
                <wp:posOffset>3032927</wp:posOffset>
              </wp:positionH>
              <wp:positionV relativeFrom="paragraph">
                <wp:posOffset>225646</wp:posOffset>
              </wp:positionV>
              <wp:extent cx="3164646" cy="453390"/>
              <wp:effectExtent l="0" t="0" r="0" b="762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64646" cy="453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FE97AE" w14:textId="77777777" w:rsidR="00721ACA" w:rsidRPr="00CC0195" w:rsidRDefault="00310D60" w:rsidP="00A770C7">
                          <w:pPr>
                            <w:pStyle w:val="HeadingL3"/>
                            <w:rPr>
                              <w:color w:val="002060"/>
                            </w:rPr>
                          </w:pPr>
                          <w:r w:rsidRPr="00CC0195">
                            <w:rPr>
                              <w:color w:val="002060"/>
                            </w:rPr>
                            <w:t>RECORD OF INSPECTION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A4C66D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38.8pt;margin-top:17.75pt;width:249.2pt;height:35.7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" filled="f" stroked="f">
              <v:textbox style="mso-fit-shape-to-text:t">
                <w:txbxContent>
                  <w:p w14:paraId="5CFE97AE" w14:textId="77777777" w:rsidR="00721ACA" w:rsidRPr="00CC0195" w:rsidRDefault="00310D60" w:rsidP="00A770C7">
                    <w:pPr>
                      <w:pStyle w:val="HeadingL3"/>
                      <w:rPr>
                        <w:color w:val="002060"/>
                      </w:rPr>
                    </w:pPr>
                    <w:r w:rsidRPr="00CC0195">
                      <w:rPr>
                        <w:color w:val="002060"/>
                      </w:rPr>
                      <w:t>RECORD OF INSPECTION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D18BB"/>
    <w:multiLevelType w:val="hybridMultilevel"/>
    <w:tmpl w:val="3B0E121E"/>
    <w:lvl w:ilvl="0" w:tplc="8F58BDC6">
      <w:start w:val="1"/>
      <w:numFmt w:val="decimal"/>
      <w:pStyle w:val="Numberlist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BE3BE1"/>
    <w:multiLevelType w:val="hybridMultilevel"/>
    <w:tmpl w:val="D8D60D68"/>
    <w:lvl w:ilvl="0" w:tplc="42D6690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BBDC8B" w:themeColor="accent3" w:themeTint="99"/>
        <w:sz w:val="19"/>
        <w:szCs w:val="19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65D6D"/>
    <w:multiLevelType w:val="hybridMultilevel"/>
    <w:tmpl w:val="C7EEA62C"/>
    <w:lvl w:ilvl="0" w:tplc="837CA4F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204D1"/>
    <w:multiLevelType w:val="hybridMultilevel"/>
    <w:tmpl w:val="0BB8F37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B75D82"/>
    <w:multiLevelType w:val="hybridMultilevel"/>
    <w:tmpl w:val="0C2E8B0C"/>
    <w:lvl w:ilvl="0" w:tplc="EF902E64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b w:val="0"/>
        <w:i w:val="0"/>
        <w:color w:val="89C765"/>
        <w:w w:val="100"/>
        <w:sz w:val="19"/>
        <w:szCs w:val="19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7960EF0"/>
    <w:multiLevelType w:val="hybridMultilevel"/>
    <w:tmpl w:val="6734B544"/>
    <w:lvl w:ilvl="0" w:tplc="FC44514C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b w:val="0"/>
        <w:i w:val="0"/>
        <w:color w:val="8EC63F"/>
        <w:w w:val="100"/>
        <w:sz w:val="16"/>
        <w:szCs w:val="19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AD50A25"/>
    <w:multiLevelType w:val="hybridMultilevel"/>
    <w:tmpl w:val="8A8C86F8"/>
    <w:lvl w:ilvl="0" w:tplc="37E6C36A">
      <w:start w:val="1"/>
      <w:numFmt w:val="bullet"/>
      <w:pStyle w:val="ListParagraph"/>
      <w:lvlText w:val=""/>
      <w:lvlJc w:val="left"/>
      <w:pPr>
        <w:ind w:left="360" w:hanging="360"/>
      </w:pPr>
      <w:rPr>
        <w:rFonts w:ascii="Wingdings" w:hAnsi="Wingdings" w:hint="default"/>
        <w:b w:val="0"/>
        <w:i w:val="0"/>
        <w:color w:val="8EC63F"/>
        <w:w w:val="100"/>
        <w:sz w:val="16"/>
        <w:szCs w:val="19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4D47DE7"/>
    <w:multiLevelType w:val="hybridMultilevel"/>
    <w:tmpl w:val="2FD8C8AE"/>
    <w:lvl w:ilvl="0" w:tplc="42D6690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BBDC8B" w:themeColor="accent3" w:themeTint="99"/>
        <w:sz w:val="19"/>
        <w:szCs w:val="19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C8C2571"/>
    <w:multiLevelType w:val="hybridMultilevel"/>
    <w:tmpl w:val="503A2214"/>
    <w:lvl w:ilvl="0" w:tplc="D99CB12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4C4ABD"/>
    <w:multiLevelType w:val="hybridMultilevel"/>
    <w:tmpl w:val="B5EA80BE"/>
    <w:lvl w:ilvl="0" w:tplc="605E4A74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b w:val="0"/>
        <w:i w:val="0"/>
        <w:color w:val="89C765"/>
        <w:w w:val="100"/>
        <w:sz w:val="18"/>
        <w:szCs w:val="19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CC062D1"/>
    <w:multiLevelType w:val="hybridMultilevel"/>
    <w:tmpl w:val="64463B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F41BAE"/>
    <w:multiLevelType w:val="hybridMultilevel"/>
    <w:tmpl w:val="1D0CBA78"/>
    <w:lvl w:ilvl="0" w:tplc="1708F308">
      <w:start w:val="1"/>
      <w:numFmt w:val="bullet"/>
      <w:lvlText w:val="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9"/>
  </w:num>
  <w:num w:numId="5">
    <w:abstractNumId w:val="10"/>
  </w:num>
  <w:num w:numId="6">
    <w:abstractNumId w:val="3"/>
  </w:num>
  <w:num w:numId="7">
    <w:abstractNumId w:val="5"/>
  </w:num>
  <w:num w:numId="8">
    <w:abstractNumId w:val="6"/>
  </w:num>
  <w:num w:numId="9">
    <w:abstractNumId w:val="0"/>
  </w:num>
  <w:num w:numId="10">
    <w:abstractNumId w:val="0"/>
    <w:lvlOverride w:ilvl="0">
      <w:startOverride w:val="1"/>
    </w:lvlOverride>
  </w:num>
  <w:num w:numId="11">
    <w:abstractNumId w:val="2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91D"/>
    <w:rsid w:val="00005A65"/>
    <w:rsid w:val="000068F2"/>
    <w:rsid w:val="000117E1"/>
    <w:rsid w:val="0001277B"/>
    <w:rsid w:val="00015702"/>
    <w:rsid w:val="00020E46"/>
    <w:rsid w:val="000241D5"/>
    <w:rsid w:val="0002536D"/>
    <w:rsid w:val="00030E88"/>
    <w:rsid w:val="00042977"/>
    <w:rsid w:val="00057C70"/>
    <w:rsid w:val="00066920"/>
    <w:rsid w:val="00070D50"/>
    <w:rsid w:val="00076AE1"/>
    <w:rsid w:val="000969ED"/>
    <w:rsid w:val="000D0C58"/>
    <w:rsid w:val="000D799C"/>
    <w:rsid w:val="00115C4B"/>
    <w:rsid w:val="001279A4"/>
    <w:rsid w:val="00130A36"/>
    <w:rsid w:val="00137D28"/>
    <w:rsid w:val="00143684"/>
    <w:rsid w:val="00146A08"/>
    <w:rsid w:val="00147ED5"/>
    <w:rsid w:val="00152A38"/>
    <w:rsid w:val="00155950"/>
    <w:rsid w:val="00161775"/>
    <w:rsid w:val="00167D84"/>
    <w:rsid w:val="00195CF4"/>
    <w:rsid w:val="001A2CE2"/>
    <w:rsid w:val="001B18EC"/>
    <w:rsid w:val="001C691D"/>
    <w:rsid w:val="001E1987"/>
    <w:rsid w:val="001E2AB8"/>
    <w:rsid w:val="001F5E84"/>
    <w:rsid w:val="002442C5"/>
    <w:rsid w:val="00254C34"/>
    <w:rsid w:val="0029450F"/>
    <w:rsid w:val="0029677A"/>
    <w:rsid w:val="002B3FDC"/>
    <w:rsid w:val="002D4711"/>
    <w:rsid w:val="002F5E67"/>
    <w:rsid w:val="00310D60"/>
    <w:rsid w:val="00313AB3"/>
    <w:rsid w:val="00322731"/>
    <w:rsid w:val="00324072"/>
    <w:rsid w:val="003412FE"/>
    <w:rsid w:val="00357912"/>
    <w:rsid w:val="003631BD"/>
    <w:rsid w:val="00364C7E"/>
    <w:rsid w:val="003704D5"/>
    <w:rsid w:val="0037676E"/>
    <w:rsid w:val="00377256"/>
    <w:rsid w:val="00395E09"/>
    <w:rsid w:val="003B786E"/>
    <w:rsid w:val="003F2DCA"/>
    <w:rsid w:val="00426A95"/>
    <w:rsid w:val="00454190"/>
    <w:rsid w:val="0047007E"/>
    <w:rsid w:val="00474573"/>
    <w:rsid w:val="004752DD"/>
    <w:rsid w:val="0049269C"/>
    <w:rsid w:val="00492824"/>
    <w:rsid w:val="004D189D"/>
    <w:rsid w:val="004E4583"/>
    <w:rsid w:val="004F37BA"/>
    <w:rsid w:val="00510E4B"/>
    <w:rsid w:val="00523CF7"/>
    <w:rsid w:val="00535CC0"/>
    <w:rsid w:val="00576297"/>
    <w:rsid w:val="0058086B"/>
    <w:rsid w:val="0059303F"/>
    <w:rsid w:val="005B309D"/>
    <w:rsid w:val="005B7E3E"/>
    <w:rsid w:val="005E4E31"/>
    <w:rsid w:val="005E7F74"/>
    <w:rsid w:val="005F7EA8"/>
    <w:rsid w:val="00627AD0"/>
    <w:rsid w:val="0063079B"/>
    <w:rsid w:val="00642363"/>
    <w:rsid w:val="00645D88"/>
    <w:rsid w:val="00653F34"/>
    <w:rsid w:val="00660E93"/>
    <w:rsid w:val="00665D90"/>
    <w:rsid w:val="00675162"/>
    <w:rsid w:val="00693713"/>
    <w:rsid w:val="006979C4"/>
    <w:rsid w:val="006B1F0E"/>
    <w:rsid w:val="006D014B"/>
    <w:rsid w:val="006D3305"/>
    <w:rsid w:val="006F4879"/>
    <w:rsid w:val="007125AC"/>
    <w:rsid w:val="00713F05"/>
    <w:rsid w:val="00716B8B"/>
    <w:rsid w:val="00721ACA"/>
    <w:rsid w:val="00724F49"/>
    <w:rsid w:val="0074007A"/>
    <w:rsid w:val="0075602B"/>
    <w:rsid w:val="00760001"/>
    <w:rsid w:val="007825A2"/>
    <w:rsid w:val="007A03AD"/>
    <w:rsid w:val="007A26CD"/>
    <w:rsid w:val="007B7735"/>
    <w:rsid w:val="007E7CD5"/>
    <w:rsid w:val="008019B3"/>
    <w:rsid w:val="00806CD5"/>
    <w:rsid w:val="008203DF"/>
    <w:rsid w:val="00826EDD"/>
    <w:rsid w:val="00832B27"/>
    <w:rsid w:val="00866BF5"/>
    <w:rsid w:val="0087168C"/>
    <w:rsid w:val="00875F46"/>
    <w:rsid w:val="0088587D"/>
    <w:rsid w:val="00890D8D"/>
    <w:rsid w:val="0089339F"/>
    <w:rsid w:val="008A1106"/>
    <w:rsid w:val="008A636D"/>
    <w:rsid w:val="008B36A1"/>
    <w:rsid w:val="008C2E62"/>
    <w:rsid w:val="008D332A"/>
    <w:rsid w:val="008D352C"/>
    <w:rsid w:val="008E250B"/>
    <w:rsid w:val="00904925"/>
    <w:rsid w:val="00905F4F"/>
    <w:rsid w:val="00922D35"/>
    <w:rsid w:val="00927122"/>
    <w:rsid w:val="009310F6"/>
    <w:rsid w:val="0095386E"/>
    <w:rsid w:val="00964016"/>
    <w:rsid w:val="009873D8"/>
    <w:rsid w:val="009A11EB"/>
    <w:rsid w:val="009A6AE8"/>
    <w:rsid w:val="009B65DB"/>
    <w:rsid w:val="009D24A5"/>
    <w:rsid w:val="009D535A"/>
    <w:rsid w:val="009D5CC3"/>
    <w:rsid w:val="009D6496"/>
    <w:rsid w:val="009D72DD"/>
    <w:rsid w:val="009E4F6E"/>
    <w:rsid w:val="00A0065B"/>
    <w:rsid w:val="00A0083B"/>
    <w:rsid w:val="00A03DBB"/>
    <w:rsid w:val="00A118C7"/>
    <w:rsid w:val="00A16CCF"/>
    <w:rsid w:val="00A21773"/>
    <w:rsid w:val="00A36B87"/>
    <w:rsid w:val="00A47E6C"/>
    <w:rsid w:val="00A541F8"/>
    <w:rsid w:val="00A606B0"/>
    <w:rsid w:val="00A770C7"/>
    <w:rsid w:val="00A771F7"/>
    <w:rsid w:val="00A85F3C"/>
    <w:rsid w:val="00AA0A00"/>
    <w:rsid w:val="00AC36DC"/>
    <w:rsid w:val="00AE2613"/>
    <w:rsid w:val="00AE4C30"/>
    <w:rsid w:val="00B01E80"/>
    <w:rsid w:val="00B1781C"/>
    <w:rsid w:val="00B2348C"/>
    <w:rsid w:val="00B410CE"/>
    <w:rsid w:val="00B4723A"/>
    <w:rsid w:val="00B53C31"/>
    <w:rsid w:val="00B63357"/>
    <w:rsid w:val="00B774A5"/>
    <w:rsid w:val="00B7791D"/>
    <w:rsid w:val="00B8238D"/>
    <w:rsid w:val="00BA78AD"/>
    <w:rsid w:val="00BB7F62"/>
    <w:rsid w:val="00BC1B85"/>
    <w:rsid w:val="00BC48D6"/>
    <w:rsid w:val="00BC7C5B"/>
    <w:rsid w:val="00BC7E97"/>
    <w:rsid w:val="00BD075C"/>
    <w:rsid w:val="00BD2C1E"/>
    <w:rsid w:val="00BE0441"/>
    <w:rsid w:val="00BE5FF7"/>
    <w:rsid w:val="00C1237A"/>
    <w:rsid w:val="00C267B7"/>
    <w:rsid w:val="00C2708E"/>
    <w:rsid w:val="00C346AA"/>
    <w:rsid w:val="00C34D71"/>
    <w:rsid w:val="00C36B6A"/>
    <w:rsid w:val="00C42039"/>
    <w:rsid w:val="00C52070"/>
    <w:rsid w:val="00C5743C"/>
    <w:rsid w:val="00C66715"/>
    <w:rsid w:val="00C91B95"/>
    <w:rsid w:val="00C93720"/>
    <w:rsid w:val="00CA655A"/>
    <w:rsid w:val="00CA73F9"/>
    <w:rsid w:val="00CB3A03"/>
    <w:rsid w:val="00CB5854"/>
    <w:rsid w:val="00CC0195"/>
    <w:rsid w:val="00CC5073"/>
    <w:rsid w:val="00CF2882"/>
    <w:rsid w:val="00CF7FF5"/>
    <w:rsid w:val="00D2381E"/>
    <w:rsid w:val="00D44513"/>
    <w:rsid w:val="00D478E4"/>
    <w:rsid w:val="00D5089E"/>
    <w:rsid w:val="00D52DE6"/>
    <w:rsid w:val="00D57EBE"/>
    <w:rsid w:val="00D7508A"/>
    <w:rsid w:val="00D83C74"/>
    <w:rsid w:val="00D922CC"/>
    <w:rsid w:val="00D97EE1"/>
    <w:rsid w:val="00DA25A2"/>
    <w:rsid w:val="00DA3A85"/>
    <w:rsid w:val="00DB4D1E"/>
    <w:rsid w:val="00DC485F"/>
    <w:rsid w:val="00DD15F6"/>
    <w:rsid w:val="00DF1CAC"/>
    <w:rsid w:val="00E03E9B"/>
    <w:rsid w:val="00E0532E"/>
    <w:rsid w:val="00E10DFB"/>
    <w:rsid w:val="00E30C3A"/>
    <w:rsid w:val="00E4148F"/>
    <w:rsid w:val="00E46082"/>
    <w:rsid w:val="00E57638"/>
    <w:rsid w:val="00E905F0"/>
    <w:rsid w:val="00E94B8E"/>
    <w:rsid w:val="00E95155"/>
    <w:rsid w:val="00EB002B"/>
    <w:rsid w:val="00EB7B3C"/>
    <w:rsid w:val="00EC291A"/>
    <w:rsid w:val="00ED39C3"/>
    <w:rsid w:val="00ED65F7"/>
    <w:rsid w:val="00F025D2"/>
    <w:rsid w:val="00F72FB8"/>
    <w:rsid w:val="00F834AD"/>
    <w:rsid w:val="00FB5116"/>
    <w:rsid w:val="00FC30A3"/>
    <w:rsid w:val="00FC34F5"/>
    <w:rsid w:val="00FF1881"/>
    <w:rsid w:val="00FF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59592"/>
  <w15:docId w15:val="{B04ACA48-CD6E-4DB9-AEF3-E57EB87A3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195CF4"/>
    <w:pPr>
      <w:spacing w:after="120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3704D5"/>
    <w:pPr>
      <w:tabs>
        <w:tab w:val="left" w:pos="1701"/>
        <w:tab w:val="right" w:pos="9026"/>
      </w:tabs>
      <w:spacing w:after="0"/>
      <w:outlineLvl w:val="0"/>
    </w:pPr>
    <w:rPr>
      <w:b/>
      <w:color w:val="225A40" w:themeColor="accent1"/>
      <w:sz w:val="72"/>
      <w:szCs w:val="32"/>
    </w:rPr>
  </w:style>
  <w:style w:type="paragraph" w:styleId="Heading2">
    <w:name w:val="heading 2"/>
    <w:basedOn w:val="Normal"/>
    <w:next w:val="Normal"/>
    <w:link w:val="Heading2Char"/>
    <w:uiPriority w:val="5"/>
    <w:qFormat/>
    <w:rsid w:val="00015702"/>
    <w:pPr>
      <w:tabs>
        <w:tab w:val="left" w:pos="1701"/>
        <w:tab w:val="right" w:pos="9026"/>
      </w:tabs>
      <w:spacing w:after="0"/>
      <w:outlineLvl w:val="1"/>
    </w:pPr>
    <w:rPr>
      <w:rFonts w:cs="Arial"/>
      <w:color w:val="8EC63F" w:themeColor="accent3"/>
      <w:sz w:val="56"/>
      <w:szCs w:val="24"/>
    </w:rPr>
  </w:style>
  <w:style w:type="paragraph" w:styleId="Heading3">
    <w:name w:val="heading 3"/>
    <w:basedOn w:val="Normal"/>
    <w:next w:val="Normal"/>
    <w:link w:val="Heading3Char"/>
    <w:uiPriority w:val="11"/>
    <w:semiHidden/>
    <w:qFormat/>
    <w:rsid w:val="00D478E4"/>
    <w:pPr>
      <w:spacing w:before="200" w:after="0" w:line="271" w:lineRule="auto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11"/>
    <w:semiHidden/>
    <w:qFormat/>
    <w:rsid w:val="00A541F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11"/>
    <w:semiHidden/>
    <w:qFormat/>
    <w:rsid w:val="00A541F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11"/>
    <w:semiHidden/>
    <w:qFormat/>
    <w:rsid w:val="00A541F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11"/>
    <w:semiHidden/>
    <w:qFormat/>
    <w:rsid w:val="00A541F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11"/>
    <w:semiHidden/>
    <w:qFormat/>
    <w:rsid w:val="00A541F8"/>
    <w:pPr>
      <w:spacing w:after="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11"/>
    <w:semiHidden/>
    <w:qFormat/>
    <w:rsid w:val="00A541F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4"/>
    <w:rsid w:val="003704D5"/>
    <w:rPr>
      <w:rFonts w:ascii="Arial" w:hAnsi="Arial"/>
      <w:b/>
      <w:color w:val="225A40" w:themeColor="accent1"/>
      <w:sz w:val="72"/>
      <w:szCs w:val="32"/>
    </w:rPr>
  </w:style>
  <w:style w:type="character" w:customStyle="1" w:styleId="Heading2Char">
    <w:name w:val="Heading 2 Char"/>
    <w:basedOn w:val="DefaultParagraphFont"/>
    <w:link w:val="Heading2"/>
    <w:uiPriority w:val="5"/>
    <w:rsid w:val="00015702"/>
    <w:rPr>
      <w:rFonts w:ascii="Arial" w:hAnsi="Arial" w:cs="Arial"/>
      <w:color w:val="8EC63F" w:themeColor="accent3"/>
      <w:sz w:val="56"/>
      <w:szCs w:val="24"/>
    </w:rPr>
  </w:style>
  <w:style w:type="character" w:customStyle="1" w:styleId="Heading3Char">
    <w:name w:val="Heading 3 Char"/>
    <w:basedOn w:val="DefaultParagraphFont"/>
    <w:link w:val="Heading3"/>
    <w:uiPriority w:val="11"/>
    <w:semiHidden/>
    <w:rsid w:val="00BE0441"/>
    <w:rPr>
      <w:rFonts w:ascii="Arial" w:eastAsiaTheme="majorEastAsia" w:hAnsi="Arial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11"/>
    <w:semiHidden/>
    <w:rsid w:val="00BE044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11"/>
    <w:semiHidden/>
    <w:rsid w:val="00BE044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11"/>
    <w:semiHidden/>
    <w:rsid w:val="00BE044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11"/>
    <w:semiHidden/>
    <w:rsid w:val="00BE044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11"/>
    <w:semiHidden/>
    <w:rsid w:val="00BE044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1"/>
    <w:semiHidden/>
    <w:rsid w:val="00BE044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SecondTitle"/>
    <w:link w:val="TitleChar"/>
    <w:qFormat/>
    <w:rsid w:val="008A1106"/>
    <w:pPr>
      <w:jc w:val="right"/>
    </w:pPr>
    <w:rPr>
      <w:b/>
      <w:caps/>
      <w:color w:val="225A40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A1106"/>
    <w:rPr>
      <w:rFonts w:ascii="Arial" w:hAnsi="Arial"/>
      <w:b/>
      <w:caps/>
      <w:color w:val="225A4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C5743C"/>
    <w:pPr>
      <w:spacing w:after="0"/>
    </w:pPr>
    <w:rPr>
      <w:rFonts w:cs="Arial"/>
      <w:color w:val="00461C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155950"/>
    <w:rPr>
      <w:rFonts w:ascii="Arial" w:hAnsi="Arial" w:cs="Arial"/>
      <w:color w:val="00461C"/>
    </w:rPr>
  </w:style>
  <w:style w:type="character" w:styleId="Strong">
    <w:name w:val="Strong"/>
    <w:uiPriority w:val="10"/>
    <w:qFormat/>
    <w:rsid w:val="00A606B0"/>
    <w:rPr>
      <w:b/>
    </w:rPr>
  </w:style>
  <w:style w:type="character" w:styleId="Emphasis">
    <w:name w:val="Emphasis"/>
    <w:uiPriority w:val="20"/>
    <w:semiHidden/>
    <w:qFormat/>
    <w:rsid w:val="00A541F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9"/>
    <w:semiHidden/>
    <w:qFormat/>
    <w:rsid w:val="00A541F8"/>
    <w:pPr>
      <w:spacing w:after="0"/>
    </w:pPr>
  </w:style>
  <w:style w:type="paragraph" w:styleId="ListParagraph">
    <w:name w:val="List Paragraph"/>
    <w:basedOn w:val="Normal"/>
    <w:link w:val="ListParagraphChar"/>
    <w:uiPriority w:val="34"/>
    <w:qFormat/>
    <w:rsid w:val="00195CF4"/>
    <w:pPr>
      <w:numPr>
        <w:numId w:val="8"/>
      </w:numPr>
      <w:ind w:left="357" w:hanging="357"/>
      <w:contextualSpacing/>
    </w:pPr>
  </w:style>
  <w:style w:type="character" w:styleId="SubtleEmphasis">
    <w:name w:val="Subtle Emphasis"/>
    <w:uiPriority w:val="19"/>
    <w:semiHidden/>
    <w:qFormat/>
    <w:rsid w:val="00A541F8"/>
    <w:rPr>
      <w:i/>
      <w:iCs/>
    </w:rPr>
  </w:style>
  <w:style w:type="character" w:styleId="IntenseEmphasis">
    <w:name w:val="Intense Emphasis"/>
    <w:uiPriority w:val="21"/>
    <w:semiHidden/>
    <w:qFormat/>
    <w:rsid w:val="00A541F8"/>
    <w:rPr>
      <w:b/>
      <w:bCs/>
    </w:rPr>
  </w:style>
  <w:style w:type="character" w:styleId="IntenseReference">
    <w:name w:val="Intense Reference"/>
    <w:uiPriority w:val="32"/>
    <w:semiHidden/>
    <w:qFormat/>
    <w:rsid w:val="00A541F8"/>
    <w:rPr>
      <w:smallCaps/>
      <w:spacing w:val="5"/>
      <w:u w:val="single"/>
    </w:rPr>
  </w:style>
  <w:style w:type="character" w:styleId="BookTitle">
    <w:name w:val="Book Title"/>
    <w:uiPriority w:val="33"/>
    <w:semiHidden/>
    <w:qFormat/>
    <w:rsid w:val="00A541F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qFormat/>
    <w:rsid w:val="00A541F8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7B7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rsid w:val="00B410CE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5950"/>
    <w:rPr>
      <w:rFonts w:ascii="Arial" w:hAnsi="Arial"/>
    </w:rPr>
  </w:style>
  <w:style w:type="paragraph" w:styleId="Footer">
    <w:name w:val="footer"/>
    <w:basedOn w:val="Normal"/>
    <w:link w:val="FooterChar"/>
    <w:uiPriority w:val="99"/>
    <w:semiHidden/>
    <w:rsid w:val="00155950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5950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rsid w:val="00B410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950"/>
    <w:rPr>
      <w:rFonts w:ascii="Tahoma" w:hAnsi="Tahoma" w:cs="Tahoma"/>
      <w:sz w:val="16"/>
      <w:szCs w:val="16"/>
    </w:rPr>
  </w:style>
  <w:style w:type="paragraph" w:customStyle="1" w:styleId="Client">
    <w:name w:val="Client"/>
    <w:aliases w:val="Value,Period"/>
    <w:basedOn w:val="Normal"/>
    <w:uiPriority w:val="2"/>
    <w:qFormat/>
    <w:rsid w:val="006B1F0E"/>
    <w:pPr>
      <w:spacing w:before="60" w:after="0"/>
      <w:contextualSpacing/>
    </w:pPr>
  </w:style>
  <w:style w:type="paragraph" w:customStyle="1" w:styleId="SecondTitle">
    <w:name w:val="Second Title"/>
    <w:basedOn w:val="Title"/>
    <w:uiPriority w:val="1"/>
    <w:qFormat/>
    <w:rsid w:val="00D5089E"/>
    <w:rPr>
      <w:b w:val="0"/>
    </w:rPr>
  </w:style>
  <w:style w:type="paragraph" w:customStyle="1" w:styleId="Imagecaptions">
    <w:name w:val="Image captions"/>
    <w:basedOn w:val="Normal"/>
    <w:uiPriority w:val="9"/>
    <w:qFormat/>
    <w:rsid w:val="007825A2"/>
    <w:pPr>
      <w:spacing w:before="120"/>
    </w:pPr>
    <w:rPr>
      <w:b/>
      <w:sz w:val="16"/>
    </w:rPr>
  </w:style>
  <w:style w:type="paragraph" w:customStyle="1" w:styleId="Footer-Filenumber">
    <w:name w:val="Footer - File number"/>
    <w:basedOn w:val="Normal"/>
    <w:uiPriority w:val="11"/>
    <w:qFormat/>
    <w:rsid w:val="00155950"/>
    <w:pPr>
      <w:tabs>
        <w:tab w:val="left" w:pos="6946"/>
      </w:tabs>
      <w:spacing w:after="0"/>
    </w:pPr>
    <w:rPr>
      <w:rFonts w:cs="Arial"/>
      <w:noProof/>
      <w:color w:val="89C765"/>
      <w:sz w:val="16"/>
      <w:szCs w:val="16"/>
      <w:lang w:eastAsia="en-GB"/>
    </w:rPr>
  </w:style>
  <w:style w:type="paragraph" w:customStyle="1" w:styleId="Mainimage">
    <w:name w:val="Main image"/>
    <w:basedOn w:val="Client"/>
    <w:uiPriority w:val="3"/>
    <w:semiHidden/>
    <w:qFormat/>
    <w:rsid w:val="0047007E"/>
    <w:pPr>
      <w:spacing w:before="0"/>
      <w:ind w:left="-113"/>
      <w:jc w:val="center"/>
    </w:pPr>
  </w:style>
  <w:style w:type="paragraph" w:customStyle="1" w:styleId="Images">
    <w:name w:val="Images"/>
    <w:basedOn w:val="Normal"/>
    <w:uiPriority w:val="8"/>
    <w:qFormat/>
    <w:rsid w:val="00BE0441"/>
    <w:pPr>
      <w:spacing w:after="60"/>
    </w:pPr>
    <w:rPr>
      <w:noProof/>
      <w:lang w:eastAsia="en-GB"/>
    </w:rPr>
  </w:style>
  <w:style w:type="paragraph" w:customStyle="1" w:styleId="ProjectProfiles">
    <w:name w:val="Project Profiles"/>
    <w:basedOn w:val="Title"/>
    <w:link w:val="ProjectProfilesChar"/>
    <w:uiPriority w:val="6"/>
    <w:qFormat/>
    <w:rsid w:val="002F5E67"/>
    <w:rPr>
      <w:rFonts w:ascii="Franklin Gothic Demi" w:hAnsi="Franklin Gothic Demi"/>
      <w:sz w:val="32"/>
    </w:rPr>
  </w:style>
  <w:style w:type="character" w:customStyle="1" w:styleId="ProjectProfilesChar">
    <w:name w:val="Project Profiles Char"/>
    <w:basedOn w:val="TitleChar"/>
    <w:link w:val="ProjectProfiles"/>
    <w:uiPriority w:val="6"/>
    <w:rsid w:val="002F5E67"/>
    <w:rPr>
      <w:rFonts w:ascii="Franklin Gothic Demi" w:hAnsi="Franklin Gothic Demi"/>
      <w:b/>
      <w:caps/>
      <w:color w:val="89C76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21ACA"/>
    <w:rPr>
      <w:strike w:val="0"/>
      <w:dstrike w:val="0"/>
      <w:color w:val="0000FF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721ACA"/>
    <w:pPr>
      <w:spacing w:before="150" w:after="150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stepnumber2">
    <w:name w:val="stepnumber2"/>
    <w:basedOn w:val="DefaultParagraphFont"/>
    <w:rsid w:val="00721ACA"/>
  </w:style>
  <w:style w:type="paragraph" w:styleId="IntenseQuote">
    <w:name w:val="Intense Quote"/>
    <w:basedOn w:val="Normal"/>
    <w:next w:val="Normal"/>
    <w:link w:val="IntenseQuoteChar"/>
    <w:uiPriority w:val="30"/>
    <w:qFormat/>
    <w:rsid w:val="00D57EBE"/>
    <w:pPr>
      <w:spacing w:after="0"/>
    </w:pPr>
    <w:rPr>
      <w:rFonts w:eastAsia="Times New Roman" w:cs="Times New Roman"/>
      <w:color w:val="00461C"/>
      <w:sz w:val="13"/>
      <w:szCs w:val="14"/>
      <w:lang w:eastAsia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EBE"/>
    <w:rPr>
      <w:rFonts w:ascii="Arial" w:eastAsia="Times New Roman" w:hAnsi="Arial" w:cs="Times New Roman"/>
      <w:color w:val="00461C"/>
      <w:sz w:val="13"/>
      <w:szCs w:val="14"/>
      <w:lang w:eastAsia="en-GB"/>
    </w:rPr>
  </w:style>
  <w:style w:type="paragraph" w:customStyle="1" w:styleId="Body">
    <w:name w:val="Body"/>
    <w:basedOn w:val="Normal"/>
    <w:link w:val="BodyChar"/>
    <w:uiPriority w:val="6"/>
    <w:rsid w:val="008A1106"/>
  </w:style>
  <w:style w:type="paragraph" w:customStyle="1" w:styleId="Normalbeforenextsection">
    <w:name w:val="Normal before next section"/>
    <w:basedOn w:val="Normal"/>
    <w:link w:val="NormalbeforenextsectionChar"/>
    <w:uiPriority w:val="6"/>
    <w:rsid w:val="00015702"/>
    <w:pPr>
      <w:spacing w:after="240"/>
    </w:pPr>
  </w:style>
  <w:style w:type="character" w:customStyle="1" w:styleId="BodyChar">
    <w:name w:val="Body Char"/>
    <w:basedOn w:val="DefaultParagraphFont"/>
    <w:link w:val="Body"/>
    <w:uiPriority w:val="6"/>
    <w:rsid w:val="008A1106"/>
    <w:rPr>
      <w:rFonts w:ascii="Arial" w:hAnsi="Arial"/>
      <w:sz w:val="20"/>
    </w:rPr>
  </w:style>
  <w:style w:type="paragraph" w:customStyle="1" w:styleId="ListBeforepara">
    <w:name w:val="List Before para"/>
    <w:basedOn w:val="ListParagraph"/>
    <w:link w:val="ListBeforeparaChar"/>
    <w:uiPriority w:val="6"/>
    <w:rsid w:val="008A1106"/>
    <w:pPr>
      <w:spacing w:after="240"/>
    </w:pPr>
  </w:style>
  <w:style w:type="character" w:customStyle="1" w:styleId="NormalbeforenextsectionChar">
    <w:name w:val="Normal before next section Char"/>
    <w:basedOn w:val="DefaultParagraphFont"/>
    <w:link w:val="Normalbeforenextsection"/>
    <w:uiPriority w:val="6"/>
    <w:rsid w:val="00015702"/>
    <w:rPr>
      <w:rFonts w:ascii="Arial" w:hAnsi="Arial"/>
      <w:sz w:val="20"/>
    </w:rPr>
  </w:style>
  <w:style w:type="paragraph" w:customStyle="1" w:styleId="HeadingL3">
    <w:name w:val="Heading L3"/>
    <w:basedOn w:val="Title"/>
    <w:link w:val="HeadingL3Char"/>
    <w:uiPriority w:val="6"/>
    <w:qFormat/>
    <w:rsid w:val="00A770C7"/>
    <w:pPr>
      <w:spacing w:after="0" w:line="240" w:lineRule="auto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195CF4"/>
    <w:rPr>
      <w:rFonts w:ascii="Arial" w:hAnsi="Arial"/>
      <w:sz w:val="20"/>
    </w:rPr>
  </w:style>
  <w:style w:type="character" w:customStyle="1" w:styleId="ListBeforeparaChar">
    <w:name w:val="List Before para Char"/>
    <w:basedOn w:val="ListParagraphChar"/>
    <w:link w:val="ListBeforepara"/>
    <w:uiPriority w:val="6"/>
    <w:rsid w:val="008A1106"/>
    <w:rPr>
      <w:rFonts w:ascii="Arial" w:hAnsi="Arial"/>
      <w:sz w:val="20"/>
    </w:rPr>
  </w:style>
  <w:style w:type="paragraph" w:customStyle="1" w:styleId="HeadingL4">
    <w:name w:val="Heading L4"/>
    <w:basedOn w:val="HeadingL3"/>
    <w:link w:val="HeadingL4Char"/>
    <w:uiPriority w:val="6"/>
    <w:qFormat/>
    <w:rsid w:val="00195CF4"/>
    <w:pPr>
      <w:spacing w:before="360"/>
      <w:jc w:val="left"/>
    </w:pPr>
    <w:rPr>
      <w:b w:val="0"/>
      <w:sz w:val="32"/>
    </w:rPr>
  </w:style>
  <w:style w:type="character" w:customStyle="1" w:styleId="HeadingL3Char">
    <w:name w:val="Heading L3 Char"/>
    <w:basedOn w:val="Heading1Char"/>
    <w:link w:val="HeadingL3"/>
    <w:uiPriority w:val="6"/>
    <w:rsid w:val="00A770C7"/>
    <w:rPr>
      <w:rFonts w:ascii="Arial" w:hAnsi="Arial"/>
      <w:b/>
      <w:caps/>
      <w:color w:val="225A40"/>
      <w:sz w:val="36"/>
      <w:szCs w:val="36"/>
    </w:rPr>
  </w:style>
  <w:style w:type="paragraph" w:customStyle="1" w:styleId="HeadingL5">
    <w:name w:val="Heading L5"/>
    <w:basedOn w:val="Heading2"/>
    <w:next w:val="ParagraphHeading"/>
    <w:link w:val="HeadingL5Char"/>
    <w:uiPriority w:val="6"/>
    <w:qFormat/>
    <w:rsid w:val="003704D5"/>
    <w:pPr>
      <w:spacing w:before="120" w:after="120"/>
    </w:pPr>
    <w:rPr>
      <w:b/>
      <w:sz w:val="24"/>
    </w:rPr>
  </w:style>
  <w:style w:type="character" w:customStyle="1" w:styleId="HeadingL4Char">
    <w:name w:val="Heading L4 Char"/>
    <w:basedOn w:val="HeadingL3Char"/>
    <w:link w:val="HeadingL4"/>
    <w:uiPriority w:val="6"/>
    <w:rsid w:val="00195CF4"/>
    <w:rPr>
      <w:rFonts w:ascii="Arial" w:hAnsi="Arial"/>
      <w:b/>
      <w:caps/>
      <w:color w:val="225A40"/>
      <w:sz w:val="32"/>
      <w:szCs w:val="36"/>
    </w:rPr>
  </w:style>
  <w:style w:type="paragraph" w:customStyle="1" w:styleId="ParagraphHeading">
    <w:name w:val="Paragraph Heading"/>
    <w:basedOn w:val="Normal"/>
    <w:next w:val="Normal"/>
    <w:link w:val="ParagraphHeadingChar"/>
    <w:uiPriority w:val="6"/>
    <w:qFormat/>
    <w:rsid w:val="003704D5"/>
    <w:pPr>
      <w:spacing w:before="120" w:after="0"/>
    </w:pPr>
    <w:rPr>
      <w:b/>
    </w:rPr>
  </w:style>
  <w:style w:type="character" w:customStyle="1" w:styleId="HeadingL5Char">
    <w:name w:val="Heading L5 Char"/>
    <w:basedOn w:val="Heading2Char"/>
    <w:link w:val="HeadingL5"/>
    <w:uiPriority w:val="6"/>
    <w:rsid w:val="003704D5"/>
    <w:rPr>
      <w:rFonts w:ascii="Arial" w:hAnsi="Arial" w:cs="Arial"/>
      <w:b/>
      <w:color w:val="8EC63F" w:themeColor="accent3"/>
      <w:sz w:val="24"/>
      <w:szCs w:val="24"/>
    </w:rPr>
  </w:style>
  <w:style w:type="character" w:customStyle="1" w:styleId="ParagraphHeadingChar">
    <w:name w:val="Paragraph Heading Char"/>
    <w:basedOn w:val="DefaultParagraphFont"/>
    <w:link w:val="ParagraphHeading"/>
    <w:uiPriority w:val="6"/>
    <w:rsid w:val="003704D5"/>
    <w:rPr>
      <w:rFonts w:ascii="Arial" w:hAnsi="Arial"/>
      <w:b/>
      <w:sz w:val="20"/>
    </w:rPr>
  </w:style>
  <w:style w:type="paragraph" w:customStyle="1" w:styleId="Numberlist">
    <w:name w:val="Number list"/>
    <w:basedOn w:val="Normal"/>
    <w:link w:val="NumberlistChar"/>
    <w:uiPriority w:val="6"/>
    <w:qFormat/>
    <w:rsid w:val="00195CF4"/>
    <w:pPr>
      <w:numPr>
        <w:numId w:val="9"/>
      </w:numPr>
      <w:ind w:left="357" w:hanging="357"/>
      <w:contextualSpacing/>
    </w:pPr>
  </w:style>
  <w:style w:type="paragraph" w:customStyle="1" w:styleId="Numberbeforepara">
    <w:name w:val="Number before para"/>
    <w:basedOn w:val="Numberlist"/>
    <w:link w:val="NumberbeforeparaChar"/>
    <w:uiPriority w:val="6"/>
    <w:rsid w:val="0058086B"/>
  </w:style>
  <w:style w:type="character" w:customStyle="1" w:styleId="NumberlistChar">
    <w:name w:val="Number list Char"/>
    <w:basedOn w:val="ParagraphHeadingChar"/>
    <w:link w:val="Numberlist"/>
    <w:uiPriority w:val="6"/>
    <w:rsid w:val="00195CF4"/>
    <w:rPr>
      <w:rFonts w:ascii="Arial" w:hAnsi="Arial"/>
      <w:b w:val="0"/>
      <w:sz w:val="20"/>
    </w:rPr>
  </w:style>
  <w:style w:type="paragraph" w:styleId="Caption">
    <w:name w:val="caption"/>
    <w:basedOn w:val="Normal"/>
    <w:next w:val="Normal"/>
    <w:uiPriority w:val="35"/>
    <w:unhideWhenUsed/>
    <w:rsid w:val="007825A2"/>
    <w:pPr>
      <w:spacing w:before="120"/>
      <w:jc w:val="right"/>
    </w:pPr>
    <w:rPr>
      <w:iCs/>
      <w:color w:val="404040" w:themeColor="text1" w:themeTint="BF"/>
      <w:sz w:val="18"/>
      <w:szCs w:val="18"/>
    </w:rPr>
  </w:style>
  <w:style w:type="character" w:customStyle="1" w:styleId="NumberbeforeparaChar">
    <w:name w:val="Number before para Char"/>
    <w:basedOn w:val="NumberlistChar"/>
    <w:link w:val="Numberbeforepara"/>
    <w:uiPriority w:val="6"/>
    <w:rsid w:val="0058086B"/>
    <w:rPr>
      <w:rFonts w:ascii="Arial" w:hAnsi="Arial"/>
      <w:b w:val="0"/>
      <w:sz w:val="20"/>
    </w:rPr>
  </w:style>
  <w:style w:type="character" w:styleId="PlaceholderText">
    <w:name w:val="Placeholder Text"/>
    <w:basedOn w:val="DefaultParagraphFont"/>
    <w:uiPriority w:val="99"/>
    <w:semiHidden/>
    <w:rsid w:val="00167D84"/>
    <w:rPr>
      <w:color w:val="808080"/>
    </w:rPr>
  </w:style>
  <w:style w:type="paragraph" w:customStyle="1" w:styleId="tableheading">
    <w:name w:val="table heading"/>
    <w:basedOn w:val="Normal"/>
    <w:link w:val="tableheadingChar"/>
    <w:uiPriority w:val="6"/>
    <w:qFormat/>
    <w:rsid w:val="00576297"/>
    <w:pPr>
      <w:spacing w:line="240" w:lineRule="auto"/>
      <w:jc w:val="center"/>
    </w:pPr>
    <w:rPr>
      <w:b/>
      <w:color w:val="FFFFFF" w:themeColor="background1"/>
    </w:rPr>
  </w:style>
  <w:style w:type="character" w:customStyle="1" w:styleId="tableheadingChar">
    <w:name w:val="table heading Char"/>
    <w:basedOn w:val="DefaultParagraphFont"/>
    <w:link w:val="tableheading"/>
    <w:uiPriority w:val="6"/>
    <w:rsid w:val="00576297"/>
    <w:rPr>
      <w:rFonts w:ascii="Arial" w:hAnsi="Arial"/>
      <w:b/>
      <w:color w:val="FFFFFF" w:themeColor="background1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A73F9"/>
    <w:rPr>
      <w:color w:val="8EC63F" w:themeColor="followed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CC01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2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4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s://murphygroup.sharepoint.com/sites/MIMSIntranet/MIMS%20Documents/GRP-JMS-ZZ-XX-PD-Z-0029_Excavations.pdf" TargetMode="Externa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mitchell\Desktop\Sharepoint%20template\Form%20Updating%20A4%20Potrait%20Template_2016_V4.dotx" TargetMode="External"/></Relationships>
</file>

<file path=word/theme/theme1.xml><?xml version="1.0" encoding="utf-8"?>
<a:theme xmlns:a="http://schemas.openxmlformats.org/drawingml/2006/main" name="Office Theme">
  <a:themeElements>
    <a:clrScheme name="MURPHY">
      <a:dk1>
        <a:sysClr val="windowText" lastClr="000000"/>
      </a:dk1>
      <a:lt1>
        <a:sysClr val="window" lastClr="FFFFFF"/>
      </a:lt1>
      <a:dk2>
        <a:srgbClr val="000000"/>
      </a:dk2>
      <a:lt2>
        <a:srgbClr val="939598"/>
      </a:lt2>
      <a:accent1>
        <a:srgbClr val="225A40"/>
      </a:accent1>
      <a:accent2>
        <a:srgbClr val="4B9461"/>
      </a:accent2>
      <a:accent3>
        <a:srgbClr val="8EC63F"/>
      </a:accent3>
      <a:accent4>
        <a:srgbClr val="6D6E71"/>
      </a:accent4>
      <a:accent5>
        <a:srgbClr val="939598"/>
      </a:accent5>
      <a:accent6>
        <a:srgbClr val="C6C6C6"/>
      </a:accent6>
      <a:hlink>
        <a:srgbClr val="8EC63F"/>
      </a:hlink>
      <a:folHlink>
        <a:srgbClr val="8EC63F"/>
      </a:folHlink>
    </a:clrScheme>
    <a:fontScheme name="Murphy">
      <a:majorFont>
        <a:latin typeface="Franklin Gothic Book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mpactBusinessAreas xmlns="ed808597-1e8c-45dd-9329-c042871a9a48" xsi:nil="true"/>
    <SubArea xmlns="ed808597-1e8c-45dd-9329-c042871a9a48">
      <Value>Quality</Value>
    </SubArea>
    <BusinessCase xmlns="ed808597-1e8c-45dd-9329-c042871a9a48" xsi:nil="true"/>
    <GatewayStage xmlns="ed808597-1e8c-45dd-9329-c042871a9a48" xsi:nil="true"/>
    <DisplayFileName xmlns="ed808597-1e8c-45dd-9329-c042871a9a48">GRP-JMS-ZZ-XX-FM-Z-0012</DisplayFileName>
    <_dlc_DocId xmlns="bb023aa3-0173-4f05-93c4-8ff051b0b258">6CEX77QU7VS4-1570173733-305</_dlc_DocId>
    <TaxCatchAll xmlns="bb023aa3-0173-4f05-93c4-8ff051b0b258">
      <Value>31</Value>
    </TaxCatchAll>
    <i922b022cd2b42dc9f02e812771f9aa1 xmlns="ed808597-1e8c-45dd-9329-c042871a9a48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Inspection ＆ Test Plan (ITP)</TermName>
          <TermId xmlns="http://schemas.microsoft.com/office/infopath/2007/PartnerControls">44e03e76-28a8-4772-9971-9d1dc500f0b4</TermId>
        </TermInfo>
      </Terms>
    </i922b022cd2b42dc9f02e812771f9aa1>
    <Author0 xmlns="ed808597-1e8c-45dd-9329-c042871a9a48">
      <UserInfo>
        <DisplayName>Patrick, Lucy</DisplayName>
        <AccountId>23</AccountId>
        <AccountType/>
      </UserInfo>
    </Author0>
    <DigitalFormEquivalent xmlns="ed808597-1e8c-45dd-9329-c042871a9a48" xsi:nil="true"/>
    <DocumentType xmlns="ed808597-1e8c-45dd-9329-c042871a9a48">Form</DocumentType>
    <FileName xmlns="ed808597-1e8c-45dd-9329-c042871a9a48">GRP-JMS-ZZ-XX-FM-Z-0012</FileName>
    <RequestNumber xmlns="ed808597-1e8c-45dd-9329-c042871a9a48" xsi:nil="true"/>
    <_dlc_DocIdUrl xmlns="bb023aa3-0173-4f05-93c4-8ff051b0b258">
      <Url>https://murphygroup.sharepoint.com/sites/MIMSIntranet/_layouts/15/DocIdRedir.aspx?ID=6CEX77QU7VS4-1570173733-305</Url>
      <Description>6CEX77QU7VS4-1570173733-305</Description>
    </_dlc_DocIdUrl>
    <BusinessArea xmlns="ed808597-1e8c-45dd-9329-c042871a9a48">
      <Value>Engineering</Value>
    </BusinessArea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079BD9A5FD6B48812696BE9DCD4EC6" ma:contentTypeVersion="29" ma:contentTypeDescription="Create a new document." ma:contentTypeScope="" ma:versionID="fc73f48599b7ee42d52d8485a75f0204">
  <xsd:schema xmlns:xsd="http://www.w3.org/2001/XMLSchema" xmlns:xs="http://www.w3.org/2001/XMLSchema" xmlns:p="http://schemas.microsoft.com/office/2006/metadata/properties" xmlns:ns2="ed808597-1e8c-45dd-9329-c042871a9a48" xmlns:ns3="bb023aa3-0173-4f05-93c4-8ff051b0b258" targetNamespace="http://schemas.microsoft.com/office/2006/metadata/properties" ma:root="true" ma:fieldsID="54790459b6b88a313969178efdbcfbbe" ns2:_="" ns3:_="">
    <xsd:import namespace="ed808597-1e8c-45dd-9329-c042871a9a48"/>
    <xsd:import namespace="bb023aa3-0173-4f05-93c4-8ff051b0b2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_dlc_DocId" minOccurs="0"/>
                <xsd:element ref="ns3:_dlc_DocIdUrl" minOccurs="0"/>
                <xsd:element ref="ns3:_dlc_DocIdPersistId" minOccurs="0"/>
                <xsd:element ref="ns2:BusinessCase" minOccurs="0"/>
                <xsd:element ref="ns2:BusinessArea" minOccurs="0"/>
                <xsd:element ref="ns2:SubArea" minOccurs="0"/>
                <xsd:element ref="ns2:FileName" minOccurs="0"/>
                <xsd:element ref="ns2:DigitalFormEquivalent" minOccurs="0"/>
                <xsd:element ref="ns2:Author0" minOccurs="0"/>
                <xsd:element ref="ns2:i922b022cd2b42dc9f02e812771f9aa1" minOccurs="0"/>
                <xsd:element ref="ns3:TaxCatchAll" minOccurs="0"/>
                <xsd:element ref="ns2:DisplayFileName" minOccurs="0"/>
                <xsd:element ref="ns2:GatewayStage" minOccurs="0"/>
                <xsd:element ref="ns2:DocumentType" minOccurs="0"/>
                <xsd:element ref="ns2:RequestNumber" minOccurs="0"/>
                <xsd:element ref="ns2:ImpactBusinessArea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808597-1e8c-45dd-9329-c042871a9a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BusinessCase" ma:index="13" nillable="true" ma:displayName="Business Case" ma:internalName="BusinessCase">
      <xsd:simpleType>
        <xsd:restriction base="dms:Note">
          <xsd:maxLength value="255"/>
        </xsd:restriction>
      </xsd:simpleType>
    </xsd:element>
    <xsd:element name="BusinessArea" ma:index="14" nillable="true" ma:displayName="Business Area" ma:internalName="BusinessArea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Business Development"/>
                    <xsd:enumeration value="Commercial"/>
                    <xsd:enumeration value="Engineering"/>
                    <xsd:enumeration value="Facilities"/>
                    <xsd:enumeration value="Finance"/>
                    <xsd:enumeration value="IT"/>
                    <xsd:enumeration value="Legal"/>
                    <xsd:enumeration value="Marketing &amp; Communications"/>
                    <xsd:enumeration value="Murphy Plant"/>
                    <xsd:enumeration value="People Team"/>
                    <xsd:enumeration value="Planning &amp; Project Controls"/>
                    <xsd:enumeration value="Procurement"/>
                    <xsd:enumeration value="Project Delivery"/>
                    <xsd:enumeration value="Security"/>
                    <xsd:enumeration value="SHESQ"/>
                    <xsd:enumeration value="SHES"/>
                    <xsd:enumeration value="Work Winning"/>
                    <xsd:enumeration value="M2 – Infrastructure"/>
                    <xsd:enumeration value="M3 – Water"/>
                    <xsd:enumeration value="M4 – Energy"/>
                    <xsd:enumeration value="M5 – Construction &amp; Property"/>
                    <xsd:enumeration value="M6 – Murphy Ireland"/>
                    <xsd:enumeration value="Rail"/>
                    <xsd:enumeration value="Specialist Businesses"/>
                    <xsd:enumeration value="Canada"/>
                  </xsd:restriction>
                </xsd:simpleType>
              </xsd:element>
            </xsd:sequence>
          </xsd:extension>
        </xsd:complexContent>
      </xsd:complexType>
    </xsd:element>
    <xsd:element name="SubArea" ma:index="15" nillable="true" ma:displayName="SubArea" ma:internalName="SubArea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BIM"/>
                    <xsd:enumeration value="CDP"/>
                    <xsd:enumeration value="Design Management &amp; TW"/>
                    <xsd:enumeration value="Electrical Services"/>
                    <xsd:enumeration value="Employee Relations"/>
                    <xsd:enumeration value="Environmental Sustainability"/>
                    <xsd:enumeration value="Estimating"/>
                    <xsd:enumeration value="Ground Engineering"/>
                    <xsd:enumeration value="Health &amp; Safety"/>
                    <xsd:enumeration value="Innovation"/>
                    <xsd:enumeration value="Insurance"/>
                    <xsd:enumeration value="Learning &amp; Development"/>
                    <xsd:enumeration value="MIMS"/>
                    <xsd:enumeration value="Murphy Gas Networks"/>
                    <xsd:enumeration value="Murphy Power Distribution"/>
                    <xsd:enumeration value="Occupational Health"/>
                    <xsd:enumeration value="Payroll"/>
                    <xsd:enumeration value="People Shared Service Centre"/>
                    <xsd:enumeration value="Performance &amp; Total Reward"/>
                    <xsd:enumeration value="Pipeline Testing Services"/>
                    <xsd:enumeration value="Process Engineering"/>
                    <xsd:enumeration value="Quality"/>
                    <xsd:enumeration value="Rail"/>
                    <xsd:enumeration value="Recruitment"/>
                    <xsd:enumeration value="Security"/>
                    <xsd:enumeration value="Specialist Welding Services"/>
                    <xsd:enumeration value="Technical Training"/>
                    <xsd:enumeration value="Tunnelling"/>
                    <xsd:enumeration value="Urban Infrastructure (Highways)"/>
                    <xsd:enumeration value="Utility Connections"/>
                  </xsd:restriction>
                </xsd:simpleType>
              </xsd:element>
            </xsd:sequence>
          </xsd:extension>
        </xsd:complexContent>
      </xsd:complexType>
    </xsd:element>
    <xsd:element name="FileName" ma:index="16" nillable="true" ma:displayName="FileName" ma:internalName="FileName">
      <xsd:simpleType>
        <xsd:restriction base="dms:Note">
          <xsd:maxLength value="255"/>
        </xsd:restriction>
      </xsd:simpleType>
    </xsd:element>
    <xsd:element name="DigitalFormEquivalent" ma:index="17" nillable="true" ma:displayName="DigitalFormEquivalent" ma:format="Dropdown" ma:internalName="DigitalFormEquivalent">
      <xsd:simpleType>
        <xsd:restriction base="dms:Choice">
          <xsd:enumeration value="Aconex"/>
          <xsd:enumeration value="Airsweb"/>
          <xsd:enumeration value="MWAX"/>
          <xsd:enumeration value="Solarvista"/>
          <xsd:enumeration value="Syrinx"/>
        </xsd:restriction>
      </xsd:simpleType>
    </xsd:element>
    <xsd:element name="Author0" ma:index="18" nillable="true" ma:displayName="Author" ma:list="UserInfo" ma:SharePointGroup="0" ma:internalName="Author0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922b022cd2b42dc9f02e812771f9aa1" ma:index="20" nillable="true" ma:taxonomy="true" ma:internalName="i922b022cd2b42dc9f02e812771f9aa1" ma:taxonomyFieldName="Topic" ma:displayName="Topic" ma:readOnly="false" ma:default="" ma:fieldId="{2922b022-cd2b-42dc-9f02-e812771f9aa1}" ma:taxonomyMulti="true" ma:sspId="937f35d5-c866-4834-b86a-3348a7968bfd" ma:termSetId="5342698e-9b53-4f07-b372-f128111e80ac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isplayFileName" ma:index="22" nillable="true" ma:displayName="DisplayFileName" ma:format="Dropdown" ma:internalName="DisplayFileName">
      <xsd:simpleType>
        <xsd:restriction base="dms:Note">
          <xsd:maxLength value="255"/>
        </xsd:restriction>
      </xsd:simpleType>
    </xsd:element>
    <xsd:element name="GatewayStage" ma:index="23" nillable="true" ma:displayName="GatewayStage" ma:format="Dropdown" ma:internalName="GatewayStage">
      <xsd:simpleType>
        <xsd:restriction base="dms:Choice">
          <xsd:enumeration value="Gateway 1 – Knowledge Capture/Planning to Win"/>
          <xsd:enumeration value="Gateway 2 – EOI/PQQ"/>
          <xsd:enumeration value="Gateway 3 – ITT (Proceed)"/>
          <xsd:enumeration value="Gateway 4 – ITT (Submit)"/>
          <xsd:enumeration value="Gateway 5 – BAFO"/>
          <xsd:enumeration value="Gateway 6 – Contract Handover"/>
          <xsd:enumeration value="Gateway 7 – Fit to Start"/>
          <xsd:enumeration value="Gateway 8 – Project Delivery"/>
          <xsd:enumeration value="Gateway 9 – Fit to Finish"/>
          <xsd:enumeration value="Gateway 10 – Closeout"/>
        </xsd:restriction>
      </xsd:simpleType>
    </xsd:element>
    <xsd:element name="DocumentType" ma:index="24" nillable="true" ma:displayName="DocumentType" ma:format="Dropdown" ma:internalName="DocumentType">
      <xsd:simpleType>
        <xsd:union memberTypes="dms:Text">
          <xsd:simpleType>
            <xsd:restriction base="dms:Choice">
              <xsd:enumeration value="Agreement"/>
              <xsd:enumeration value="Alert"/>
              <xsd:enumeration value="Certificate"/>
              <xsd:enumeration value="Form"/>
              <xsd:enumeration value="Guidance Note"/>
              <xsd:enumeration value="Manual"/>
              <xsd:enumeration value="Policy"/>
              <xsd:enumeration value="Policy Statement"/>
              <xsd:enumeration value="Poster"/>
              <xsd:enumeration value="Procedure"/>
              <xsd:enumeration value="Process Map"/>
              <xsd:enumeration value="Register"/>
              <xsd:enumeration value="Strategy Document"/>
              <xsd:enumeration value="Terms of Reference"/>
              <xsd:enumeration value="Toolbox Talk"/>
              <xsd:enumeration value="Work Instruction"/>
            </xsd:restriction>
          </xsd:simpleType>
        </xsd:union>
      </xsd:simpleType>
    </xsd:element>
    <xsd:element name="RequestNumber" ma:index="25" nillable="true" ma:displayName="Request Number" ma:internalName="RequestNumber">
      <xsd:simpleType>
        <xsd:restriction base="dms:Text">
          <xsd:maxLength value="255"/>
        </xsd:restriction>
      </xsd:simpleType>
    </xsd:element>
    <xsd:element name="ImpactBusinessAreas" ma:index="26" nillable="true" ma:displayName="Impact on other Business Areas" ma:internalName="ImpactBusinessAreas">
      <xsd:simpleType>
        <xsd:restriction base="dms:Note">
          <xsd:maxLength value="255"/>
        </xsd:restriction>
      </xsd:simpleType>
    </xsd:element>
    <xsd:element name="MediaServiceDateTaken" ma:index="2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2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23aa3-0173-4f05-93c4-8ff051b0b258" elementFormDefault="qualified">
    <xsd:import namespace="http://schemas.microsoft.com/office/2006/documentManagement/types"/>
    <xsd:import namespace="http://schemas.microsoft.com/office/infopath/2007/PartnerControls"/>
    <xsd:element name="_dlc_DocId" ma:index="10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1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2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1" nillable="true" ma:displayName="Taxonomy Catch All Column" ma:hidden="true" ma:list="{06e56c8e-a1c8-468b-b3a2-6b16bb2abef6}" ma:internalName="TaxCatchAll" ma:showField="CatchAllData" ma:web="bb023aa3-0173-4f05-93c4-8ff051b0b2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26BDD0-8FAB-47DD-A29B-738438E20C32}">
  <ds:schemaRefs>
    <ds:schemaRef ds:uri="http://schemas.microsoft.com/office/2006/metadata/customXsn"/>
  </ds:schemaRefs>
</ds:datastoreItem>
</file>

<file path=customXml/itemProps2.xml><?xml version="1.0" encoding="utf-8"?>
<ds:datastoreItem xmlns:ds="http://schemas.openxmlformats.org/officeDocument/2006/customXml" ds:itemID="{4E592829-2C41-4519-84AF-5F5C4A224E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AD6F7D-F359-4104-83DA-A8E39B406C61}">
  <ds:schemaRefs>
    <ds:schemaRef ds:uri="http://schemas.microsoft.com/office/2006/metadata/properties"/>
    <ds:schemaRef ds:uri="http://schemas.microsoft.com/office/infopath/2007/PartnerControls"/>
    <ds:schemaRef ds:uri="ed808597-1e8c-45dd-9329-c042871a9a48"/>
    <ds:schemaRef ds:uri="bb023aa3-0173-4f05-93c4-8ff051b0b258"/>
  </ds:schemaRefs>
</ds:datastoreItem>
</file>

<file path=customXml/itemProps4.xml><?xml version="1.0" encoding="utf-8"?>
<ds:datastoreItem xmlns:ds="http://schemas.openxmlformats.org/officeDocument/2006/customXml" ds:itemID="{D55B81AC-9F99-4E3F-BAA8-7A26179C86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808597-1e8c-45dd-9329-c042871a9a48"/>
    <ds:schemaRef ds:uri="bb023aa3-0173-4f05-93c4-8ff051b0b2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24E2E63-26EE-4E13-897C-10A8170ED5B4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EA4751EB-BAA4-483E-92BB-979A9EF68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 Updating A4 Potrait Template_2016_V4</Template>
  <TotalTime>6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Record of Inspection Template</vt:lpstr>
    </vt:vector>
  </TitlesOfParts>
  <Company>The Murphy Group</Company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Record of Inspection Template</dc:title>
  <dc:creator>Mitchell, Mark</dc:creator>
  <cp:lastModifiedBy>Luke Hands</cp:lastModifiedBy>
  <cp:revision>4</cp:revision>
  <cp:lastPrinted>2020-10-19T15:54:00Z</cp:lastPrinted>
  <dcterms:created xsi:type="dcterms:W3CDTF">2020-10-19T15:50:00Z</dcterms:created>
  <dcterms:modified xsi:type="dcterms:W3CDTF">2020-10-19T16:17:00Z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_Tax_PoliciesAndStrategy">
    <vt:lpwstr/>
  </property>
  <property fmtid="{D5CDD505-2E9C-101B-9397-08002B2CF9AE}" pid="3" name="Topic">
    <vt:lpwstr>31;#Inspection ＆ Test Plan (ITP)|44e03e76-28a8-4772-9971-9d1dc500f0b4</vt:lpwstr>
  </property>
  <property fmtid="{D5CDD505-2E9C-101B-9397-08002B2CF9AE}" pid="4" name="Digital">
    <vt:lpwstr/>
  </property>
  <property fmtid="{D5CDD505-2E9C-101B-9397-08002B2CF9AE}" pid="5" name="CandC_Tax_MIMSFunction">
    <vt:lpwstr>87;#SHESQ|7d780a47-1db2-44a7-aa58-891a2153a8f7</vt:lpwstr>
  </property>
  <property fmtid="{D5CDD505-2E9C-101B-9397-08002B2CF9AE}" pid="6" name="ContentTypeId">
    <vt:lpwstr>0x010100D8079BD9A5FD6B48812696BE9DCD4EC6</vt:lpwstr>
  </property>
  <property fmtid="{D5CDD505-2E9C-101B-9397-08002B2CF9AE}" pid="7" name="Sector Function">
    <vt:lpwstr/>
  </property>
  <property fmtid="{D5CDD505-2E9C-101B-9397-08002B2CF9AE}" pid="8" name="_dlc_DocIdItemGuid">
    <vt:lpwstr>eca85240-5807-422b-b138-ccede2e92310</vt:lpwstr>
  </property>
  <property fmtid="{D5CDD505-2E9C-101B-9397-08002B2CF9AE}" pid="9" name="MIMSTopic">
    <vt:lpwstr/>
  </property>
  <property fmtid="{D5CDD505-2E9C-101B-9397-08002B2CF9AE}" pid="10" name="Business_Unit_Documentation">
    <vt:lpwstr/>
  </property>
  <property fmtid="{D5CDD505-2E9C-101B-9397-08002B2CF9AE}" pid="11" name="Tags">
    <vt:lpwstr/>
  </property>
  <property fmtid="{D5CDD505-2E9C-101B-9397-08002B2CF9AE}" pid="12" name="CO_Tax_DocumentType">
    <vt:lpwstr>94;#Form|5a800831-e255-476c-b504-f36338330380</vt:lpwstr>
  </property>
  <property fmtid="{D5CDD505-2E9C-101B-9397-08002B2CF9AE}" pid="13" name="CandC_Tax_1">
    <vt:lpwstr/>
  </property>
  <property fmtid="{D5CDD505-2E9C-101B-9397-08002B2CF9AE}" pid="14" name="CO_Tax_SubFunction">
    <vt:lpwstr>105;#Quality|e8381c84-ddd1-4486-9bd0-21640e0cd507</vt:lpwstr>
  </property>
  <property fmtid="{D5CDD505-2E9C-101B-9397-08002B2CF9AE}" pid="15" name="CandC_Tax_MIMSCapability">
    <vt:lpwstr/>
  </property>
  <property fmtid="{D5CDD505-2E9C-101B-9397-08002B2CF9AE}" pid="16" name="CO_Tax_CoreProcesses">
    <vt:lpwstr/>
  </property>
</Properties>
</file>