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</w:tblCellMar>
        <w:tblLook w:val="0000" w:firstRow="0" w:lastRow="0" w:firstColumn="0" w:lastColumn="0" w:noHBand="0" w:noVBand="0"/>
      </w:tblPr>
      <w:tblGrid>
        <w:gridCol w:w="1701"/>
        <w:gridCol w:w="1757"/>
        <w:gridCol w:w="1257"/>
        <w:gridCol w:w="1816"/>
        <w:gridCol w:w="1677"/>
        <w:gridCol w:w="1430"/>
      </w:tblGrid>
      <w:tr w:rsidR="00DA3A0C" w:rsidRPr="006A0DF8" w14:paraId="55B25F7E" w14:textId="77777777" w:rsidTr="008D350F">
        <w:trPr>
          <w:trHeight w:val="340"/>
        </w:trPr>
        <w:tc>
          <w:tcPr>
            <w:tcW w:w="882" w:type="pct"/>
            <w:vAlign w:val="center"/>
          </w:tcPr>
          <w:p w14:paraId="6EA92685" w14:textId="77777777" w:rsidR="00DA3A0C" w:rsidRPr="006A0DF8" w:rsidRDefault="00DA3A0C" w:rsidP="008D350F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 w:rsidRPr="006A0DF8">
              <w:rPr>
                <w:rFonts w:eastAsia="Times New Roman" w:cs="Arial"/>
                <w:b/>
                <w:bCs/>
                <w:szCs w:val="20"/>
              </w:rPr>
              <w:t>Date of Meeting:</w:t>
            </w:r>
          </w:p>
        </w:tc>
        <w:tc>
          <w:tcPr>
            <w:tcW w:w="911" w:type="pct"/>
            <w:tcBorders>
              <w:bottom w:val="single" w:sz="4" w:space="0" w:color="auto"/>
            </w:tcBorders>
            <w:vAlign w:val="center"/>
          </w:tcPr>
          <w:p w14:paraId="6A37AC55" w14:textId="77777777" w:rsidR="00DA3A0C" w:rsidRPr="006A0DF8" w:rsidRDefault="00DA3A0C" w:rsidP="008D350F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652" w:type="pct"/>
            <w:vAlign w:val="center"/>
          </w:tcPr>
          <w:p w14:paraId="74DB27FF" w14:textId="77777777" w:rsidR="00DA3A0C" w:rsidRPr="006A0DF8" w:rsidRDefault="00DA3A0C" w:rsidP="008D350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Cs w:val="20"/>
              </w:rPr>
            </w:pPr>
            <w:r w:rsidRPr="006A0DF8">
              <w:rPr>
                <w:rFonts w:eastAsia="Times New Roman" w:cs="Arial"/>
                <w:b/>
                <w:bCs/>
                <w:szCs w:val="20"/>
              </w:rPr>
              <w:t>Location: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vAlign w:val="center"/>
          </w:tcPr>
          <w:p w14:paraId="169A49CA" w14:textId="77777777" w:rsidR="00DA3A0C" w:rsidRPr="006A0DF8" w:rsidRDefault="00DA3A0C" w:rsidP="008D350F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870" w:type="pct"/>
            <w:vAlign w:val="center"/>
          </w:tcPr>
          <w:p w14:paraId="380D9071" w14:textId="77777777" w:rsidR="00DA3A0C" w:rsidRPr="006A0DF8" w:rsidRDefault="00DA3A0C" w:rsidP="008D350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Cs w:val="20"/>
              </w:rPr>
            </w:pPr>
            <w:r w:rsidRPr="006A0DF8">
              <w:rPr>
                <w:rFonts w:eastAsia="Times New Roman" w:cs="Arial"/>
                <w:b/>
                <w:bCs/>
                <w:szCs w:val="20"/>
              </w:rPr>
              <w:t>Date of Issue: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14:paraId="7B6B1285" w14:textId="77777777" w:rsidR="00DA3A0C" w:rsidRPr="006A0DF8" w:rsidRDefault="00DA3A0C" w:rsidP="008D350F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</w:tr>
    </w:tbl>
    <w:p w14:paraId="37064342" w14:textId="77777777" w:rsidR="00DA3A0C" w:rsidRPr="008D350F" w:rsidRDefault="00DA3A0C" w:rsidP="008D350F">
      <w:pPr>
        <w:rPr>
          <w:sz w:val="4"/>
        </w:rPr>
      </w:pP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3"/>
        <w:gridCol w:w="7435"/>
      </w:tblGrid>
      <w:tr w:rsidR="00E90D2A" w14:paraId="0E19893E" w14:textId="77777777" w:rsidTr="008D350F">
        <w:trPr>
          <w:trHeight w:val="340"/>
        </w:trPr>
        <w:tc>
          <w:tcPr>
            <w:tcW w:w="114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F16B1" w14:textId="77777777" w:rsidR="00E90D2A" w:rsidRDefault="00E90D2A" w:rsidP="008D350F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>
              <w:rPr>
                <w:rFonts w:eastAsia="Times New Roman" w:cs="Arial"/>
                <w:b/>
                <w:bCs/>
                <w:szCs w:val="20"/>
              </w:rPr>
              <w:t>Purpose of Meeting:</w:t>
            </w:r>
          </w:p>
        </w:tc>
        <w:tc>
          <w:tcPr>
            <w:tcW w:w="38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26445E" w14:textId="77777777" w:rsidR="00E90D2A" w:rsidRDefault="00E90D2A" w:rsidP="008D350F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</w:tr>
      <w:tr w:rsidR="00E90D2A" w14:paraId="10E63F28" w14:textId="77777777" w:rsidTr="008D350F">
        <w:trPr>
          <w:trHeight w:val="340"/>
        </w:trPr>
        <w:tc>
          <w:tcPr>
            <w:tcW w:w="11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2C0C1" w14:textId="77777777" w:rsidR="00E90D2A" w:rsidRDefault="00E90D2A" w:rsidP="008D350F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>
              <w:rPr>
                <w:rFonts w:eastAsia="Times New Roman" w:cs="Arial"/>
                <w:b/>
                <w:bCs/>
                <w:szCs w:val="20"/>
              </w:rPr>
              <w:t>Reference No:</w:t>
            </w:r>
          </w:p>
        </w:tc>
        <w:tc>
          <w:tcPr>
            <w:tcW w:w="38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996C8D" w14:textId="77777777" w:rsidR="00E90D2A" w:rsidRDefault="00E90D2A" w:rsidP="008D350F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</w:tr>
    </w:tbl>
    <w:p w14:paraId="6C11A484" w14:textId="77777777" w:rsidR="00E90D2A" w:rsidRPr="008D350F" w:rsidRDefault="00E90D2A" w:rsidP="008D350F">
      <w:pPr>
        <w:rPr>
          <w:sz w:val="4"/>
        </w:rPr>
      </w:pPr>
    </w:p>
    <w:tbl>
      <w:tblPr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2607"/>
        <w:gridCol w:w="834"/>
        <w:gridCol w:w="168"/>
        <w:gridCol w:w="6019"/>
      </w:tblGrid>
      <w:tr w:rsidR="008D350F" w:rsidRPr="008D350F" w14:paraId="0C12A4E4" w14:textId="77777777" w:rsidTr="0044630E">
        <w:trPr>
          <w:cantSplit/>
        </w:trPr>
        <w:tc>
          <w:tcPr>
            <w:tcW w:w="5000" w:type="pct"/>
            <w:gridSpan w:val="4"/>
            <w:shd w:val="clear" w:color="auto" w:fill="002060"/>
          </w:tcPr>
          <w:p w14:paraId="7BE144A0" w14:textId="77777777" w:rsidR="00DA3A0C" w:rsidRPr="008D350F" w:rsidRDefault="00DA3A0C" w:rsidP="009D7D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Cs w:val="20"/>
              </w:rPr>
            </w:pPr>
            <w:r w:rsidRPr="008D350F">
              <w:rPr>
                <w:rFonts w:eastAsia="Times New Roman" w:cs="Arial"/>
                <w:b/>
                <w:bCs/>
                <w:color w:val="FFFFFF" w:themeColor="background1"/>
                <w:szCs w:val="20"/>
              </w:rPr>
              <w:t>ATTENDANCE</w:t>
            </w:r>
          </w:p>
        </w:tc>
      </w:tr>
      <w:tr w:rsidR="00DA3A0C" w:rsidRPr="006A0DF8" w14:paraId="145ABCFD" w14:textId="77777777" w:rsidTr="008D350F">
        <w:trPr>
          <w:trHeight w:val="251"/>
        </w:trPr>
        <w:tc>
          <w:tcPr>
            <w:tcW w:w="1354" w:type="pct"/>
            <w:shd w:val="clear" w:color="auto" w:fill="BFBFBF" w:themeFill="background1" w:themeFillShade="BF"/>
            <w:vAlign w:val="center"/>
          </w:tcPr>
          <w:p w14:paraId="424C6E8F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 w:rsidRPr="006A0DF8">
              <w:rPr>
                <w:rFonts w:eastAsia="Times New Roman" w:cs="Arial"/>
                <w:b/>
                <w:bCs/>
                <w:szCs w:val="20"/>
              </w:rPr>
              <w:t>NAME</w:t>
            </w:r>
          </w:p>
        </w:tc>
        <w:tc>
          <w:tcPr>
            <w:tcW w:w="520" w:type="pct"/>
            <w:gridSpan w:val="2"/>
            <w:shd w:val="clear" w:color="auto" w:fill="BFBFBF" w:themeFill="background1" w:themeFillShade="BF"/>
            <w:vAlign w:val="center"/>
          </w:tcPr>
          <w:p w14:paraId="093A327A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 w:rsidRPr="006A0DF8">
              <w:rPr>
                <w:rFonts w:eastAsia="Times New Roman" w:cs="Arial"/>
                <w:b/>
                <w:bCs/>
                <w:szCs w:val="20"/>
              </w:rPr>
              <w:t>INITIAL</w:t>
            </w:r>
          </w:p>
        </w:tc>
        <w:tc>
          <w:tcPr>
            <w:tcW w:w="3126" w:type="pct"/>
            <w:shd w:val="clear" w:color="auto" w:fill="BFBFBF" w:themeFill="background1" w:themeFillShade="BF"/>
            <w:vAlign w:val="center"/>
          </w:tcPr>
          <w:p w14:paraId="18AF3396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 w:rsidRPr="006A0DF8">
              <w:rPr>
                <w:rFonts w:eastAsia="Times New Roman" w:cs="Arial"/>
                <w:b/>
                <w:bCs/>
                <w:szCs w:val="20"/>
              </w:rPr>
              <w:t>REPRESENTING</w:t>
            </w:r>
          </w:p>
        </w:tc>
      </w:tr>
      <w:tr w:rsidR="00DA3A0C" w:rsidRPr="006A0DF8" w14:paraId="5D6BD9A6" w14:textId="77777777" w:rsidTr="008D350F">
        <w:tc>
          <w:tcPr>
            <w:tcW w:w="1354" w:type="pct"/>
            <w:shd w:val="clear" w:color="auto" w:fill="F2F2F2" w:themeFill="background1" w:themeFillShade="F2"/>
          </w:tcPr>
          <w:p w14:paraId="7810F1ED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520" w:type="pct"/>
            <w:gridSpan w:val="2"/>
            <w:shd w:val="clear" w:color="auto" w:fill="F2F2F2" w:themeFill="background1" w:themeFillShade="F2"/>
          </w:tcPr>
          <w:p w14:paraId="3D1DFDE5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3126" w:type="pct"/>
            <w:shd w:val="clear" w:color="auto" w:fill="F2F2F2" w:themeFill="background1" w:themeFillShade="F2"/>
          </w:tcPr>
          <w:p w14:paraId="42A20A24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</w:tr>
      <w:tr w:rsidR="00DA3A0C" w:rsidRPr="006A0DF8" w14:paraId="64D3E0D5" w14:textId="77777777" w:rsidTr="008D350F">
        <w:tc>
          <w:tcPr>
            <w:tcW w:w="1354" w:type="pct"/>
            <w:shd w:val="clear" w:color="auto" w:fill="F2F2F2" w:themeFill="background1" w:themeFillShade="F2"/>
          </w:tcPr>
          <w:p w14:paraId="0D899597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520" w:type="pct"/>
            <w:gridSpan w:val="2"/>
            <w:shd w:val="clear" w:color="auto" w:fill="F2F2F2" w:themeFill="background1" w:themeFillShade="F2"/>
          </w:tcPr>
          <w:p w14:paraId="723C84FD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3126" w:type="pct"/>
            <w:shd w:val="clear" w:color="auto" w:fill="F2F2F2" w:themeFill="background1" w:themeFillShade="F2"/>
          </w:tcPr>
          <w:p w14:paraId="16C6D486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</w:tr>
      <w:tr w:rsidR="00DA3A0C" w:rsidRPr="006A0DF8" w14:paraId="26CA4533" w14:textId="77777777" w:rsidTr="008D350F">
        <w:trPr>
          <w:trHeight w:val="70"/>
        </w:trPr>
        <w:tc>
          <w:tcPr>
            <w:tcW w:w="1354" w:type="pct"/>
            <w:shd w:val="clear" w:color="auto" w:fill="F2F2F2" w:themeFill="background1" w:themeFillShade="F2"/>
          </w:tcPr>
          <w:p w14:paraId="2F654883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520" w:type="pct"/>
            <w:gridSpan w:val="2"/>
            <w:shd w:val="clear" w:color="auto" w:fill="F2F2F2" w:themeFill="background1" w:themeFillShade="F2"/>
          </w:tcPr>
          <w:p w14:paraId="5B9B8A1A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3126" w:type="pct"/>
            <w:shd w:val="clear" w:color="auto" w:fill="F2F2F2" w:themeFill="background1" w:themeFillShade="F2"/>
          </w:tcPr>
          <w:p w14:paraId="790DF057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</w:tr>
      <w:tr w:rsidR="00DA3A0C" w:rsidRPr="006A0DF8" w14:paraId="24DBF9FC" w14:textId="77777777" w:rsidTr="008D350F">
        <w:tc>
          <w:tcPr>
            <w:tcW w:w="1354" w:type="pct"/>
            <w:shd w:val="clear" w:color="auto" w:fill="F2F2F2" w:themeFill="background1" w:themeFillShade="F2"/>
          </w:tcPr>
          <w:p w14:paraId="38CD784A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520" w:type="pct"/>
            <w:gridSpan w:val="2"/>
            <w:shd w:val="clear" w:color="auto" w:fill="F2F2F2" w:themeFill="background1" w:themeFillShade="F2"/>
          </w:tcPr>
          <w:p w14:paraId="3D8C82A7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3126" w:type="pct"/>
            <w:shd w:val="clear" w:color="auto" w:fill="F2F2F2" w:themeFill="background1" w:themeFillShade="F2"/>
          </w:tcPr>
          <w:p w14:paraId="527D1D5A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</w:tr>
      <w:tr w:rsidR="00DA3A0C" w:rsidRPr="006A0DF8" w14:paraId="602EE5CD" w14:textId="77777777" w:rsidTr="008D350F">
        <w:tc>
          <w:tcPr>
            <w:tcW w:w="1354" w:type="pct"/>
            <w:shd w:val="clear" w:color="auto" w:fill="F2F2F2" w:themeFill="background1" w:themeFillShade="F2"/>
          </w:tcPr>
          <w:p w14:paraId="26120ECB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520" w:type="pct"/>
            <w:gridSpan w:val="2"/>
            <w:shd w:val="clear" w:color="auto" w:fill="F2F2F2" w:themeFill="background1" w:themeFillShade="F2"/>
          </w:tcPr>
          <w:p w14:paraId="1DCE37D9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3126" w:type="pct"/>
            <w:shd w:val="clear" w:color="auto" w:fill="F2F2F2" w:themeFill="background1" w:themeFillShade="F2"/>
          </w:tcPr>
          <w:p w14:paraId="0B4138DB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</w:tr>
      <w:tr w:rsidR="00DA3A0C" w:rsidRPr="006A0DF8" w14:paraId="5A72B670" w14:textId="77777777" w:rsidTr="008D350F">
        <w:trPr>
          <w:trHeight w:val="73"/>
        </w:trPr>
        <w:tc>
          <w:tcPr>
            <w:tcW w:w="1354" w:type="pct"/>
            <w:shd w:val="clear" w:color="auto" w:fill="F2F2F2" w:themeFill="background1" w:themeFillShade="F2"/>
          </w:tcPr>
          <w:p w14:paraId="0232C4D0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  <w:p w14:paraId="70B52325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520" w:type="pct"/>
            <w:gridSpan w:val="2"/>
            <w:shd w:val="clear" w:color="auto" w:fill="F2F2F2" w:themeFill="background1" w:themeFillShade="F2"/>
          </w:tcPr>
          <w:p w14:paraId="70123C80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  <w:p w14:paraId="06A7E73A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3126" w:type="pct"/>
            <w:shd w:val="clear" w:color="auto" w:fill="F2F2F2" w:themeFill="background1" w:themeFillShade="F2"/>
          </w:tcPr>
          <w:p w14:paraId="725E3EC2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  <w:p w14:paraId="249A9C81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</w:tr>
      <w:tr w:rsidR="00DA3A0C" w:rsidRPr="006A0DF8" w14:paraId="3682F8EE" w14:textId="77777777" w:rsidTr="008D350F">
        <w:tc>
          <w:tcPr>
            <w:tcW w:w="1354" w:type="pct"/>
            <w:shd w:val="clear" w:color="auto" w:fill="BFBFBF" w:themeFill="background1" w:themeFillShade="BF"/>
            <w:vAlign w:val="center"/>
          </w:tcPr>
          <w:p w14:paraId="7DCDBBA7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b/>
                <w:szCs w:val="20"/>
              </w:rPr>
            </w:pPr>
            <w:r w:rsidRPr="006A0DF8">
              <w:rPr>
                <w:rFonts w:eastAsia="Times New Roman" w:cs="Arial"/>
                <w:b/>
                <w:szCs w:val="20"/>
              </w:rPr>
              <w:t>APOLOGIES</w:t>
            </w:r>
          </w:p>
        </w:tc>
        <w:tc>
          <w:tcPr>
            <w:tcW w:w="520" w:type="pct"/>
            <w:gridSpan w:val="2"/>
            <w:shd w:val="clear" w:color="auto" w:fill="BFBFBF" w:themeFill="background1" w:themeFillShade="BF"/>
            <w:vAlign w:val="center"/>
          </w:tcPr>
          <w:p w14:paraId="58A4F51F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 w:rsidRPr="006A0DF8">
              <w:rPr>
                <w:rFonts w:eastAsia="Times New Roman" w:cs="Arial"/>
                <w:b/>
                <w:bCs/>
                <w:szCs w:val="20"/>
              </w:rPr>
              <w:t>INITIAL</w:t>
            </w:r>
          </w:p>
        </w:tc>
        <w:tc>
          <w:tcPr>
            <w:tcW w:w="3126" w:type="pct"/>
            <w:shd w:val="clear" w:color="auto" w:fill="BFBFBF" w:themeFill="background1" w:themeFillShade="BF"/>
            <w:vAlign w:val="center"/>
          </w:tcPr>
          <w:p w14:paraId="4B5C7F0D" w14:textId="77777777" w:rsidR="00DA3A0C" w:rsidRPr="006A0DF8" w:rsidRDefault="00DA3A0C" w:rsidP="009D7DA3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 w:rsidRPr="006A0DF8">
              <w:rPr>
                <w:rFonts w:eastAsia="Times New Roman" w:cs="Arial"/>
                <w:b/>
                <w:bCs/>
                <w:szCs w:val="20"/>
              </w:rPr>
              <w:t>REPRESENTING</w:t>
            </w:r>
          </w:p>
        </w:tc>
      </w:tr>
      <w:tr w:rsidR="00DA3A0C" w:rsidRPr="006A0DF8" w14:paraId="4625FC62" w14:textId="77777777" w:rsidTr="008D350F">
        <w:trPr>
          <w:trHeight w:val="57"/>
        </w:trPr>
        <w:tc>
          <w:tcPr>
            <w:tcW w:w="1354" w:type="pct"/>
            <w:shd w:val="clear" w:color="auto" w:fill="F2F2F2" w:themeFill="background1" w:themeFillShade="F2"/>
          </w:tcPr>
          <w:p w14:paraId="599488D1" w14:textId="77777777" w:rsidR="00DA3A0C" w:rsidRPr="006A0DF8" w:rsidRDefault="00DA3A0C" w:rsidP="009D7DA3">
            <w:pPr>
              <w:shd w:val="clear" w:color="auto" w:fill="F2F2F2" w:themeFill="background1" w:themeFillShade="F2"/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520" w:type="pct"/>
            <w:gridSpan w:val="2"/>
            <w:shd w:val="clear" w:color="auto" w:fill="F2F2F2" w:themeFill="background1" w:themeFillShade="F2"/>
          </w:tcPr>
          <w:p w14:paraId="3251A945" w14:textId="77777777" w:rsidR="00DA3A0C" w:rsidRPr="006A0DF8" w:rsidRDefault="00DA3A0C" w:rsidP="009D7DA3">
            <w:pPr>
              <w:shd w:val="clear" w:color="auto" w:fill="F2F2F2" w:themeFill="background1" w:themeFillShade="F2"/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3126" w:type="pct"/>
            <w:shd w:val="clear" w:color="auto" w:fill="F2F2F2" w:themeFill="background1" w:themeFillShade="F2"/>
          </w:tcPr>
          <w:p w14:paraId="01D792C3" w14:textId="77777777" w:rsidR="00DA3A0C" w:rsidRPr="006A0DF8" w:rsidRDefault="00DA3A0C" w:rsidP="009D7DA3">
            <w:pPr>
              <w:shd w:val="clear" w:color="auto" w:fill="F2F2F2" w:themeFill="background1" w:themeFillShade="F2"/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</w:tr>
      <w:tr w:rsidR="00DA3A0C" w:rsidRPr="006A0DF8" w14:paraId="0D621F27" w14:textId="77777777" w:rsidTr="008D350F">
        <w:trPr>
          <w:trHeight w:val="57"/>
        </w:trPr>
        <w:tc>
          <w:tcPr>
            <w:tcW w:w="1354" w:type="pct"/>
            <w:shd w:val="clear" w:color="auto" w:fill="F2F2F2" w:themeFill="background1" w:themeFillShade="F2"/>
          </w:tcPr>
          <w:p w14:paraId="3A5028A0" w14:textId="77777777" w:rsidR="00DA3A0C" w:rsidRPr="006A0DF8" w:rsidRDefault="00DA3A0C" w:rsidP="009D7DA3">
            <w:pPr>
              <w:shd w:val="clear" w:color="auto" w:fill="F2F2F2" w:themeFill="background1" w:themeFillShade="F2"/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520" w:type="pct"/>
            <w:gridSpan w:val="2"/>
            <w:shd w:val="clear" w:color="auto" w:fill="F2F2F2" w:themeFill="background1" w:themeFillShade="F2"/>
          </w:tcPr>
          <w:p w14:paraId="3033579F" w14:textId="77777777" w:rsidR="00DA3A0C" w:rsidRPr="006A0DF8" w:rsidRDefault="00DA3A0C" w:rsidP="009D7DA3">
            <w:pPr>
              <w:shd w:val="clear" w:color="auto" w:fill="F2F2F2" w:themeFill="background1" w:themeFillShade="F2"/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3126" w:type="pct"/>
            <w:shd w:val="clear" w:color="auto" w:fill="F2F2F2" w:themeFill="background1" w:themeFillShade="F2"/>
          </w:tcPr>
          <w:p w14:paraId="3CB52BE7" w14:textId="77777777" w:rsidR="00DA3A0C" w:rsidRPr="006A0DF8" w:rsidRDefault="00DA3A0C" w:rsidP="009D7DA3">
            <w:pPr>
              <w:shd w:val="clear" w:color="auto" w:fill="F2F2F2" w:themeFill="background1" w:themeFillShade="F2"/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</w:tr>
      <w:tr w:rsidR="008D350F" w:rsidRPr="008D350F" w14:paraId="4631F8F3" w14:textId="77777777" w:rsidTr="0044630E">
        <w:trPr>
          <w:cantSplit/>
          <w:trHeight w:val="252"/>
        </w:trPr>
        <w:tc>
          <w:tcPr>
            <w:tcW w:w="5000" w:type="pct"/>
            <w:gridSpan w:val="4"/>
            <w:shd w:val="clear" w:color="auto" w:fill="002060"/>
            <w:vAlign w:val="center"/>
          </w:tcPr>
          <w:p w14:paraId="0851D3AB" w14:textId="77777777" w:rsidR="00DA3A0C" w:rsidRPr="008D350F" w:rsidRDefault="00DA3A0C" w:rsidP="009D7DA3">
            <w:pPr>
              <w:spacing w:after="0" w:line="240" w:lineRule="auto"/>
              <w:rPr>
                <w:rFonts w:eastAsia="Times New Roman" w:cs="Arial"/>
                <w:color w:val="FFFFFF" w:themeColor="background1"/>
                <w:szCs w:val="20"/>
              </w:rPr>
            </w:pPr>
            <w:r w:rsidRPr="008D350F">
              <w:rPr>
                <w:rFonts w:eastAsia="Times New Roman" w:cs="Arial"/>
                <w:b/>
                <w:bCs/>
                <w:color w:val="FFFFFF" w:themeColor="background1"/>
                <w:szCs w:val="20"/>
              </w:rPr>
              <w:t>DISTRIBUTION</w:t>
            </w:r>
            <w:r w:rsidRPr="008D350F">
              <w:rPr>
                <w:rFonts w:eastAsia="Times New Roman" w:cs="Arial"/>
                <w:color w:val="FFFFFF" w:themeColor="background1"/>
                <w:szCs w:val="20"/>
              </w:rPr>
              <w:t xml:space="preserve">: (ALL LISTED ABOVE PLUS) </w:t>
            </w:r>
          </w:p>
        </w:tc>
      </w:tr>
      <w:tr w:rsidR="00DA3A0C" w:rsidRPr="006A0DF8" w14:paraId="70C2F27D" w14:textId="77777777" w:rsidTr="008D350F">
        <w:trPr>
          <w:trHeight w:val="252"/>
        </w:trPr>
        <w:tc>
          <w:tcPr>
            <w:tcW w:w="1354" w:type="pct"/>
            <w:shd w:val="clear" w:color="auto" w:fill="F2F2F2" w:themeFill="background1" w:themeFillShade="F2"/>
          </w:tcPr>
          <w:p w14:paraId="0628541A" w14:textId="77777777" w:rsidR="00DA3A0C" w:rsidRPr="006A0DF8" w:rsidRDefault="00DA3A0C" w:rsidP="009D7DA3">
            <w:pPr>
              <w:shd w:val="clear" w:color="auto" w:fill="F2F2F2" w:themeFill="background1" w:themeFillShade="F2"/>
              <w:spacing w:after="0" w:line="240" w:lineRule="auto"/>
              <w:ind w:left="-113"/>
              <w:rPr>
                <w:rFonts w:eastAsia="Times New Roman" w:cs="Arial"/>
                <w:szCs w:val="20"/>
              </w:rPr>
            </w:pPr>
          </w:p>
        </w:tc>
        <w:tc>
          <w:tcPr>
            <w:tcW w:w="433" w:type="pct"/>
            <w:shd w:val="clear" w:color="auto" w:fill="F2F2F2" w:themeFill="background1" w:themeFillShade="F2"/>
          </w:tcPr>
          <w:p w14:paraId="542F2A68" w14:textId="77777777" w:rsidR="00DA3A0C" w:rsidRPr="006A0DF8" w:rsidRDefault="00DA3A0C" w:rsidP="009D7DA3">
            <w:pPr>
              <w:shd w:val="clear" w:color="auto" w:fill="F2F2F2" w:themeFill="background1" w:themeFillShade="F2"/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3213" w:type="pct"/>
            <w:gridSpan w:val="2"/>
            <w:shd w:val="clear" w:color="auto" w:fill="F2F2F2" w:themeFill="background1" w:themeFillShade="F2"/>
          </w:tcPr>
          <w:p w14:paraId="307AC421" w14:textId="77777777" w:rsidR="00DA3A0C" w:rsidRPr="006A0DF8" w:rsidRDefault="00DA3A0C" w:rsidP="009D7DA3">
            <w:pPr>
              <w:shd w:val="clear" w:color="auto" w:fill="F2F2F2" w:themeFill="background1" w:themeFillShade="F2"/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</w:tr>
      <w:tr w:rsidR="00DA3A0C" w:rsidRPr="006A0DF8" w14:paraId="4D1FCE19" w14:textId="77777777" w:rsidTr="008D350F">
        <w:trPr>
          <w:trHeight w:val="252"/>
        </w:trPr>
        <w:tc>
          <w:tcPr>
            <w:tcW w:w="1354" w:type="pct"/>
            <w:shd w:val="clear" w:color="auto" w:fill="F2F2F2" w:themeFill="background1" w:themeFillShade="F2"/>
          </w:tcPr>
          <w:p w14:paraId="01DD90B6" w14:textId="77777777" w:rsidR="00DA3A0C" w:rsidRPr="006A0DF8" w:rsidRDefault="00DA3A0C" w:rsidP="009D7DA3">
            <w:pPr>
              <w:shd w:val="clear" w:color="auto" w:fill="F2F2F2" w:themeFill="background1" w:themeFillShade="F2"/>
              <w:spacing w:after="0" w:line="240" w:lineRule="auto"/>
              <w:ind w:left="-113"/>
              <w:rPr>
                <w:rFonts w:eastAsia="Times New Roman" w:cs="Arial"/>
                <w:szCs w:val="20"/>
              </w:rPr>
            </w:pPr>
          </w:p>
        </w:tc>
        <w:tc>
          <w:tcPr>
            <w:tcW w:w="433" w:type="pct"/>
            <w:shd w:val="clear" w:color="auto" w:fill="F2F2F2" w:themeFill="background1" w:themeFillShade="F2"/>
          </w:tcPr>
          <w:p w14:paraId="2C054DCA" w14:textId="77777777" w:rsidR="00DA3A0C" w:rsidRPr="006A0DF8" w:rsidRDefault="00DA3A0C" w:rsidP="009D7DA3">
            <w:pPr>
              <w:shd w:val="clear" w:color="auto" w:fill="F2F2F2" w:themeFill="background1" w:themeFillShade="F2"/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3213" w:type="pct"/>
            <w:gridSpan w:val="2"/>
            <w:shd w:val="clear" w:color="auto" w:fill="F2F2F2" w:themeFill="background1" w:themeFillShade="F2"/>
          </w:tcPr>
          <w:p w14:paraId="628616A6" w14:textId="77777777" w:rsidR="00DA3A0C" w:rsidRPr="006A0DF8" w:rsidRDefault="00DA3A0C" w:rsidP="009D7DA3">
            <w:pPr>
              <w:shd w:val="clear" w:color="auto" w:fill="F2F2F2" w:themeFill="background1" w:themeFillShade="F2"/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</w:tr>
    </w:tbl>
    <w:p w14:paraId="58326F38" w14:textId="77777777" w:rsidR="008D350F" w:rsidRPr="008D350F" w:rsidRDefault="008D350F">
      <w:pPr>
        <w:rPr>
          <w:sz w:val="4"/>
        </w:rPr>
      </w:pPr>
    </w:p>
    <w:tbl>
      <w:tblPr>
        <w:tblW w:w="4995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6"/>
        <w:gridCol w:w="3195"/>
        <w:gridCol w:w="1527"/>
        <w:gridCol w:w="3410"/>
      </w:tblGrid>
      <w:tr w:rsidR="00DA3A0C" w:rsidRPr="006A0DF8" w14:paraId="7F830130" w14:textId="77777777" w:rsidTr="008D350F">
        <w:trPr>
          <w:trHeight w:val="340"/>
        </w:trPr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1A4E4" w14:textId="77777777" w:rsidR="00DA3A0C" w:rsidRPr="006A0DF8" w:rsidRDefault="00DA3A0C" w:rsidP="008D350F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 w:rsidRPr="006A0DF8">
              <w:rPr>
                <w:rFonts w:eastAsia="Times New Roman" w:cs="Arial"/>
                <w:b/>
                <w:bCs/>
                <w:szCs w:val="20"/>
              </w:rPr>
              <w:t>Produced by:</w:t>
            </w:r>
          </w:p>
        </w:tc>
        <w:tc>
          <w:tcPr>
            <w:tcW w:w="16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F87BB" w14:textId="77777777" w:rsidR="00DA3A0C" w:rsidRPr="006A0DF8" w:rsidRDefault="00DA3A0C" w:rsidP="008D350F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70704" w14:textId="77777777" w:rsidR="00DA3A0C" w:rsidRPr="006A0DF8" w:rsidRDefault="00DA3A0C" w:rsidP="008D350F">
            <w:pPr>
              <w:keepNext/>
              <w:spacing w:after="0" w:line="240" w:lineRule="auto"/>
              <w:outlineLvl w:val="4"/>
              <w:rPr>
                <w:rFonts w:eastAsia="Times New Roman" w:cs="Arial"/>
                <w:b/>
                <w:bCs/>
                <w:szCs w:val="20"/>
              </w:rPr>
            </w:pPr>
            <w:r w:rsidRPr="006A0DF8">
              <w:rPr>
                <w:rFonts w:eastAsia="Times New Roman" w:cs="Arial"/>
                <w:b/>
                <w:bCs/>
                <w:szCs w:val="20"/>
              </w:rPr>
              <w:t>Accepted by:</w:t>
            </w:r>
          </w:p>
        </w:tc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52ED8" w14:textId="77777777" w:rsidR="00DA3A0C" w:rsidRPr="006A0DF8" w:rsidRDefault="00DA3A0C" w:rsidP="008D350F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</w:tc>
      </w:tr>
    </w:tbl>
    <w:p w14:paraId="5FD17DDB" w14:textId="77777777" w:rsidR="00DA3A0C" w:rsidRPr="008D350F" w:rsidRDefault="00DA3A0C" w:rsidP="008D350F">
      <w:pPr>
        <w:rPr>
          <w:sz w:val="4"/>
        </w:rPr>
      </w:pPr>
    </w:p>
    <w:tbl>
      <w:tblPr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724"/>
        <w:gridCol w:w="6401"/>
        <w:gridCol w:w="1669"/>
        <w:gridCol w:w="834"/>
      </w:tblGrid>
      <w:tr w:rsidR="00DA3A0C" w:rsidRPr="006A0DF8" w14:paraId="3F2E3775" w14:textId="77777777" w:rsidTr="0044630E">
        <w:trPr>
          <w:cantSplit/>
          <w:trHeight w:val="227"/>
        </w:trPr>
        <w:tc>
          <w:tcPr>
            <w:tcW w:w="376" w:type="pct"/>
            <w:shd w:val="clear" w:color="auto" w:fill="002060"/>
            <w:vAlign w:val="center"/>
          </w:tcPr>
          <w:p w14:paraId="02D6184C" w14:textId="77777777" w:rsidR="00DA3A0C" w:rsidRPr="006A0DF8" w:rsidRDefault="00DA3A0C" w:rsidP="009D7D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Cs w:val="20"/>
              </w:rPr>
            </w:pPr>
            <w:r w:rsidRPr="006A0DF8">
              <w:rPr>
                <w:rFonts w:eastAsia="Times New Roman" w:cs="Arial"/>
                <w:b/>
                <w:bCs/>
                <w:color w:val="FFFFFF" w:themeColor="background1"/>
                <w:szCs w:val="20"/>
              </w:rPr>
              <w:t>REF</w:t>
            </w:r>
          </w:p>
        </w:tc>
        <w:tc>
          <w:tcPr>
            <w:tcW w:w="3324" w:type="pct"/>
            <w:shd w:val="clear" w:color="auto" w:fill="002060"/>
            <w:vAlign w:val="center"/>
          </w:tcPr>
          <w:p w14:paraId="6A6ED800" w14:textId="77777777" w:rsidR="00DA3A0C" w:rsidRPr="0025072B" w:rsidRDefault="00DA3A0C" w:rsidP="009D7D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Cs w:val="20"/>
              </w:rPr>
            </w:pPr>
            <w:r w:rsidRPr="0025072B">
              <w:rPr>
                <w:rFonts w:eastAsia="Times New Roman" w:cs="Arial"/>
                <w:b/>
                <w:bCs/>
                <w:color w:val="FFFFFF" w:themeColor="background1"/>
                <w:szCs w:val="20"/>
              </w:rPr>
              <w:t>SUBJECT:</w:t>
            </w:r>
          </w:p>
        </w:tc>
        <w:tc>
          <w:tcPr>
            <w:tcW w:w="867" w:type="pct"/>
            <w:shd w:val="clear" w:color="auto" w:fill="002060"/>
            <w:vAlign w:val="center"/>
          </w:tcPr>
          <w:p w14:paraId="39616147" w14:textId="77777777" w:rsidR="00DA3A0C" w:rsidRPr="006A0DF8" w:rsidRDefault="00DA3A0C" w:rsidP="009D7D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Cs w:val="20"/>
              </w:rPr>
            </w:pPr>
            <w:r w:rsidRPr="006A0DF8">
              <w:rPr>
                <w:rFonts w:eastAsia="Times New Roman" w:cs="Arial"/>
                <w:b/>
                <w:bCs/>
                <w:color w:val="FFFFFF" w:themeColor="background1"/>
                <w:szCs w:val="20"/>
              </w:rPr>
              <w:t>ACTION</w:t>
            </w:r>
          </w:p>
        </w:tc>
        <w:tc>
          <w:tcPr>
            <w:tcW w:w="433" w:type="pct"/>
            <w:shd w:val="clear" w:color="auto" w:fill="002060"/>
            <w:vAlign w:val="center"/>
          </w:tcPr>
          <w:p w14:paraId="67DDB323" w14:textId="77777777" w:rsidR="00DA3A0C" w:rsidRPr="006A0DF8" w:rsidRDefault="00DA3A0C" w:rsidP="009D7D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Cs w:val="20"/>
              </w:rPr>
            </w:pPr>
            <w:r w:rsidRPr="006A0DF8">
              <w:rPr>
                <w:rFonts w:eastAsia="Times New Roman" w:cs="Arial"/>
                <w:b/>
                <w:bCs/>
                <w:color w:val="FFFFFF" w:themeColor="background1"/>
                <w:szCs w:val="20"/>
              </w:rPr>
              <w:t>DATE</w:t>
            </w:r>
          </w:p>
        </w:tc>
      </w:tr>
      <w:tr w:rsidR="00DA3A0C" w:rsidRPr="006A0DF8" w14:paraId="722CD29E" w14:textId="77777777" w:rsidTr="008D350F">
        <w:trPr>
          <w:cantSplit/>
        </w:trPr>
        <w:tc>
          <w:tcPr>
            <w:tcW w:w="376" w:type="pct"/>
            <w:shd w:val="clear" w:color="auto" w:fill="BFBFBF" w:themeFill="background1" w:themeFillShade="BF"/>
          </w:tcPr>
          <w:p w14:paraId="6B125300" w14:textId="77777777" w:rsidR="00DA3A0C" w:rsidRPr="006A0DF8" w:rsidRDefault="00DA3A0C" w:rsidP="009D7D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20"/>
              </w:rPr>
            </w:pPr>
          </w:p>
        </w:tc>
        <w:tc>
          <w:tcPr>
            <w:tcW w:w="3324" w:type="pct"/>
            <w:shd w:val="clear" w:color="auto" w:fill="BFBFBF" w:themeFill="background1" w:themeFillShade="BF"/>
          </w:tcPr>
          <w:p w14:paraId="39071C7D" w14:textId="77777777" w:rsidR="00DA3A0C" w:rsidRPr="00C92DBD" w:rsidRDefault="00DA3A0C" w:rsidP="009D7DA3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</w:p>
        </w:tc>
        <w:tc>
          <w:tcPr>
            <w:tcW w:w="867" w:type="pct"/>
            <w:shd w:val="clear" w:color="auto" w:fill="BFBFBF" w:themeFill="background1" w:themeFillShade="BF"/>
          </w:tcPr>
          <w:p w14:paraId="60DCBA0E" w14:textId="77777777" w:rsidR="00DA3A0C" w:rsidRPr="006A0DF8" w:rsidRDefault="00DA3A0C" w:rsidP="009D7D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</w:p>
        </w:tc>
        <w:tc>
          <w:tcPr>
            <w:tcW w:w="433" w:type="pct"/>
            <w:shd w:val="clear" w:color="auto" w:fill="BFBFBF" w:themeFill="background1" w:themeFillShade="BF"/>
          </w:tcPr>
          <w:p w14:paraId="0EDA9257" w14:textId="77777777" w:rsidR="00DA3A0C" w:rsidRPr="006A0DF8" w:rsidRDefault="00DA3A0C" w:rsidP="009D7D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</w:p>
        </w:tc>
      </w:tr>
      <w:tr w:rsidR="00DA3A0C" w:rsidRPr="006A0DF8" w14:paraId="25CDEF0A" w14:textId="77777777" w:rsidTr="008D350F">
        <w:trPr>
          <w:cantSplit/>
          <w:trHeight w:val="352"/>
        </w:trPr>
        <w:tc>
          <w:tcPr>
            <w:tcW w:w="376" w:type="pct"/>
            <w:shd w:val="clear" w:color="auto" w:fill="F2F2F2" w:themeFill="background1" w:themeFillShade="F2"/>
          </w:tcPr>
          <w:p w14:paraId="3C98EE63" w14:textId="77777777" w:rsidR="00DA3A0C" w:rsidRPr="006A0DF8" w:rsidRDefault="00DA3A0C" w:rsidP="009D7DA3">
            <w:pPr>
              <w:spacing w:after="0" w:line="240" w:lineRule="auto"/>
              <w:ind w:right="-14"/>
              <w:jc w:val="center"/>
              <w:rPr>
                <w:rFonts w:eastAsia="Times New Roman" w:cs="Arial"/>
                <w:b/>
                <w:bCs/>
                <w:sz w:val="16"/>
                <w:szCs w:val="20"/>
              </w:rPr>
            </w:pPr>
            <w:r>
              <w:rPr>
                <w:rFonts w:eastAsia="Times New Roman" w:cs="Arial"/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3324" w:type="pct"/>
            <w:shd w:val="clear" w:color="auto" w:fill="F2F2F2" w:themeFill="background1" w:themeFillShade="F2"/>
          </w:tcPr>
          <w:p w14:paraId="51FE1086" w14:textId="77777777" w:rsidR="00DA3A0C" w:rsidRPr="00581327" w:rsidRDefault="00DA3A0C" w:rsidP="009D7DA3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867" w:type="pct"/>
            <w:shd w:val="clear" w:color="auto" w:fill="F2F2F2" w:themeFill="background1" w:themeFillShade="F2"/>
          </w:tcPr>
          <w:p w14:paraId="1ACCC63D" w14:textId="77777777" w:rsidR="00DA3A0C" w:rsidRPr="006A0DF8" w:rsidRDefault="00DA3A0C" w:rsidP="009D7DA3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433" w:type="pct"/>
            <w:shd w:val="clear" w:color="auto" w:fill="F2F2F2" w:themeFill="background1" w:themeFillShade="F2"/>
          </w:tcPr>
          <w:p w14:paraId="3CDDD8AB" w14:textId="77777777" w:rsidR="00DA3A0C" w:rsidRPr="006A0DF8" w:rsidRDefault="00DA3A0C" w:rsidP="009D7DA3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</w:tr>
      <w:tr w:rsidR="00DA3A0C" w:rsidRPr="006A0DF8" w14:paraId="7E556C64" w14:textId="77777777" w:rsidTr="008D350F">
        <w:trPr>
          <w:cantSplit/>
        </w:trPr>
        <w:tc>
          <w:tcPr>
            <w:tcW w:w="376" w:type="pct"/>
            <w:shd w:val="clear" w:color="auto" w:fill="F2F2F2" w:themeFill="background1" w:themeFillShade="F2"/>
          </w:tcPr>
          <w:p w14:paraId="68582115" w14:textId="77777777" w:rsidR="00DA3A0C" w:rsidRPr="006A0DF8" w:rsidRDefault="00DA3A0C" w:rsidP="009D7DA3">
            <w:pPr>
              <w:spacing w:after="0" w:line="240" w:lineRule="auto"/>
              <w:ind w:right="-14"/>
              <w:jc w:val="center"/>
              <w:rPr>
                <w:rFonts w:eastAsia="Times New Roman" w:cs="Arial"/>
                <w:b/>
                <w:bCs/>
                <w:sz w:val="16"/>
                <w:szCs w:val="20"/>
              </w:rPr>
            </w:pPr>
            <w:r>
              <w:rPr>
                <w:rFonts w:eastAsia="Times New Roman" w:cs="Arial"/>
                <w:b/>
                <w:bCs/>
                <w:sz w:val="16"/>
                <w:szCs w:val="20"/>
              </w:rPr>
              <w:t>2</w:t>
            </w:r>
          </w:p>
        </w:tc>
        <w:tc>
          <w:tcPr>
            <w:tcW w:w="3324" w:type="pct"/>
            <w:shd w:val="clear" w:color="auto" w:fill="F2F2F2" w:themeFill="background1" w:themeFillShade="F2"/>
          </w:tcPr>
          <w:p w14:paraId="17FA034A" w14:textId="77777777" w:rsidR="00DA3A0C" w:rsidRPr="00581327" w:rsidRDefault="00DA3A0C" w:rsidP="009D7DA3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867" w:type="pct"/>
            <w:shd w:val="clear" w:color="auto" w:fill="F2F2F2" w:themeFill="background1" w:themeFillShade="F2"/>
          </w:tcPr>
          <w:p w14:paraId="6D5CED7F" w14:textId="77777777" w:rsidR="00DA3A0C" w:rsidRPr="006A0DF8" w:rsidRDefault="00DA3A0C" w:rsidP="009D7DA3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433" w:type="pct"/>
            <w:shd w:val="clear" w:color="auto" w:fill="F2F2F2" w:themeFill="background1" w:themeFillShade="F2"/>
          </w:tcPr>
          <w:p w14:paraId="21100325" w14:textId="77777777" w:rsidR="00DA3A0C" w:rsidRPr="006A0DF8" w:rsidRDefault="00DA3A0C" w:rsidP="009D7DA3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</w:tr>
    </w:tbl>
    <w:p w14:paraId="2E2C433F" w14:textId="77777777" w:rsidR="00404C52" w:rsidRPr="00404C52" w:rsidRDefault="00404C52" w:rsidP="00404C52"/>
    <w:sectPr w:rsidR="00404C52" w:rsidRPr="00404C52" w:rsidSect="008D350F">
      <w:headerReference w:type="default" r:id="rId13"/>
      <w:footerReference w:type="default" r:id="rId14"/>
      <w:type w:val="continuous"/>
      <w:pgSz w:w="11906" w:h="16838"/>
      <w:pgMar w:top="2552" w:right="1134" w:bottom="1985" w:left="1134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DDFA9" w14:textId="77777777" w:rsidR="00D45CE3" w:rsidRDefault="00D45CE3" w:rsidP="008A1106">
      <w:r>
        <w:separator/>
      </w:r>
    </w:p>
    <w:p w14:paraId="10FA3B53" w14:textId="77777777" w:rsidR="00D45CE3" w:rsidRDefault="00D45CE3" w:rsidP="008A1106"/>
  </w:endnote>
  <w:endnote w:type="continuationSeparator" w:id="0">
    <w:p w14:paraId="495CCFAC" w14:textId="77777777" w:rsidR="00D45CE3" w:rsidRDefault="00D45CE3" w:rsidP="008A1106">
      <w:r>
        <w:continuationSeparator/>
      </w:r>
    </w:p>
    <w:p w14:paraId="0897D4AD" w14:textId="77777777" w:rsidR="00D45CE3" w:rsidRDefault="00D45CE3" w:rsidP="008A1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-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6095"/>
      <w:gridCol w:w="1696"/>
    </w:tblGrid>
    <w:tr w:rsidR="0044630E" w:rsidRPr="0044630E" w14:paraId="6B8299FB" w14:textId="77777777" w:rsidTr="004E110D">
      <w:trPr>
        <w:trHeight w:val="290"/>
      </w:trPr>
      <w:tc>
        <w:tcPr>
          <w:tcW w:w="9639" w:type="dxa"/>
          <w:gridSpan w:val="3"/>
          <w:vAlign w:val="center"/>
        </w:tcPr>
        <w:p w14:paraId="6DC64CF1" w14:textId="77777777" w:rsidR="0044630E" w:rsidRPr="0044630E" w:rsidRDefault="0044630E" w:rsidP="0044630E">
          <w:pPr>
            <w:spacing w:after="0" w:line="240" w:lineRule="auto"/>
            <w:rPr>
              <w:rFonts w:eastAsia="Times New Roman" w:cs="Times New Roman"/>
              <w:color w:val="225A40"/>
              <w:sz w:val="13"/>
              <w:szCs w:val="14"/>
              <w:lang w:eastAsia="en-GB"/>
            </w:rPr>
          </w:pPr>
          <w:r w:rsidRPr="0044630E">
            <w:rPr>
              <w:rFonts w:eastAsia="Franklin Gothic Book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0A0953" wp14:editId="0E147F7C">
                    <wp:simplePos x="0" y="0"/>
                    <wp:positionH relativeFrom="margin">
                      <wp:posOffset>5140960</wp:posOffset>
                    </wp:positionH>
                    <wp:positionV relativeFrom="paragraph">
                      <wp:posOffset>85725</wp:posOffset>
                    </wp:positionV>
                    <wp:extent cx="1195705" cy="0"/>
                    <wp:effectExtent l="57150" t="38100" r="61595" b="95250"/>
                    <wp:wrapNone/>
                    <wp:docPr id="26" name="Straight Connector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19570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99F765E" id="Straight Connector 2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4.8pt,6.75pt" to="498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" strokecolor="#0070c0" strokeweight="3pt">
                    <v:shadow on="t" color="black" opacity="22937f" origin=",.5" offset="0,.63889mm"/>
                    <w10:wrap anchorx="margin"/>
                  </v:line>
                </w:pict>
              </mc:Fallback>
            </mc:AlternateContent>
          </w:r>
          <w:r w:rsidRPr="0044630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6B72B7" wp14:editId="0C1CB8F1">
                    <wp:simplePos x="0" y="0"/>
                    <wp:positionH relativeFrom="column">
                      <wp:posOffset>3175</wp:posOffset>
                    </wp:positionH>
                    <wp:positionV relativeFrom="paragraph">
                      <wp:posOffset>85725</wp:posOffset>
                    </wp:positionV>
                    <wp:extent cx="5067300" cy="12700"/>
                    <wp:effectExtent l="57150" t="38100" r="57150" b="82550"/>
                    <wp:wrapNone/>
                    <wp:docPr id="24" name="Straight Connector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67300" cy="1270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206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47C4EF7" id="Straight Connector 2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6.75pt" to="399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" strokecolor="#002060" strokeweight="3pt">
                    <v:shadow on="t" color="black" opacity="22937f" origin=",.5" offset="0,.63889mm"/>
                  </v:line>
                </w:pict>
              </mc:Fallback>
            </mc:AlternateContent>
          </w:r>
        </w:p>
      </w:tc>
    </w:tr>
    <w:tr w:rsidR="0044630E" w:rsidRPr="0044630E" w14:paraId="2698A20E" w14:textId="77777777" w:rsidTr="004E110D">
      <w:trPr>
        <w:trHeight w:val="290"/>
      </w:trPr>
      <w:tc>
        <w:tcPr>
          <w:tcW w:w="1848" w:type="dxa"/>
          <w:vAlign w:val="center"/>
        </w:tcPr>
        <w:p w14:paraId="0C5A29B3" w14:textId="77777777" w:rsidR="0044630E" w:rsidRPr="0044630E" w:rsidRDefault="0044630E" w:rsidP="0044630E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44630E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Revision: C01</w:t>
          </w:r>
        </w:p>
      </w:tc>
      <w:tc>
        <w:tcPr>
          <w:tcW w:w="6095" w:type="dxa"/>
          <w:vAlign w:val="center"/>
        </w:tcPr>
        <w:p w14:paraId="79FE60B6" w14:textId="785CDF5D" w:rsidR="0044630E" w:rsidRPr="0044630E" w:rsidRDefault="0044630E" w:rsidP="0044630E">
          <w:pPr>
            <w:spacing w:after="0" w:line="240" w:lineRule="auto"/>
            <w:jc w:val="center"/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</w:pPr>
          <w:r w:rsidRPr="0044630E"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 xml:space="preserve">Document Number: </w:t>
          </w:r>
          <w:r>
            <w:rPr>
              <w:b/>
              <w:color w:val="002060"/>
              <w:sz w:val="16"/>
              <w:szCs w:val="16"/>
              <w:lang w:eastAsia="en-GB"/>
            </w:rPr>
            <w:t>Meeting-Minutes</w:t>
          </w:r>
        </w:p>
      </w:tc>
      <w:tc>
        <w:tcPr>
          <w:tcW w:w="1696" w:type="dxa"/>
          <w:vAlign w:val="center"/>
        </w:tcPr>
        <w:p w14:paraId="2ED11829" w14:textId="77777777" w:rsidR="0044630E" w:rsidRPr="0044630E" w:rsidRDefault="0044630E" w:rsidP="0044630E">
          <w:pPr>
            <w:spacing w:after="0" w:line="240" w:lineRule="auto"/>
            <w:ind w:right="94" w:firstLine="720"/>
            <w:jc w:val="right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44630E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Page </w:t>
          </w:r>
          <w:r w:rsidRPr="0044630E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begin"/>
          </w:r>
          <w:r w:rsidRPr="0044630E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instrText xml:space="preserve"> PAGE  \* Arabic  \* MERGEFORMAT </w:instrText>
          </w:r>
          <w:r w:rsidRPr="0044630E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separate"/>
          </w:r>
          <w:r w:rsidRPr="0044630E">
            <w:rPr>
              <w:rFonts w:eastAsia="Times New Roman" w:cs="Times New Roman"/>
              <w:noProof/>
              <w:color w:val="002060"/>
              <w:sz w:val="13"/>
              <w:szCs w:val="13"/>
              <w:lang w:eastAsia="en-GB"/>
            </w:rPr>
            <w:t>2</w:t>
          </w:r>
          <w:r w:rsidRPr="0044630E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end"/>
          </w:r>
          <w:r w:rsidRPr="0044630E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 of </w:t>
          </w:r>
          <w:r w:rsidRPr="0044630E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begin"/>
          </w:r>
          <w:r w:rsidRPr="0044630E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instrText xml:space="preserve"> NUMPAGES  </w:instrText>
          </w:r>
          <w:r w:rsidRPr="0044630E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separate"/>
          </w:r>
          <w:r w:rsidRPr="0044630E">
            <w:rPr>
              <w:rFonts w:eastAsia="Times New Roman" w:cs="Times New Roman"/>
              <w:bCs/>
              <w:noProof/>
              <w:color w:val="002060"/>
              <w:sz w:val="13"/>
              <w:szCs w:val="13"/>
              <w:lang w:eastAsia="en-GB"/>
            </w:rPr>
            <w:t>2</w:t>
          </w:r>
          <w:r w:rsidRPr="0044630E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end"/>
          </w:r>
        </w:p>
      </w:tc>
    </w:tr>
    <w:tr w:rsidR="0044630E" w:rsidRPr="0044630E" w14:paraId="449EF057" w14:textId="77777777" w:rsidTr="004E110D">
      <w:trPr>
        <w:trHeight w:val="290"/>
      </w:trPr>
      <w:tc>
        <w:tcPr>
          <w:tcW w:w="1848" w:type="dxa"/>
          <w:vAlign w:val="center"/>
        </w:tcPr>
        <w:p w14:paraId="488DBFAA" w14:textId="77777777" w:rsidR="0044630E" w:rsidRPr="0044630E" w:rsidRDefault="0044630E" w:rsidP="0044630E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44630E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Status: A1</w:t>
          </w:r>
        </w:p>
      </w:tc>
      <w:tc>
        <w:tcPr>
          <w:tcW w:w="6095" w:type="dxa"/>
          <w:vAlign w:val="center"/>
        </w:tcPr>
        <w:p w14:paraId="00FEA8AA" w14:textId="77777777" w:rsidR="0044630E" w:rsidRPr="0044630E" w:rsidRDefault="0044630E" w:rsidP="0044630E">
          <w:pPr>
            <w:spacing w:after="0" w:line="240" w:lineRule="auto"/>
            <w:jc w:val="center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44630E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Security classification: Internal</w:t>
          </w:r>
        </w:p>
      </w:tc>
      <w:tc>
        <w:tcPr>
          <w:tcW w:w="1696" w:type="dxa"/>
          <w:vAlign w:val="center"/>
        </w:tcPr>
        <w:p w14:paraId="4499354F" w14:textId="77777777" w:rsidR="0044630E" w:rsidRPr="0044630E" w:rsidRDefault="0044630E" w:rsidP="0044630E">
          <w:pPr>
            <w:spacing w:after="0" w:line="240" w:lineRule="auto"/>
            <w:jc w:val="right"/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</w:pPr>
          <w:r w:rsidRPr="0044630E"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  <w:t xml:space="preserve">  </w:t>
          </w:r>
        </w:p>
      </w:tc>
    </w:tr>
    <w:tr w:rsidR="0044630E" w:rsidRPr="0044630E" w14:paraId="143A4231" w14:textId="77777777" w:rsidTr="004E110D">
      <w:trPr>
        <w:trHeight w:val="270"/>
      </w:trPr>
      <w:tc>
        <w:tcPr>
          <w:tcW w:w="9639" w:type="dxa"/>
          <w:gridSpan w:val="3"/>
          <w:vAlign w:val="center"/>
        </w:tcPr>
        <w:p w14:paraId="20771A57" w14:textId="77777777" w:rsidR="0044630E" w:rsidRPr="0044630E" w:rsidRDefault="0044630E" w:rsidP="0044630E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</w:pPr>
        </w:p>
      </w:tc>
    </w:tr>
  </w:tbl>
  <w:p w14:paraId="262078B0" w14:textId="77777777" w:rsidR="00BE0C59" w:rsidRPr="00AE662E" w:rsidRDefault="00BE0C59" w:rsidP="00250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FF9ED" w14:textId="77777777" w:rsidR="00D45CE3" w:rsidRDefault="00D45CE3" w:rsidP="008A1106">
      <w:r>
        <w:separator/>
      </w:r>
    </w:p>
    <w:p w14:paraId="2543DF60" w14:textId="77777777" w:rsidR="00D45CE3" w:rsidRDefault="00D45CE3" w:rsidP="008A1106"/>
  </w:footnote>
  <w:footnote w:type="continuationSeparator" w:id="0">
    <w:p w14:paraId="3D890529" w14:textId="77777777" w:rsidR="00D45CE3" w:rsidRDefault="00D45CE3" w:rsidP="008A1106">
      <w:r>
        <w:continuationSeparator/>
      </w:r>
    </w:p>
    <w:p w14:paraId="4C97DBF2" w14:textId="77777777" w:rsidR="00D45CE3" w:rsidRDefault="00D45CE3" w:rsidP="008A1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C8B5B" w14:textId="6BA80E76" w:rsidR="00721ACA" w:rsidRDefault="008D350F" w:rsidP="00906BF8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8DCF" wp14:editId="269A05E8">
              <wp:simplePos x="0" y="0"/>
              <wp:positionH relativeFrom="margin">
                <wp:align>right</wp:align>
              </wp:positionH>
              <wp:positionV relativeFrom="paragraph">
                <wp:posOffset>6985</wp:posOffset>
              </wp:positionV>
              <wp:extent cx="2727349" cy="453390"/>
              <wp:effectExtent l="0" t="0" r="15875" b="381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7349" cy="453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2B8CC" w14:textId="77777777" w:rsidR="008D350F" w:rsidRPr="0044630E" w:rsidRDefault="008D350F" w:rsidP="008D350F">
                          <w:pPr>
                            <w:pStyle w:val="HeadingL3"/>
                            <w:rPr>
                              <w:color w:val="002060"/>
                            </w:rPr>
                          </w:pPr>
                          <w:r w:rsidRPr="0044630E">
                            <w:rPr>
                              <w:color w:val="002060"/>
                            </w:rPr>
                            <w:t>MINUTES OF MEETING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0B18D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3.55pt;margin-top:.55pt;width:214.75pt;height:35.7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" filled="f" stroked="f">
              <v:textbox style="mso-fit-shape-to-text:t" inset="0,0,0,0">
                <w:txbxContent>
                  <w:p w14:paraId="2212B8CC" w14:textId="77777777" w:rsidR="008D350F" w:rsidRPr="0044630E" w:rsidRDefault="008D350F" w:rsidP="008D350F">
                    <w:pPr>
                      <w:pStyle w:val="HeadingL3"/>
                      <w:rPr>
                        <w:color w:val="002060"/>
                      </w:rPr>
                    </w:pPr>
                    <w:r w:rsidRPr="0044630E">
                      <w:rPr>
                        <w:color w:val="002060"/>
                      </w:rPr>
                      <w:t>MINUTES OF MEETING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4630E">
      <w:rPr>
        <w:noProof/>
      </w:rPr>
      <w:drawing>
        <wp:inline distT="0" distB="0" distL="0" distR="0" wp14:anchorId="293FAC45" wp14:editId="603E3E93">
          <wp:extent cx="2794000" cy="898092"/>
          <wp:effectExtent l="0" t="0" r="635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7303" cy="902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01FF"/>
    <w:multiLevelType w:val="hybridMultilevel"/>
    <w:tmpl w:val="9FD2B412"/>
    <w:lvl w:ilvl="0" w:tplc="EF902E6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b w:val="0"/>
        <w:i w:val="0"/>
        <w:color w:val="89C765"/>
        <w:w w:val="100"/>
        <w:sz w:val="19"/>
        <w:szCs w:val="1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5233"/>
    <w:multiLevelType w:val="hybridMultilevel"/>
    <w:tmpl w:val="9668A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E3BE1"/>
    <w:multiLevelType w:val="hybridMultilevel"/>
    <w:tmpl w:val="D8D60D68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4D1"/>
    <w:multiLevelType w:val="hybridMultilevel"/>
    <w:tmpl w:val="0BB8F3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75D82"/>
    <w:multiLevelType w:val="hybridMultilevel"/>
    <w:tmpl w:val="0C2E8B0C"/>
    <w:lvl w:ilvl="0" w:tplc="EF902E6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960EF0"/>
    <w:multiLevelType w:val="hybridMultilevel"/>
    <w:tmpl w:val="6734B544"/>
    <w:lvl w:ilvl="0" w:tplc="FC44514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D50A25"/>
    <w:multiLevelType w:val="hybridMultilevel"/>
    <w:tmpl w:val="6AE656D6"/>
    <w:lvl w:ilvl="0" w:tplc="AC7C80D8">
      <w:start w:val="1"/>
      <w:numFmt w:val="bullet"/>
      <w:pStyle w:val="ListParagraph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F77263"/>
    <w:multiLevelType w:val="hybridMultilevel"/>
    <w:tmpl w:val="08643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47DE7"/>
    <w:multiLevelType w:val="hybridMultilevel"/>
    <w:tmpl w:val="2FD8C8AE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A93CAD"/>
    <w:multiLevelType w:val="hybridMultilevel"/>
    <w:tmpl w:val="F338431A"/>
    <w:lvl w:ilvl="0" w:tplc="EF902E6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b w:val="0"/>
        <w:i w:val="0"/>
        <w:color w:val="89C765"/>
        <w:w w:val="100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A46BD"/>
    <w:multiLevelType w:val="hybridMultilevel"/>
    <w:tmpl w:val="EEF4C2DA"/>
    <w:lvl w:ilvl="0" w:tplc="EF902E6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b w:val="0"/>
        <w:i w:val="0"/>
        <w:color w:val="89C765"/>
        <w:w w:val="100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C4ABD"/>
    <w:multiLevelType w:val="hybridMultilevel"/>
    <w:tmpl w:val="B5EA80BE"/>
    <w:lvl w:ilvl="0" w:tplc="605E4A7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8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3D7647"/>
    <w:multiLevelType w:val="hybridMultilevel"/>
    <w:tmpl w:val="CCC897D4"/>
    <w:lvl w:ilvl="0" w:tplc="EF902E6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b w:val="0"/>
        <w:i w:val="0"/>
        <w:color w:val="89C765"/>
        <w:w w:val="100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71E3C"/>
    <w:multiLevelType w:val="multilevel"/>
    <w:tmpl w:val="99C0C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6785269A"/>
    <w:multiLevelType w:val="hybridMultilevel"/>
    <w:tmpl w:val="58DAFA36"/>
    <w:lvl w:ilvl="0" w:tplc="EF902E64">
      <w:start w:val="1"/>
      <w:numFmt w:val="bullet"/>
      <w:lvlText w:val=""/>
      <w:lvlJc w:val="left"/>
      <w:pPr>
        <w:ind w:left="644" w:hanging="360"/>
      </w:pPr>
      <w:rPr>
        <w:rFonts w:ascii="Wingdings" w:hAnsi="Wingdings" w:hint="default"/>
        <w:b w:val="0"/>
        <w:i w:val="0"/>
        <w:color w:val="89C765"/>
        <w:w w:val="100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CC062D1"/>
    <w:multiLevelType w:val="hybridMultilevel"/>
    <w:tmpl w:val="64463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64E2B"/>
    <w:multiLevelType w:val="hybridMultilevel"/>
    <w:tmpl w:val="2B70AD5A"/>
    <w:lvl w:ilvl="0" w:tplc="EF902E64">
      <w:start w:val="1"/>
      <w:numFmt w:val="bullet"/>
      <w:lvlText w:val=""/>
      <w:lvlJc w:val="left"/>
      <w:pPr>
        <w:ind w:left="752" w:hanging="360"/>
      </w:pPr>
      <w:rPr>
        <w:rFonts w:ascii="Wingdings" w:hAnsi="Wingdings" w:hint="default"/>
        <w:b w:val="0"/>
        <w:i w:val="0"/>
        <w:color w:val="89C765"/>
        <w:w w:val="100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848CB"/>
    <w:multiLevelType w:val="hybridMultilevel"/>
    <w:tmpl w:val="21A07798"/>
    <w:lvl w:ilvl="0" w:tplc="EF902E6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9C765"/>
        <w:spacing w:val="0"/>
        <w:w w:val="100"/>
        <w:kern w:val="0"/>
        <w:position w:val="0"/>
        <w:sz w:val="19"/>
        <w:szCs w:val="1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1"/>
  </w:num>
  <w:num w:numId="5">
    <w:abstractNumId w:val="15"/>
  </w:num>
  <w:num w:numId="6">
    <w:abstractNumId w:val="3"/>
  </w:num>
  <w:num w:numId="7">
    <w:abstractNumId w:val="5"/>
  </w:num>
  <w:num w:numId="8">
    <w:abstractNumId w:val="6"/>
  </w:num>
  <w:num w:numId="9">
    <w:abstractNumId w:val="17"/>
  </w:num>
  <w:num w:numId="10">
    <w:abstractNumId w:val="9"/>
  </w:num>
  <w:num w:numId="11">
    <w:abstractNumId w:val="14"/>
  </w:num>
  <w:num w:numId="12">
    <w:abstractNumId w:val="16"/>
  </w:num>
  <w:num w:numId="13">
    <w:abstractNumId w:val="10"/>
  </w:num>
  <w:num w:numId="14">
    <w:abstractNumId w:val="0"/>
  </w:num>
  <w:num w:numId="15">
    <w:abstractNumId w:val="12"/>
  </w:num>
  <w:num w:numId="16">
    <w:abstractNumId w:val="7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Nze3MDGxNLQ0NbZQ0lEKTi0uzszPAykwrAUALea44CwAAAA="/>
  </w:docVars>
  <w:rsids>
    <w:rsidRoot w:val="002F6530"/>
    <w:rsid w:val="00005A65"/>
    <w:rsid w:val="000068F2"/>
    <w:rsid w:val="00007D18"/>
    <w:rsid w:val="000117E1"/>
    <w:rsid w:val="0001277B"/>
    <w:rsid w:val="00015702"/>
    <w:rsid w:val="000241D5"/>
    <w:rsid w:val="0002536D"/>
    <w:rsid w:val="00030E88"/>
    <w:rsid w:val="00057C70"/>
    <w:rsid w:val="00070D50"/>
    <w:rsid w:val="00091BC5"/>
    <w:rsid w:val="000D0C58"/>
    <w:rsid w:val="00103710"/>
    <w:rsid w:val="00115C4B"/>
    <w:rsid w:val="00130A36"/>
    <w:rsid w:val="00143684"/>
    <w:rsid w:val="0014602B"/>
    <w:rsid w:val="00146A08"/>
    <w:rsid w:val="00147ED5"/>
    <w:rsid w:val="00155950"/>
    <w:rsid w:val="00161775"/>
    <w:rsid w:val="0016727B"/>
    <w:rsid w:val="001B18EC"/>
    <w:rsid w:val="001E1987"/>
    <w:rsid w:val="00200F10"/>
    <w:rsid w:val="0025072B"/>
    <w:rsid w:val="00254BE9"/>
    <w:rsid w:val="00254C34"/>
    <w:rsid w:val="002741B0"/>
    <w:rsid w:val="00280682"/>
    <w:rsid w:val="002B3FDC"/>
    <w:rsid w:val="002D4711"/>
    <w:rsid w:val="002F5E67"/>
    <w:rsid w:val="002F6530"/>
    <w:rsid w:val="00313AB3"/>
    <w:rsid w:val="003631BD"/>
    <w:rsid w:val="0037676E"/>
    <w:rsid w:val="003827BA"/>
    <w:rsid w:val="00395E09"/>
    <w:rsid w:val="003F2DCA"/>
    <w:rsid w:val="003F4AC1"/>
    <w:rsid w:val="00404C52"/>
    <w:rsid w:val="00404DE1"/>
    <w:rsid w:val="0044630E"/>
    <w:rsid w:val="00454190"/>
    <w:rsid w:val="0047007E"/>
    <w:rsid w:val="00474573"/>
    <w:rsid w:val="004752DD"/>
    <w:rsid w:val="0049269C"/>
    <w:rsid w:val="004A55A9"/>
    <w:rsid w:val="004E4583"/>
    <w:rsid w:val="004F37BA"/>
    <w:rsid w:val="00510E4B"/>
    <w:rsid w:val="00534F4C"/>
    <w:rsid w:val="00535CC0"/>
    <w:rsid w:val="00581327"/>
    <w:rsid w:val="0059303F"/>
    <w:rsid w:val="005B309D"/>
    <w:rsid w:val="005B7E3E"/>
    <w:rsid w:val="005E4E31"/>
    <w:rsid w:val="005F3FA0"/>
    <w:rsid w:val="005F7EA8"/>
    <w:rsid w:val="0060168A"/>
    <w:rsid w:val="006266A5"/>
    <w:rsid w:val="0063079B"/>
    <w:rsid w:val="00645D88"/>
    <w:rsid w:val="00653F34"/>
    <w:rsid w:val="00660E93"/>
    <w:rsid w:val="00666716"/>
    <w:rsid w:val="006979C4"/>
    <w:rsid w:val="006B1F0E"/>
    <w:rsid w:val="006D2C96"/>
    <w:rsid w:val="006D3305"/>
    <w:rsid w:val="00715BBC"/>
    <w:rsid w:val="00716B8B"/>
    <w:rsid w:val="00721ACA"/>
    <w:rsid w:val="00724F49"/>
    <w:rsid w:val="007320CC"/>
    <w:rsid w:val="0074007A"/>
    <w:rsid w:val="0075602B"/>
    <w:rsid w:val="007A03AD"/>
    <w:rsid w:val="007A26CD"/>
    <w:rsid w:val="007A68D6"/>
    <w:rsid w:val="007B7735"/>
    <w:rsid w:val="007D6BA5"/>
    <w:rsid w:val="008019B3"/>
    <w:rsid w:val="00806CD5"/>
    <w:rsid w:val="008203DF"/>
    <w:rsid w:val="00826EDD"/>
    <w:rsid w:val="00832B27"/>
    <w:rsid w:val="00866BF5"/>
    <w:rsid w:val="0087168C"/>
    <w:rsid w:val="0089339F"/>
    <w:rsid w:val="008A1106"/>
    <w:rsid w:val="008A636D"/>
    <w:rsid w:val="008B1A78"/>
    <w:rsid w:val="008D332A"/>
    <w:rsid w:val="008D350F"/>
    <w:rsid w:val="008D352C"/>
    <w:rsid w:val="00904925"/>
    <w:rsid w:val="00905F4F"/>
    <w:rsid w:val="00906BF8"/>
    <w:rsid w:val="00922D35"/>
    <w:rsid w:val="009310F6"/>
    <w:rsid w:val="00937133"/>
    <w:rsid w:val="00955CFF"/>
    <w:rsid w:val="00964016"/>
    <w:rsid w:val="009873D8"/>
    <w:rsid w:val="009A11EB"/>
    <w:rsid w:val="009B65DB"/>
    <w:rsid w:val="009D24A5"/>
    <w:rsid w:val="009D5CC3"/>
    <w:rsid w:val="009D72DD"/>
    <w:rsid w:val="009E4F6E"/>
    <w:rsid w:val="00A0083B"/>
    <w:rsid w:val="00A02D23"/>
    <w:rsid w:val="00A03DBB"/>
    <w:rsid w:val="00A114B2"/>
    <w:rsid w:val="00A118C7"/>
    <w:rsid w:val="00A1582A"/>
    <w:rsid w:val="00A21773"/>
    <w:rsid w:val="00A3639A"/>
    <w:rsid w:val="00A36B87"/>
    <w:rsid w:val="00A541F8"/>
    <w:rsid w:val="00A606B0"/>
    <w:rsid w:val="00A771F7"/>
    <w:rsid w:val="00A84951"/>
    <w:rsid w:val="00A85F3C"/>
    <w:rsid w:val="00AC36DC"/>
    <w:rsid w:val="00AE2613"/>
    <w:rsid w:val="00AE662E"/>
    <w:rsid w:val="00B01E80"/>
    <w:rsid w:val="00B1781C"/>
    <w:rsid w:val="00B2348C"/>
    <w:rsid w:val="00B31522"/>
    <w:rsid w:val="00B410CE"/>
    <w:rsid w:val="00B4723A"/>
    <w:rsid w:val="00B63357"/>
    <w:rsid w:val="00B774A5"/>
    <w:rsid w:val="00B86420"/>
    <w:rsid w:val="00BB7F62"/>
    <w:rsid w:val="00BC48D6"/>
    <w:rsid w:val="00BC7C5B"/>
    <w:rsid w:val="00BC7E97"/>
    <w:rsid w:val="00BD075C"/>
    <w:rsid w:val="00BD13C6"/>
    <w:rsid w:val="00BD73C4"/>
    <w:rsid w:val="00BE0441"/>
    <w:rsid w:val="00BE0C59"/>
    <w:rsid w:val="00BE5FF7"/>
    <w:rsid w:val="00BF3BB2"/>
    <w:rsid w:val="00C1237A"/>
    <w:rsid w:val="00C12704"/>
    <w:rsid w:val="00C267B7"/>
    <w:rsid w:val="00C2708E"/>
    <w:rsid w:val="00C346AA"/>
    <w:rsid w:val="00C34D71"/>
    <w:rsid w:val="00C36B6A"/>
    <w:rsid w:val="00C42039"/>
    <w:rsid w:val="00C5743C"/>
    <w:rsid w:val="00C66715"/>
    <w:rsid w:val="00C92DBD"/>
    <w:rsid w:val="00C93720"/>
    <w:rsid w:val="00CA655A"/>
    <w:rsid w:val="00CB29AE"/>
    <w:rsid w:val="00CB3A03"/>
    <w:rsid w:val="00CF2882"/>
    <w:rsid w:val="00CF7FF5"/>
    <w:rsid w:val="00D45CE3"/>
    <w:rsid w:val="00D478E4"/>
    <w:rsid w:val="00D5089E"/>
    <w:rsid w:val="00D52DE6"/>
    <w:rsid w:val="00D57EBE"/>
    <w:rsid w:val="00D74193"/>
    <w:rsid w:val="00D7508A"/>
    <w:rsid w:val="00D83C74"/>
    <w:rsid w:val="00D97EE1"/>
    <w:rsid w:val="00DA3A0C"/>
    <w:rsid w:val="00DA3A85"/>
    <w:rsid w:val="00DB4D1E"/>
    <w:rsid w:val="00DD15F6"/>
    <w:rsid w:val="00E00DDA"/>
    <w:rsid w:val="00E03E9B"/>
    <w:rsid w:val="00E0532E"/>
    <w:rsid w:val="00E4148F"/>
    <w:rsid w:val="00E46082"/>
    <w:rsid w:val="00E73B02"/>
    <w:rsid w:val="00E905F0"/>
    <w:rsid w:val="00E90D2A"/>
    <w:rsid w:val="00E94B8E"/>
    <w:rsid w:val="00E95155"/>
    <w:rsid w:val="00EB002B"/>
    <w:rsid w:val="00EB577D"/>
    <w:rsid w:val="00EC291A"/>
    <w:rsid w:val="00ED39C3"/>
    <w:rsid w:val="00F025D2"/>
    <w:rsid w:val="00F83021"/>
    <w:rsid w:val="00F834AD"/>
    <w:rsid w:val="00FB5116"/>
    <w:rsid w:val="00FC30A3"/>
    <w:rsid w:val="00FC34F5"/>
    <w:rsid w:val="00FD0FD9"/>
    <w:rsid w:val="00FF1881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D76A9"/>
  <w15:docId w15:val="{3A3B4A50-6A3D-4C38-A256-34877C46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54BE9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5702"/>
    <w:pPr>
      <w:tabs>
        <w:tab w:val="left" w:pos="1701"/>
        <w:tab w:val="right" w:pos="9026"/>
      </w:tabs>
      <w:spacing w:after="0"/>
      <w:outlineLvl w:val="0"/>
    </w:pPr>
    <w:rPr>
      <w:b/>
      <w:color w:val="225A40" w:themeColor="accent1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5"/>
    <w:qFormat/>
    <w:rsid w:val="00015702"/>
    <w:pPr>
      <w:tabs>
        <w:tab w:val="left" w:pos="1701"/>
        <w:tab w:val="right" w:pos="9026"/>
      </w:tabs>
      <w:spacing w:after="0"/>
      <w:outlineLvl w:val="1"/>
    </w:pPr>
    <w:rPr>
      <w:rFonts w:cs="Arial"/>
      <w:color w:val="8EC63F" w:themeColor="accent3"/>
      <w:sz w:val="56"/>
      <w:szCs w:val="24"/>
    </w:rPr>
  </w:style>
  <w:style w:type="paragraph" w:styleId="Heading3">
    <w:name w:val="heading 3"/>
    <w:basedOn w:val="Normal"/>
    <w:next w:val="Normal"/>
    <w:link w:val="Heading3Char"/>
    <w:uiPriority w:val="11"/>
    <w:semiHidden/>
    <w:qFormat/>
    <w:rsid w:val="00D478E4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1"/>
    <w:semiHidden/>
    <w:qFormat/>
    <w:rsid w:val="00A541F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11"/>
    <w:semiHidden/>
    <w:qFormat/>
    <w:rsid w:val="00A541F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11"/>
    <w:semiHidden/>
    <w:qFormat/>
    <w:rsid w:val="00A541F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11"/>
    <w:semiHidden/>
    <w:qFormat/>
    <w:rsid w:val="00A541F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1"/>
    <w:semiHidden/>
    <w:qFormat/>
    <w:rsid w:val="00A541F8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11"/>
    <w:semiHidden/>
    <w:qFormat/>
    <w:rsid w:val="00A541F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015702"/>
    <w:rPr>
      <w:rFonts w:ascii="Arial" w:hAnsi="Arial"/>
      <w:b/>
      <w:color w:val="225A40" w:themeColor="accent1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5"/>
    <w:rsid w:val="00015702"/>
    <w:rPr>
      <w:rFonts w:ascii="Arial" w:hAnsi="Arial" w:cs="Arial"/>
      <w:color w:val="8EC63F" w:themeColor="accent3"/>
      <w:sz w:val="56"/>
      <w:szCs w:val="24"/>
    </w:rPr>
  </w:style>
  <w:style w:type="character" w:customStyle="1" w:styleId="Heading3Char">
    <w:name w:val="Heading 3 Char"/>
    <w:basedOn w:val="DefaultParagraphFont"/>
    <w:link w:val="Heading3"/>
    <w:uiPriority w:val="11"/>
    <w:semiHidden/>
    <w:rsid w:val="00BE0441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11"/>
    <w:semiHidden/>
    <w:rsid w:val="00BE04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11"/>
    <w:semiHidden/>
    <w:rsid w:val="00BE04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11"/>
    <w:semiHidden/>
    <w:rsid w:val="00BE04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1"/>
    <w:semiHidden/>
    <w:rsid w:val="00BE04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SecondTitle"/>
    <w:link w:val="TitleChar"/>
    <w:qFormat/>
    <w:rsid w:val="008A1106"/>
    <w:pPr>
      <w:jc w:val="right"/>
    </w:pPr>
    <w:rPr>
      <w:b/>
      <w:caps/>
      <w:color w:val="225A4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A1106"/>
    <w:rPr>
      <w:rFonts w:ascii="Arial" w:hAnsi="Arial"/>
      <w:b/>
      <w:caps/>
      <w:color w:val="225A4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C5743C"/>
    <w:pPr>
      <w:spacing w:after="0"/>
    </w:pPr>
    <w:rPr>
      <w:rFonts w:cs="Arial"/>
      <w:color w:val="00461C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950"/>
    <w:rPr>
      <w:rFonts w:ascii="Arial" w:hAnsi="Arial" w:cs="Arial"/>
      <w:color w:val="00461C"/>
    </w:rPr>
  </w:style>
  <w:style w:type="character" w:styleId="Strong">
    <w:name w:val="Strong"/>
    <w:uiPriority w:val="10"/>
    <w:qFormat/>
    <w:rsid w:val="00A606B0"/>
    <w:rPr>
      <w:b/>
    </w:rPr>
  </w:style>
  <w:style w:type="character" w:styleId="Emphasis">
    <w:name w:val="Emphasis"/>
    <w:uiPriority w:val="20"/>
    <w:semiHidden/>
    <w:qFormat/>
    <w:rsid w:val="00A541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9"/>
    <w:semiHidden/>
    <w:qFormat/>
    <w:rsid w:val="00A541F8"/>
    <w:pPr>
      <w:spacing w:after="0"/>
    </w:pPr>
  </w:style>
  <w:style w:type="paragraph" w:styleId="ListParagraph">
    <w:name w:val="List Paragraph"/>
    <w:aliases w:val="bullets"/>
    <w:basedOn w:val="Normal"/>
    <w:link w:val="ListParagraphChar"/>
    <w:uiPriority w:val="34"/>
    <w:qFormat/>
    <w:rsid w:val="00200F10"/>
    <w:pPr>
      <w:numPr>
        <w:numId w:val="8"/>
      </w:numPr>
      <w:ind w:left="357" w:hanging="357"/>
      <w:contextualSpacing/>
    </w:pPr>
  </w:style>
  <w:style w:type="character" w:styleId="SubtleEmphasis">
    <w:name w:val="Subtle Emphasis"/>
    <w:uiPriority w:val="19"/>
    <w:semiHidden/>
    <w:qFormat/>
    <w:rsid w:val="00A541F8"/>
    <w:rPr>
      <w:i/>
      <w:iCs/>
    </w:rPr>
  </w:style>
  <w:style w:type="character" w:styleId="IntenseEmphasis">
    <w:name w:val="Intense Emphasis"/>
    <w:uiPriority w:val="21"/>
    <w:semiHidden/>
    <w:qFormat/>
    <w:rsid w:val="00A541F8"/>
    <w:rPr>
      <w:b/>
      <w:bCs/>
    </w:rPr>
  </w:style>
  <w:style w:type="character" w:styleId="IntenseReference">
    <w:name w:val="Intense Reference"/>
    <w:uiPriority w:val="32"/>
    <w:semiHidden/>
    <w:qFormat/>
    <w:rsid w:val="00A541F8"/>
    <w:rPr>
      <w:smallCaps/>
      <w:spacing w:val="5"/>
      <w:u w:val="single"/>
    </w:rPr>
  </w:style>
  <w:style w:type="character" w:styleId="BookTitle">
    <w:name w:val="Book Title"/>
    <w:uiPriority w:val="33"/>
    <w:semiHidden/>
    <w:qFormat/>
    <w:rsid w:val="00A541F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qFormat/>
    <w:rsid w:val="00A541F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B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B410C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950"/>
    <w:rPr>
      <w:rFonts w:ascii="Arial" w:hAnsi="Arial"/>
    </w:rPr>
  </w:style>
  <w:style w:type="paragraph" w:styleId="Footer">
    <w:name w:val="footer"/>
    <w:basedOn w:val="Normal"/>
    <w:link w:val="FooterChar"/>
    <w:rsid w:val="0015595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55950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rsid w:val="00B410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50"/>
    <w:rPr>
      <w:rFonts w:ascii="Tahoma" w:hAnsi="Tahoma" w:cs="Tahoma"/>
      <w:sz w:val="16"/>
      <w:szCs w:val="16"/>
    </w:rPr>
  </w:style>
  <w:style w:type="paragraph" w:customStyle="1" w:styleId="Client">
    <w:name w:val="Client"/>
    <w:aliases w:val="Value,Period"/>
    <w:basedOn w:val="Normal"/>
    <w:uiPriority w:val="2"/>
    <w:qFormat/>
    <w:rsid w:val="006B1F0E"/>
    <w:pPr>
      <w:spacing w:before="60" w:after="0"/>
      <w:contextualSpacing/>
    </w:pPr>
  </w:style>
  <w:style w:type="paragraph" w:customStyle="1" w:styleId="SecondTitle">
    <w:name w:val="Second Title"/>
    <w:basedOn w:val="Title"/>
    <w:uiPriority w:val="1"/>
    <w:qFormat/>
    <w:rsid w:val="00D5089E"/>
    <w:rPr>
      <w:b w:val="0"/>
    </w:rPr>
  </w:style>
  <w:style w:type="paragraph" w:customStyle="1" w:styleId="Imagecaptions">
    <w:name w:val="Image captions"/>
    <w:basedOn w:val="Normal"/>
    <w:uiPriority w:val="9"/>
    <w:qFormat/>
    <w:rsid w:val="004E4583"/>
    <w:pPr>
      <w:spacing w:after="240"/>
    </w:pPr>
    <w:rPr>
      <w:b/>
      <w:i/>
      <w:sz w:val="16"/>
    </w:rPr>
  </w:style>
  <w:style w:type="paragraph" w:customStyle="1" w:styleId="Footer-Filenumber">
    <w:name w:val="Footer - File number"/>
    <w:basedOn w:val="Normal"/>
    <w:uiPriority w:val="11"/>
    <w:qFormat/>
    <w:rsid w:val="00155950"/>
    <w:pPr>
      <w:tabs>
        <w:tab w:val="left" w:pos="6946"/>
      </w:tabs>
      <w:spacing w:after="0"/>
    </w:pPr>
    <w:rPr>
      <w:rFonts w:cs="Arial"/>
      <w:noProof/>
      <w:color w:val="89C765"/>
      <w:sz w:val="16"/>
      <w:szCs w:val="16"/>
      <w:lang w:eastAsia="en-GB"/>
    </w:rPr>
  </w:style>
  <w:style w:type="paragraph" w:customStyle="1" w:styleId="Mainimage">
    <w:name w:val="Main image"/>
    <w:basedOn w:val="Client"/>
    <w:uiPriority w:val="3"/>
    <w:semiHidden/>
    <w:qFormat/>
    <w:rsid w:val="0047007E"/>
    <w:pPr>
      <w:spacing w:before="0"/>
      <w:ind w:left="-113"/>
      <w:jc w:val="center"/>
    </w:pPr>
  </w:style>
  <w:style w:type="paragraph" w:customStyle="1" w:styleId="Images">
    <w:name w:val="Images"/>
    <w:basedOn w:val="Normal"/>
    <w:uiPriority w:val="8"/>
    <w:qFormat/>
    <w:rsid w:val="00BE0441"/>
    <w:pPr>
      <w:spacing w:after="60"/>
    </w:pPr>
    <w:rPr>
      <w:noProof/>
      <w:lang w:eastAsia="en-GB"/>
    </w:rPr>
  </w:style>
  <w:style w:type="paragraph" w:customStyle="1" w:styleId="ProjectProfiles">
    <w:name w:val="Project Profiles"/>
    <w:basedOn w:val="Title"/>
    <w:link w:val="ProjectProfilesChar"/>
    <w:uiPriority w:val="6"/>
    <w:qFormat/>
    <w:rsid w:val="002F5E67"/>
    <w:rPr>
      <w:rFonts w:ascii="Franklin Gothic Demi" w:hAnsi="Franklin Gothic Demi"/>
      <w:sz w:val="32"/>
    </w:rPr>
  </w:style>
  <w:style w:type="character" w:customStyle="1" w:styleId="ProjectProfilesChar">
    <w:name w:val="Project Profiles Char"/>
    <w:basedOn w:val="TitleChar"/>
    <w:link w:val="ProjectProfiles"/>
    <w:uiPriority w:val="6"/>
    <w:rsid w:val="002F5E67"/>
    <w:rPr>
      <w:rFonts w:ascii="Franklin Gothic Demi" w:hAnsi="Franklin Gothic Demi"/>
      <w:b/>
      <w:caps/>
      <w:color w:val="89C76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21ACA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21ACA"/>
    <w:pPr>
      <w:spacing w:before="150" w:after="15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epnumber2">
    <w:name w:val="stepnumber2"/>
    <w:basedOn w:val="DefaultParagraphFont"/>
    <w:rsid w:val="00721ACA"/>
  </w:style>
  <w:style w:type="paragraph" w:styleId="IntenseQuote">
    <w:name w:val="Intense Quote"/>
    <w:basedOn w:val="Normal"/>
    <w:next w:val="Normal"/>
    <w:link w:val="IntenseQuoteChar"/>
    <w:uiPriority w:val="30"/>
    <w:qFormat/>
    <w:rsid w:val="00D57EBE"/>
    <w:pPr>
      <w:spacing w:after="0"/>
    </w:pPr>
    <w:rPr>
      <w:rFonts w:eastAsia="Times New Roman" w:cs="Times New Roman"/>
      <w:color w:val="00461C"/>
      <w:sz w:val="13"/>
      <w:szCs w:val="14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EBE"/>
    <w:rPr>
      <w:rFonts w:ascii="Arial" w:eastAsia="Times New Roman" w:hAnsi="Arial" w:cs="Times New Roman"/>
      <w:color w:val="00461C"/>
      <w:sz w:val="13"/>
      <w:szCs w:val="14"/>
      <w:lang w:eastAsia="en-GB"/>
    </w:rPr>
  </w:style>
  <w:style w:type="paragraph" w:customStyle="1" w:styleId="Body">
    <w:name w:val="Body"/>
    <w:basedOn w:val="Normal"/>
    <w:link w:val="BodyChar"/>
    <w:uiPriority w:val="6"/>
    <w:rsid w:val="008A1106"/>
  </w:style>
  <w:style w:type="paragraph" w:customStyle="1" w:styleId="Bodybeforepara">
    <w:name w:val="Body before para"/>
    <w:basedOn w:val="Normal"/>
    <w:link w:val="BodybeforeparaChar"/>
    <w:uiPriority w:val="6"/>
    <w:rsid w:val="00015702"/>
    <w:pPr>
      <w:spacing w:after="240"/>
    </w:pPr>
  </w:style>
  <w:style w:type="character" w:customStyle="1" w:styleId="BodyChar">
    <w:name w:val="Body Char"/>
    <w:basedOn w:val="DefaultParagraphFont"/>
    <w:link w:val="Body"/>
    <w:uiPriority w:val="6"/>
    <w:rsid w:val="008A1106"/>
    <w:rPr>
      <w:rFonts w:ascii="Arial" w:hAnsi="Arial"/>
      <w:sz w:val="20"/>
    </w:rPr>
  </w:style>
  <w:style w:type="paragraph" w:customStyle="1" w:styleId="ListBeforepara">
    <w:name w:val="List Before para"/>
    <w:basedOn w:val="ListParagraph"/>
    <w:link w:val="ListBeforeparaChar"/>
    <w:uiPriority w:val="6"/>
    <w:rsid w:val="008A1106"/>
    <w:pPr>
      <w:spacing w:after="240"/>
    </w:pPr>
  </w:style>
  <w:style w:type="character" w:customStyle="1" w:styleId="BodybeforeparaChar">
    <w:name w:val="Body before para Char"/>
    <w:basedOn w:val="DefaultParagraphFont"/>
    <w:link w:val="Bodybeforepara"/>
    <w:uiPriority w:val="6"/>
    <w:rsid w:val="00015702"/>
    <w:rPr>
      <w:rFonts w:ascii="Arial" w:hAnsi="Arial"/>
      <w:sz w:val="20"/>
    </w:rPr>
  </w:style>
  <w:style w:type="paragraph" w:customStyle="1" w:styleId="HeadL3">
    <w:name w:val="Head L3"/>
    <w:basedOn w:val="Title"/>
    <w:link w:val="HeadL3Char"/>
    <w:uiPriority w:val="6"/>
    <w:qFormat/>
    <w:rsid w:val="00015702"/>
    <w:pPr>
      <w:spacing w:after="0"/>
    </w:pPr>
  </w:style>
  <w:style w:type="character" w:customStyle="1" w:styleId="ListParagraphChar">
    <w:name w:val="List Paragraph Char"/>
    <w:aliases w:val="bullets Char"/>
    <w:basedOn w:val="DefaultParagraphFont"/>
    <w:link w:val="ListParagraph"/>
    <w:uiPriority w:val="34"/>
    <w:rsid w:val="00200F10"/>
    <w:rPr>
      <w:rFonts w:ascii="Arial" w:hAnsi="Arial"/>
      <w:sz w:val="20"/>
    </w:rPr>
  </w:style>
  <w:style w:type="character" w:customStyle="1" w:styleId="ListBeforeparaChar">
    <w:name w:val="List Before para Char"/>
    <w:basedOn w:val="ListParagraphChar"/>
    <w:link w:val="ListBeforepara"/>
    <w:uiPriority w:val="6"/>
    <w:rsid w:val="008A1106"/>
    <w:rPr>
      <w:rFonts w:ascii="Arial" w:hAnsi="Arial"/>
      <w:sz w:val="20"/>
    </w:rPr>
  </w:style>
  <w:style w:type="paragraph" w:customStyle="1" w:styleId="HeadingL4">
    <w:name w:val="Heading L4"/>
    <w:basedOn w:val="HeadL3"/>
    <w:link w:val="HeadingL4Char"/>
    <w:uiPriority w:val="6"/>
    <w:qFormat/>
    <w:rsid w:val="00E4148F"/>
    <w:pPr>
      <w:spacing w:before="80"/>
      <w:jc w:val="left"/>
    </w:pPr>
    <w:rPr>
      <w:b w:val="0"/>
      <w:sz w:val="28"/>
    </w:rPr>
  </w:style>
  <w:style w:type="character" w:customStyle="1" w:styleId="HeadL3Char">
    <w:name w:val="Head L3 Char"/>
    <w:basedOn w:val="Heading1Char"/>
    <w:link w:val="HeadL3"/>
    <w:uiPriority w:val="6"/>
    <w:rsid w:val="00015702"/>
    <w:rPr>
      <w:rFonts w:ascii="Arial" w:hAnsi="Arial"/>
      <w:b w:val="0"/>
      <w:caps/>
      <w:color w:val="225A40"/>
      <w:sz w:val="36"/>
      <w:szCs w:val="36"/>
    </w:rPr>
  </w:style>
  <w:style w:type="paragraph" w:customStyle="1" w:styleId="HeadingL5">
    <w:name w:val="Heading L5"/>
    <w:basedOn w:val="Heading2"/>
    <w:link w:val="HeadingL5Char"/>
    <w:uiPriority w:val="6"/>
    <w:qFormat/>
    <w:rsid w:val="00A606B0"/>
    <w:pPr>
      <w:spacing w:before="80"/>
    </w:pPr>
    <w:rPr>
      <w:b/>
      <w:sz w:val="24"/>
    </w:rPr>
  </w:style>
  <w:style w:type="character" w:customStyle="1" w:styleId="HeadingL4Char">
    <w:name w:val="Heading L4 Char"/>
    <w:basedOn w:val="HeadL3Char"/>
    <w:link w:val="HeadingL4"/>
    <w:uiPriority w:val="6"/>
    <w:rsid w:val="00E4148F"/>
    <w:rPr>
      <w:rFonts w:ascii="Arial" w:hAnsi="Arial"/>
      <w:b w:val="0"/>
      <w:caps/>
      <w:color w:val="225A40"/>
      <w:sz w:val="28"/>
      <w:szCs w:val="36"/>
    </w:rPr>
  </w:style>
  <w:style w:type="paragraph" w:customStyle="1" w:styleId="ParagraphHeading">
    <w:name w:val="Paragraph Heading"/>
    <w:basedOn w:val="Normal"/>
    <w:link w:val="ParagraphHeadingChar"/>
    <w:uiPriority w:val="6"/>
    <w:qFormat/>
    <w:rsid w:val="00A606B0"/>
    <w:pPr>
      <w:spacing w:after="0"/>
    </w:pPr>
    <w:rPr>
      <w:b/>
    </w:rPr>
  </w:style>
  <w:style w:type="character" w:customStyle="1" w:styleId="HeadingL5Char">
    <w:name w:val="Heading L5 Char"/>
    <w:basedOn w:val="Heading2Char"/>
    <w:link w:val="HeadingL5"/>
    <w:uiPriority w:val="6"/>
    <w:rsid w:val="00A606B0"/>
    <w:rPr>
      <w:rFonts w:ascii="Arial" w:hAnsi="Arial" w:cs="Arial"/>
      <w:b/>
      <w:color w:val="8EC63F" w:themeColor="accent3"/>
      <w:sz w:val="24"/>
      <w:szCs w:val="24"/>
    </w:rPr>
  </w:style>
  <w:style w:type="character" w:customStyle="1" w:styleId="ParagraphHeadingChar">
    <w:name w:val="Paragraph Heading Char"/>
    <w:basedOn w:val="DefaultParagraphFont"/>
    <w:link w:val="ParagraphHeading"/>
    <w:uiPriority w:val="6"/>
    <w:rsid w:val="00A606B0"/>
    <w:rPr>
      <w:rFonts w:ascii="Arial" w:hAnsi="Arial"/>
      <w:b/>
      <w:sz w:val="20"/>
    </w:rPr>
  </w:style>
  <w:style w:type="paragraph" w:styleId="List">
    <w:name w:val="List"/>
    <w:basedOn w:val="Normal"/>
    <w:uiPriority w:val="99"/>
    <w:semiHidden/>
    <w:unhideWhenUsed/>
    <w:rsid w:val="006266A5"/>
    <w:pPr>
      <w:ind w:left="283" w:hanging="283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A8495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L3">
    <w:name w:val="Heading L3"/>
    <w:basedOn w:val="Title"/>
    <w:link w:val="HeadingL3Char"/>
    <w:uiPriority w:val="6"/>
    <w:qFormat/>
    <w:rsid w:val="008D350F"/>
    <w:pPr>
      <w:spacing w:after="0" w:line="240" w:lineRule="auto"/>
    </w:pPr>
  </w:style>
  <w:style w:type="character" w:customStyle="1" w:styleId="HeadingL3Char">
    <w:name w:val="Heading L3 Char"/>
    <w:basedOn w:val="Heading1Char"/>
    <w:link w:val="HeadingL3"/>
    <w:uiPriority w:val="6"/>
    <w:rsid w:val="008D350F"/>
    <w:rPr>
      <w:rFonts w:ascii="Arial" w:hAnsi="Arial"/>
      <w:b/>
      <w:caps/>
      <w:color w:val="225A4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itchell\Desktop\BIM%20Doc%20Register\GRP-JMS-ZZ-XX-FM-Z-0080_C01_A1_Meeting%20Minutes%20(after%20change%20by%20MIMS).dotx" TargetMode="External"/></Relationships>
</file>

<file path=word/theme/theme1.xml><?xml version="1.0" encoding="utf-8"?>
<a:theme xmlns:a="http://schemas.openxmlformats.org/drawingml/2006/main" name="Office Theme">
  <a:themeElements>
    <a:clrScheme name="MURPHY">
      <a:dk1>
        <a:sysClr val="windowText" lastClr="000000"/>
      </a:dk1>
      <a:lt1>
        <a:sysClr val="window" lastClr="FFFFFF"/>
      </a:lt1>
      <a:dk2>
        <a:srgbClr val="000000"/>
      </a:dk2>
      <a:lt2>
        <a:srgbClr val="939598"/>
      </a:lt2>
      <a:accent1>
        <a:srgbClr val="225A40"/>
      </a:accent1>
      <a:accent2>
        <a:srgbClr val="4B9461"/>
      </a:accent2>
      <a:accent3>
        <a:srgbClr val="8EC63F"/>
      </a:accent3>
      <a:accent4>
        <a:srgbClr val="6D6E71"/>
      </a:accent4>
      <a:accent5>
        <a:srgbClr val="939598"/>
      </a:accent5>
      <a:accent6>
        <a:srgbClr val="C6C6C6"/>
      </a:accent6>
      <a:hlink>
        <a:srgbClr val="8EC63F"/>
      </a:hlink>
      <a:folHlink>
        <a:srgbClr val="8EC63F"/>
      </a:folHlink>
    </a:clrScheme>
    <a:fontScheme name="Murphy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79BD9A5FD6B48812696BE9DCD4EC6" ma:contentTypeVersion="29" ma:contentTypeDescription="Create a new document." ma:contentTypeScope="" ma:versionID="20ee9ae9370fed5cb5a926f7885a779c">
  <xsd:schema xmlns:xsd="http://www.w3.org/2001/XMLSchema" xmlns:xs="http://www.w3.org/2001/XMLSchema" xmlns:p="http://schemas.microsoft.com/office/2006/metadata/properties" xmlns:ns2="ed808597-1e8c-45dd-9329-c042871a9a48" xmlns:ns3="bb023aa3-0173-4f05-93c4-8ff051b0b258" targetNamespace="http://schemas.microsoft.com/office/2006/metadata/properties" ma:root="true" ma:fieldsID="385c7061c8618a4b7c2bda1a4af266ec" ns2:_="" ns3:_="">
    <xsd:import namespace="ed808597-1e8c-45dd-9329-c042871a9a48"/>
    <xsd:import namespace="bb023aa3-0173-4f05-93c4-8ff051b0b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BusinessCase" minOccurs="0"/>
                <xsd:element ref="ns2:BusinessArea" minOccurs="0"/>
                <xsd:element ref="ns2:SubArea" minOccurs="0"/>
                <xsd:element ref="ns2:FileName" minOccurs="0"/>
                <xsd:element ref="ns2:DigitalFormEquivalent" minOccurs="0"/>
                <xsd:element ref="ns2:Author0" minOccurs="0"/>
                <xsd:element ref="ns2:i922b022cd2b42dc9f02e812771f9aa1" minOccurs="0"/>
                <xsd:element ref="ns3:TaxCatchAll" minOccurs="0"/>
                <xsd:element ref="ns2:DisplayFileName" minOccurs="0"/>
                <xsd:element ref="ns2:GatewayStage" minOccurs="0"/>
                <xsd:element ref="ns2:DocumentType" minOccurs="0"/>
                <xsd:element ref="ns2:RequestNumber" minOccurs="0"/>
                <xsd:element ref="ns2:ImpactBusinessArea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08597-1e8c-45dd-9329-c042871a9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usinessCase" ma:index="13" nillable="true" ma:displayName="Business Case" ma:internalName="BusinessCase">
      <xsd:simpleType>
        <xsd:restriction base="dms:Note">
          <xsd:maxLength value="255"/>
        </xsd:restriction>
      </xsd:simpleType>
    </xsd:element>
    <xsd:element name="BusinessArea" ma:index="14" nillable="true" ma:displayName="Business Area" ma:internalName="Business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Development"/>
                    <xsd:enumeration value="Commercial"/>
                    <xsd:enumeration value="Engineering"/>
                    <xsd:enumeration value="Facilities"/>
                    <xsd:enumeration value="Finance"/>
                    <xsd:enumeration value="IT"/>
                    <xsd:enumeration value="Legal"/>
                    <xsd:enumeration value="Marketing &amp; Communications"/>
                    <xsd:enumeration value="Murphy Plant"/>
                    <xsd:enumeration value="People Team"/>
                    <xsd:enumeration value="Planning &amp; Project Controls"/>
                    <xsd:enumeration value="Procurement"/>
                    <xsd:enumeration value="Project Delivery"/>
                    <xsd:enumeration value="Security"/>
                    <xsd:enumeration value="SHESQ"/>
                    <xsd:enumeration value="SHES"/>
                    <xsd:enumeration value="Work Winning"/>
                    <xsd:enumeration value="M2 – Infrastructure"/>
                    <xsd:enumeration value="M3 – Water"/>
                    <xsd:enumeration value="M4 – Energy"/>
                    <xsd:enumeration value="M5 – Construction &amp; Property"/>
                    <xsd:enumeration value="M6 – Murphy Ireland"/>
                    <xsd:enumeration value="Rail"/>
                    <xsd:enumeration value="Specialist Businesses"/>
                    <xsd:enumeration value="Canada"/>
                  </xsd:restriction>
                </xsd:simpleType>
              </xsd:element>
            </xsd:sequence>
          </xsd:extension>
        </xsd:complexContent>
      </xsd:complexType>
    </xsd:element>
    <xsd:element name="SubArea" ma:index="15" nillable="true" ma:displayName="SubArea" ma:internalName="Sub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M"/>
                    <xsd:enumeration value="Quality"/>
                    <xsd:enumeration value="Innovation"/>
                    <xsd:enumeration value="Design Management &amp; TW"/>
                    <xsd:enumeration value="Insurance"/>
                    <xsd:enumeration value="Employee Relations"/>
                    <xsd:enumeration value="Learning &amp; Development"/>
                    <xsd:enumeration value="Performance &amp; Total Reward"/>
                    <xsd:enumeration value="Recruitment"/>
                    <xsd:enumeration value="Occupational Health"/>
                    <xsd:enumeration value="Health &amp; Safety"/>
                    <xsd:enumeration value="Environmental Sustainability"/>
                    <xsd:enumeration value="MIMS"/>
                    <xsd:enumeration value="Estimating"/>
                    <xsd:enumeration value="Rail"/>
                    <xsd:enumeration value="Utility Connections"/>
                    <xsd:enumeration value="Ground Engineering"/>
                    <xsd:enumeration value="Murphy Power Distribution"/>
                    <xsd:enumeration value="Murphy Gas Networks"/>
                    <xsd:enumeration value="Urban Infrastructure (Highways)"/>
                    <xsd:enumeration value="Pipeline Testing Services"/>
                    <xsd:enumeration value="Specialist Welding Services"/>
                    <xsd:enumeration value="Tunnelling"/>
                    <xsd:enumeration value="Electrical Services"/>
                    <xsd:enumeration value="Process Engineering"/>
                  </xsd:restriction>
                </xsd:simpleType>
              </xsd:element>
            </xsd:sequence>
          </xsd:extension>
        </xsd:complexContent>
      </xsd:complexType>
    </xsd:element>
    <xsd:element name="FileName" ma:index="16" nillable="true" ma:displayName="FileName" ma:internalName="FileName">
      <xsd:simpleType>
        <xsd:restriction base="dms:Note">
          <xsd:maxLength value="255"/>
        </xsd:restriction>
      </xsd:simpleType>
    </xsd:element>
    <xsd:element name="DigitalFormEquivalent" ma:index="17" nillable="true" ma:displayName="DigitalFormEquivalent" ma:format="Dropdown" ma:internalName="DigitalFormEquivalent">
      <xsd:simpleType>
        <xsd:restriction base="dms:Choice">
          <xsd:enumeration value="Aconex"/>
          <xsd:enumeration value="Airsweb"/>
          <xsd:enumeration value="MWAX"/>
          <xsd:enumeration value="Solarvista"/>
          <xsd:enumeration value="Syrinx"/>
        </xsd:restriction>
      </xsd:simpleType>
    </xsd:element>
    <xsd:element name="Author0" ma:index="18" nillable="true" ma:displayName="Author" ma:list="UserInfo" ma:SharePointGroup="0" ma:internalName="Auth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922b022cd2b42dc9f02e812771f9aa1" ma:index="20" nillable="true" ma:taxonomy="true" ma:internalName="i922b022cd2b42dc9f02e812771f9aa1" ma:taxonomyFieldName="Topic" ma:displayName="Topic" ma:readOnly="false" ma:default="" ma:fieldId="{2922b022-cd2b-42dc-9f02-e812771f9aa1}" ma:taxonomyMulti="true" ma:sspId="937f35d5-c866-4834-b86a-3348a7968bfd" ma:termSetId="5342698e-9b53-4f07-b372-f128111e80a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isplayFileName" ma:index="22" nillable="true" ma:displayName="DisplayFileName" ma:format="Dropdown" ma:internalName="DisplayFileName">
      <xsd:simpleType>
        <xsd:restriction base="dms:Note">
          <xsd:maxLength value="255"/>
        </xsd:restriction>
      </xsd:simpleType>
    </xsd:element>
    <xsd:element name="GatewayStage" ma:index="23" nillable="true" ma:displayName="GatewayStage" ma:format="Dropdown" ma:internalName="GatewayStage">
      <xsd:simpleType>
        <xsd:restriction base="dms:Choice">
          <xsd:enumeration value="Gateway 1 – Knowledge Capture/Planning to Win"/>
          <xsd:enumeration value="Gateway 2 – EOI/PQQ"/>
          <xsd:enumeration value="Gateway 3 – ITT (Proceed)"/>
          <xsd:enumeration value="Gateway 4 – ITT (Submit)"/>
          <xsd:enumeration value="Gateway 5 – BAFO"/>
          <xsd:enumeration value="Gateway 6 – Contract Handover"/>
          <xsd:enumeration value="Gateway 7 – Fit to Start"/>
          <xsd:enumeration value="Gateway 8 – Project Delivery"/>
          <xsd:enumeration value="Gateway 9 – Fit to Finish"/>
          <xsd:enumeration value="Gateway 10 – Closeout"/>
        </xsd:restriction>
      </xsd:simpleType>
    </xsd:element>
    <xsd:element name="DocumentType" ma:index="24" nillable="true" ma:displayName="DocumentType" ma:format="Dropdown" ma:internalName="DocumentType">
      <xsd:simpleType>
        <xsd:union memberTypes="dms:Text">
          <xsd:simpleType>
            <xsd:restriction base="dms:Choice">
              <xsd:enumeration value="Agreement"/>
              <xsd:enumeration value="Alert"/>
              <xsd:enumeration value="Certificate"/>
              <xsd:enumeration value="Form"/>
              <xsd:enumeration value="Guidance Note"/>
              <xsd:enumeration value="Manual"/>
              <xsd:enumeration value="Policy"/>
              <xsd:enumeration value="Policy Statement"/>
              <xsd:enumeration value="Poster"/>
              <xsd:enumeration value="Procedure"/>
              <xsd:enumeration value="Process Map"/>
              <xsd:enumeration value="Register"/>
              <xsd:enumeration value="Strategy Document"/>
              <xsd:enumeration value="Terms of Reference"/>
              <xsd:enumeration value="Toolbox Talk"/>
              <xsd:enumeration value="Work Instruction"/>
            </xsd:restriction>
          </xsd:simpleType>
        </xsd:union>
      </xsd:simpleType>
    </xsd:element>
    <xsd:element name="RequestNumber" ma:index="25" nillable="true" ma:displayName="Request Number" ma:internalName="RequestNumber">
      <xsd:simpleType>
        <xsd:restriction base="dms:Text">
          <xsd:maxLength value="255"/>
        </xsd:restriction>
      </xsd:simpleType>
    </xsd:element>
    <xsd:element name="ImpactBusinessAreas" ma:index="26" nillable="true" ma:displayName="Impact on other Business Areas" ma:internalName="ImpactBusinessAreas">
      <xsd:simpleType>
        <xsd:restriction base="dms:Note">
          <xsd:maxLength value="255"/>
        </xsd:restriction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23aa3-0173-4f05-93c4-8ff051b0b25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1" nillable="true" ma:displayName="Taxonomy Catch All Column" ma:hidden="true" ma:list="{06e56c8e-a1c8-468b-b3a2-6b16bb2abef6}" ma:internalName="TaxCatchAll" ma:showField="CatchAllData" ma:web="bb023aa3-0173-4f05-93c4-8ff051b0b2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023aa3-0173-4f05-93c4-8ff051b0b258">
      <Value>117</Value>
      <Value>94</Value>
      <Value>119</Value>
    </TaxCatchAll>
    <DocumentType xmlns="ed808597-1e8c-45dd-9329-c042871a9a48">Form</DocumentType>
    <i922b022cd2b42dc9f02e812771f9aa1 xmlns="ed808597-1e8c-45dd-9329-c042871a9a48">
      <Terms xmlns="http://schemas.microsoft.com/office/infopath/2007/PartnerControls"/>
    </i922b022cd2b42dc9f02e812771f9aa1>
    <BusinessCase xmlns="ed808597-1e8c-45dd-9329-c042871a9a48" xsi:nil="true"/>
    <DigitalFormEquivalent xmlns="ed808597-1e8c-45dd-9329-c042871a9a48" xsi:nil="true"/>
    <ImpactBusinessAreas xmlns="ed808597-1e8c-45dd-9329-c042871a9a48" xsi:nil="true"/>
    <RequestNumber xmlns="ed808597-1e8c-45dd-9329-c042871a9a48" xsi:nil="true"/>
    <BusinessArea xmlns="ed808597-1e8c-45dd-9329-c042871a9a48">
      <Value>Marketing &amp; Communications</Value>
    </BusinessArea>
    <FileName xmlns="ed808597-1e8c-45dd-9329-c042871a9a48">GRP-JMS-ZZ-XX-FM-Z-0080</FileName>
    <Author0 xmlns="ed808597-1e8c-45dd-9329-c042871a9a48">
      <UserInfo>
        <DisplayName>Seddon, Emily</DisplayName>
        <AccountId>28</AccountId>
        <AccountType/>
      </UserInfo>
    </Author0>
    <GatewayStage xmlns="ed808597-1e8c-45dd-9329-c042871a9a48" xsi:nil="true"/>
    <SubArea xmlns="ed808597-1e8c-45dd-9329-c042871a9a48"/>
    <DisplayFileName xmlns="ed808597-1e8c-45dd-9329-c042871a9a48">GRP-JMS-ZZ-XX-FM-Z-0080</DisplayFileName>
    <_dlc_DocId xmlns="bb023aa3-0173-4f05-93c4-8ff051b0b258">6CEX77QU7VS4-1570173733-347</_dlc_DocId>
    <_dlc_DocIdUrl xmlns="bb023aa3-0173-4f05-93c4-8ff051b0b258">
      <Url>https://murphygroup.sharepoint.com/sites/MIMSIntranet/_layouts/15/DocIdRedir.aspx?ID=6CEX77QU7VS4-1570173733-347</Url>
      <Description>6CEX77QU7VS4-1570173733-347</Description>
    </_dlc_DocIdUrl>
  </documentManagement>
</p:properties>
</file>

<file path=customXml/itemProps1.xml><?xml version="1.0" encoding="utf-8"?>
<ds:datastoreItem xmlns:ds="http://schemas.openxmlformats.org/officeDocument/2006/customXml" ds:itemID="{7C9C8D0B-270B-46DB-9A35-7F4F22BE32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08597-1e8c-45dd-9329-c042871a9a48"/>
    <ds:schemaRef ds:uri="bb023aa3-0173-4f05-93c4-8ff051b0b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89CF75-87EF-48E4-A597-D494BCBA4EE8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6122FC48-3FC8-43E7-9970-A92C17C93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4E8D3B-91C8-49B4-8418-42604E5C04A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2174FEB-55D3-4A75-AD39-7EEC24B18CF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9C617AF-0138-4D18-B629-F27CE63A3C38}">
  <ds:schemaRefs>
    <ds:schemaRef ds:uri="http://schemas.microsoft.com/office/2006/metadata/properties"/>
    <ds:schemaRef ds:uri="http://schemas.microsoft.com/office/infopath/2007/PartnerControls"/>
    <ds:schemaRef ds:uri="bb023aa3-0173-4f05-93c4-8ff051b0b258"/>
    <ds:schemaRef ds:uri="ed808597-1e8c-45dd-9329-c042871a9a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GRP-JMS-ZZ-XX-FM-Z-0080_C01_A1_Meeting Minutes (after change by MIMS)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Murphy Group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Mitchell, Mark</dc:creator>
  <cp:keywords/>
  <dc:description/>
  <cp:lastModifiedBy>Luke Hands</cp:lastModifiedBy>
  <cp:revision>2</cp:revision>
  <cp:lastPrinted>2012-06-21T14:44:00Z</cp:lastPrinted>
  <dcterms:created xsi:type="dcterms:W3CDTF">2020-11-26T15:25:00Z</dcterms:created>
  <dcterms:modified xsi:type="dcterms:W3CDTF">2020-11-26T15:25:00Z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_Tax_PoliciesAndStrategy">
    <vt:lpwstr/>
  </property>
  <property fmtid="{D5CDD505-2E9C-101B-9397-08002B2CF9AE}" pid="3" name="CandC_Tax_1">
    <vt:lpwstr/>
  </property>
  <property fmtid="{D5CDD505-2E9C-101B-9397-08002B2CF9AE}" pid="4" name="CO_Tax_SubFunction">
    <vt:lpwstr/>
  </property>
  <property fmtid="{D5CDD505-2E9C-101B-9397-08002B2CF9AE}" pid="5" name="CandC_Tax_MIMSCapability">
    <vt:lpwstr/>
  </property>
  <property fmtid="{D5CDD505-2E9C-101B-9397-08002B2CF9AE}" pid="6" name="ContentTypeId">
    <vt:lpwstr>0x010100D8079BD9A5FD6B48812696BE9DCD4EC6</vt:lpwstr>
  </property>
  <property fmtid="{D5CDD505-2E9C-101B-9397-08002B2CF9AE}" pid="7" name="CO_Tax_DocumentType">
    <vt:lpwstr>94;#Form|5a800831-e255-476c-b504-f36338330380;#119;# Template|0f6ebb0b-77ec-4ced-bf36-6d448d6d27b5</vt:lpwstr>
  </property>
  <property fmtid="{D5CDD505-2E9C-101B-9397-08002B2CF9AE}" pid="8" name="CandC_Tax_MIMSFunction">
    <vt:lpwstr>117;#Marketing and Communications|2b6f2a3a-2cd7-4a51-8e3d-6bfdd7fdf646</vt:lpwstr>
  </property>
  <property fmtid="{D5CDD505-2E9C-101B-9397-08002B2CF9AE}" pid="9" name="CO_Tax_CoreProcesses">
    <vt:lpwstr/>
  </property>
  <property fmtid="{D5CDD505-2E9C-101B-9397-08002B2CF9AE}" pid="10" name="Topic">
    <vt:lpwstr/>
  </property>
  <property fmtid="{D5CDD505-2E9C-101B-9397-08002B2CF9AE}" pid="11" name="Digital">
    <vt:lpwstr/>
  </property>
  <property fmtid="{D5CDD505-2E9C-101B-9397-08002B2CF9AE}" pid="12" name="Sector Function">
    <vt:lpwstr/>
  </property>
  <property fmtid="{D5CDD505-2E9C-101B-9397-08002B2CF9AE}" pid="13" name="MIMSTopic">
    <vt:lpwstr/>
  </property>
  <property fmtid="{D5CDD505-2E9C-101B-9397-08002B2CF9AE}" pid="14" name="_dlc_DocIdItemGuid">
    <vt:lpwstr>704032b7-2dd5-4385-901a-c50a07a28e85</vt:lpwstr>
  </property>
  <property fmtid="{D5CDD505-2E9C-101B-9397-08002B2CF9AE}" pid="15" name="Business_Unit_Documentation">
    <vt:lpwstr/>
  </property>
  <property fmtid="{D5CDD505-2E9C-101B-9397-08002B2CF9AE}" pid="16" name="Tags">
    <vt:lpwstr/>
  </property>
</Properties>
</file>