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522" w:type="pct"/>
        <w:tblInd w:w="-4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529"/>
        <w:gridCol w:w="5104"/>
      </w:tblGrid>
      <w:tr w:rsidR="00400B04" w:rsidRPr="00400B04" w14:paraId="7DD0C978" w14:textId="77777777" w:rsidTr="00400B04">
        <w:trPr>
          <w:trHeight w:val="558"/>
        </w:trPr>
        <w:tc>
          <w:tcPr>
            <w:tcW w:w="5000" w:type="pct"/>
            <w:gridSpan w:val="2"/>
            <w:shd w:val="clear" w:color="auto" w:fill="002060"/>
            <w:vAlign w:val="center"/>
          </w:tcPr>
          <w:p w14:paraId="69410103" w14:textId="3554A954" w:rsidR="00400B04" w:rsidRPr="00400B04" w:rsidRDefault="00400B04" w:rsidP="00400B04">
            <w:pPr>
              <w:spacing w:before="40" w:after="40"/>
              <w:jc w:val="center"/>
              <w:rPr>
                <w:rFonts w:ascii="Arial" w:hAnsi="Arial"/>
                <w:b/>
                <w:bCs/>
                <w:color w:val="FFFFFF" w:themeColor="background1"/>
                <w:sz w:val="16"/>
                <w:szCs w:val="16"/>
              </w:rPr>
            </w:pPr>
            <w:r w:rsidRPr="00400B04">
              <w:rPr>
                <w:rFonts w:ascii="Arial" w:hAnsi="Arial"/>
                <w:b/>
                <w:bCs/>
                <w:color w:val="00B0F0"/>
                <w:sz w:val="16"/>
                <w:szCs w:val="16"/>
              </w:rPr>
              <w:fldChar w:fldCharType="begin"/>
            </w:r>
            <w:r w:rsidRPr="00400B04">
              <w:rPr>
                <w:rFonts w:ascii="Arial" w:hAnsi="Arial"/>
                <w:b/>
                <w:bCs/>
                <w:color w:val="00B0F0"/>
                <w:sz w:val="16"/>
                <w:szCs w:val="16"/>
              </w:rPr>
              <w:instrText xml:space="preserve"> HYPERLINK "D://Henry/HCPL%20Docs/HCPL-Incident%20Classification%20Table.pdf" </w:instrText>
            </w:r>
            <w:r w:rsidRPr="00400B04">
              <w:rPr>
                <w:rFonts w:ascii="Arial" w:hAnsi="Arial"/>
                <w:b/>
                <w:bCs/>
                <w:color w:val="00B0F0"/>
                <w:sz w:val="16"/>
                <w:szCs w:val="16"/>
              </w:rPr>
              <w:fldChar w:fldCharType="separate"/>
            </w:r>
            <w:r w:rsidRPr="00400B04">
              <w:rPr>
                <w:rStyle w:val="Hyperlink"/>
                <w:rFonts w:ascii="Arial" w:hAnsi="Arial"/>
                <w:b/>
                <w:bCs/>
                <w:color w:val="00B0F0"/>
                <w:sz w:val="16"/>
                <w:szCs w:val="16"/>
              </w:rPr>
              <w:t>L</w:t>
            </w:r>
            <w:r>
              <w:rPr>
                <w:rStyle w:val="Hyperlink"/>
                <w:rFonts w:ascii="Arial" w:hAnsi="Arial"/>
                <w:b/>
                <w:bCs/>
                <w:color w:val="00B0F0"/>
                <w:sz w:val="16"/>
                <w:szCs w:val="16"/>
              </w:rPr>
              <w:t>INK TO</w:t>
            </w:r>
            <w:r w:rsidRPr="00400B04">
              <w:rPr>
                <w:rStyle w:val="Hyperlink"/>
                <w:rFonts w:ascii="Arial" w:hAnsi="Arial"/>
                <w:b/>
                <w:bCs/>
                <w:color w:val="00B0F0"/>
                <w:sz w:val="16"/>
                <w:szCs w:val="16"/>
              </w:rPr>
              <w:t xml:space="preserve"> HCPL ACCIDENT / INCIDENT CLASSIFICATION AND REPORTING</w:t>
            </w:r>
            <w:r w:rsidRPr="00400B04">
              <w:rPr>
                <w:rFonts w:ascii="Arial" w:hAnsi="Arial"/>
                <w:b/>
                <w:bCs/>
                <w:color w:val="00B0F0"/>
                <w:sz w:val="16"/>
                <w:szCs w:val="16"/>
              </w:rPr>
              <w:fldChar w:fldCharType="end"/>
            </w:r>
          </w:p>
        </w:tc>
      </w:tr>
      <w:tr w:rsidR="00400B04" w:rsidRPr="00400B04" w14:paraId="61F7DD71" w14:textId="77777777" w:rsidTr="00400B04">
        <w:trPr>
          <w:trHeight w:val="287"/>
        </w:trPr>
        <w:tc>
          <w:tcPr>
            <w:tcW w:w="2600" w:type="pct"/>
            <w:shd w:val="clear" w:color="auto" w:fill="0070C0"/>
            <w:vAlign w:val="center"/>
          </w:tcPr>
          <w:p w14:paraId="211FFB45" w14:textId="77777777" w:rsidR="00400B04" w:rsidRPr="00400B04" w:rsidRDefault="00400B04" w:rsidP="00400B04">
            <w:pPr>
              <w:spacing w:before="40" w:after="40"/>
              <w:jc w:val="center"/>
              <w:rPr>
                <w:rFonts w:ascii="Arial" w:hAnsi="Arial"/>
                <w:b/>
                <w:bCs/>
                <w:color w:val="FFFFFF" w:themeColor="background1"/>
                <w:sz w:val="16"/>
                <w:szCs w:val="16"/>
              </w:rPr>
            </w:pPr>
            <w:r w:rsidRPr="00400B04">
              <w:rPr>
                <w:rFonts w:ascii="Arial" w:hAnsi="Arial"/>
                <w:b/>
                <w:bCs/>
                <w:color w:val="FFFFFF" w:themeColor="background1"/>
                <w:sz w:val="16"/>
                <w:szCs w:val="16"/>
              </w:rPr>
              <w:t xml:space="preserve">Assessed Category (Actual) </w:t>
            </w:r>
          </w:p>
        </w:tc>
        <w:tc>
          <w:tcPr>
            <w:tcW w:w="2400" w:type="pct"/>
            <w:shd w:val="clear" w:color="auto" w:fill="0070C0"/>
            <w:vAlign w:val="center"/>
          </w:tcPr>
          <w:p w14:paraId="62F74BBF" w14:textId="77777777" w:rsidR="00400B04" w:rsidRPr="00400B04" w:rsidRDefault="00400B04" w:rsidP="00400B04">
            <w:pPr>
              <w:spacing w:before="40" w:after="40"/>
              <w:jc w:val="center"/>
              <w:rPr>
                <w:rFonts w:ascii="Arial" w:hAnsi="Arial"/>
                <w:b/>
                <w:bCs/>
                <w:color w:val="FFFFFF" w:themeColor="background1"/>
                <w:sz w:val="16"/>
                <w:szCs w:val="16"/>
              </w:rPr>
            </w:pPr>
            <w:r w:rsidRPr="00400B04">
              <w:rPr>
                <w:rFonts w:ascii="Arial" w:hAnsi="Arial"/>
                <w:b/>
                <w:bCs/>
                <w:color w:val="FFFFFF" w:themeColor="background1"/>
                <w:sz w:val="16"/>
                <w:szCs w:val="16"/>
              </w:rPr>
              <w:t>Assessed Category (Potential)</w:t>
            </w:r>
          </w:p>
        </w:tc>
      </w:tr>
      <w:tr w:rsidR="00400B04" w:rsidRPr="00400B04" w14:paraId="32A7BC18" w14:textId="77777777" w:rsidTr="00400B04">
        <w:trPr>
          <w:trHeight w:val="287"/>
        </w:trPr>
        <w:tc>
          <w:tcPr>
            <w:tcW w:w="2600" w:type="pct"/>
            <w:shd w:val="clear" w:color="auto" w:fill="F2F2F2" w:themeFill="background1" w:themeFillShade="F2"/>
            <w:vAlign w:val="center"/>
          </w:tcPr>
          <w:p w14:paraId="7CF71495" w14:textId="535E2946" w:rsidR="00400B04" w:rsidRPr="00400B04" w:rsidRDefault="00400B04" w:rsidP="00400B04">
            <w:pPr>
              <w:spacing w:before="40" w:after="40"/>
              <w:jc w:val="center"/>
              <w:rPr>
                <w:rFonts w:ascii="Arial" w:eastAsiaTheme="minorHAnsi" w:hAnsi="Arial" w:cstheme="minorBidi"/>
                <w:b/>
              </w:rPr>
            </w:pPr>
            <w:r>
              <w:rPr>
                <w:rFonts w:ascii="Arial" w:hAnsi="Arial" w:cs="Arial"/>
                <w:bCs/>
              </w:rPr>
              <w:t>1A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  2A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  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3A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  4A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  5A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2DDDA4D8" w14:textId="75B26D79" w:rsidR="00400B04" w:rsidRPr="00400B04" w:rsidRDefault="00400B04" w:rsidP="00400B04">
            <w:pPr>
              <w:spacing w:before="40" w:after="40"/>
              <w:jc w:val="center"/>
              <w:rPr>
                <w:rFonts w:ascii="Arial" w:eastAsiaTheme="minorHAnsi" w:hAnsi="Arial" w:cstheme="minorBidi"/>
                <w:b/>
              </w:rPr>
            </w:pPr>
            <w:r>
              <w:rPr>
                <w:rFonts w:ascii="Arial" w:hAnsi="Arial" w:cs="Arial"/>
                <w:bCs/>
              </w:rPr>
              <w:t>1P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  2P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  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3P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  4P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  5P</w:t>
            </w:r>
            <w:r w:rsidRPr="003147CC">
              <w:rPr>
                <w:rFonts w:ascii="Arial" w:hAnsi="Arial" w:cs="Arial"/>
                <w:bCs/>
              </w:rPr>
              <w:t xml:space="preserve">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14:paraId="21D78B79" w14:textId="77777777" w:rsidR="00164656" w:rsidRPr="006E0E5F" w:rsidRDefault="00164656" w:rsidP="00164656">
      <w:pPr>
        <w:rPr>
          <w:rFonts w:ascii="Arial" w:hAnsi="Arial" w:cs="Arial"/>
        </w:rPr>
      </w:pPr>
    </w:p>
    <w:tbl>
      <w:tblPr>
        <w:tblW w:w="10683" w:type="dxa"/>
        <w:tblInd w:w="-4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7"/>
        <w:gridCol w:w="156"/>
        <w:gridCol w:w="9"/>
        <w:gridCol w:w="827"/>
        <w:gridCol w:w="493"/>
        <w:gridCol w:w="1329"/>
        <w:gridCol w:w="21"/>
        <w:gridCol w:w="1559"/>
        <w:gridCol w:w="1078"/>
        <w:gridCol w:w="1131"/>
        <w:gridCol w:w="198"/>
        <w:gridCol w:w="1329"/>
      </w:tblGrid>
      <w:tr w:rsidR="00164656" w:rsidRPr="006E0E5F" w14:paraId="6FCB58F0" w14:textId="77777777" w:rsidTr="000D27B5">
        <w:trPr>
          <w:cantSplit/>
          <w:trHeight w:hRule="exact" w:val="646"/>
        </w:trPr>
        <w:tc>
          <w:tcPr>
            <w:tcW w:w="10683" w:type="dxa"/>
            <w:gridSpan w:val="13"/>
            <w:shd w:val="clear" w:color="auto" w:fill="002060"/>
            <w:vAlign w:val="center"/>
          </w:tcPr>
          <w:p w14:paraId="650E6391" w14:textId="77777777" w:rsidR="00164656" w:rsidRPr="006E0E5F" w:rsidRDefault="00164656" w:rsidP="000D27B5">
            <w:pPr>
              <w:tabs>
                <w:tab w:val="left" w:pos="660"/>
                <w:tab w:val="center" w:pos="520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color w:val="FFFFFF" w:themeColor="background1"/>
                <w:sz w:val="22"/>
              </w:rPr>
              <w:t>Part A –</w:t>
            </w:r>
            <w:r w:rsidRPr="006E0E5F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Event Reporting Form</w:t>
            </w:r>
          </w:p>
          <w:p w14:paraId="740E9DDF" w14:textId="77777777" w:rsidR="00164656" w:rsidRPr="006E0E5F" w:rsidRDefault="00164656" w:rsidP="000D27B5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(To be completed for all incidents)</w:t>
            </w:r>
          </w:p>
        </w:tc>
      </w:tr>
      <w:tr w:rsidR="00164656" w:rsidRPr="006E0E5F" w14:paraId="130DB8A2" w14:textId="77777777" w:rsidTr="000D27B5">
        <w:trPr>
          <w:cantSplit/>
          <w:trHeight w:hRule="exact" w:val="490"/>
        </w:trPr>
        <w:tc>
          <w:tcPr>
            <w:tcW w:w="2718" w:type="dxa"/>
            <w:gridSpan w:val="4"/>
            <w:shd w:val="clear" w:color="auto" w:fill="0070C0"/>
            <w:vAlign w:val="center"/>
          </w:tcPr>
          <w:p w14:paraId="671FE2CD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Date of incident (DD/MM/YYYY):</w:t>
            </w:r>
          </w:p>
        </w:tc>
        <w:tc>
          <w:tcPr>
            <w:tcW w:w="7965" w:type="dxa"/>
            <w:gridSpan w:val="9"/>
            <w:shd w:val="clear" w:color="auto" w:fill="F2F2F2" w:themeFill="background1" w:themeFillShade="F2"/>
            <w:vAlign w:val="center"/>
          </w:tcPr>
          <w:p w14:paraId="4D4CB6CD" w14:textId="7F2D3EB8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</w:p>
        </w:tc>
      </w:tr>
      <w:tr w:rsidR="00164656" w:rsidRPr="006E0E5F" w14:paraId="6736F3AB" w14:textId="77777777" w:rsidTr="000D27B5">
        <w:trPr>
          <w:cantSplit/>
          <w:trHeight w:hRule="exact" w:val="528"/>
        </w:trPr>
        <w:tc>
          <w:tcPr>
            <w:tcW w:w="2718" w:type="dxa"/>
            <w:gridSpan w:val="4"/>
            <w:shd w:val="clear" w:color="auto" w:fill="0070C0"/>
            <w:vAlign w:val="center"/>
          </w:tcPr>
          <w:p w14:paraId="1070D062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Name of Injured person (If applicable):</w:t>
            </w:r>
          </w:p>
        </w:tc>
        <w:tc>
          <w:tcPr>
            <w:tcW w:w="7965" w:type="dxa"/>
            <w:gridSpan w:val="9"/>
            <w:shd w:val="clear" w:color="auto" w:fill="F2F2F2" w:themeFill="background1" w:themeFillShade="F2"/>
            <w:vAlign w:val="center"/>
          </w:tcPr>
          <w:p w14:paraId="52F6F58D" w14:textId="04CB1292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164656" w:rsidRPr="006E0E5F" w14:paraId="0281CA4D" w14:textId="77777777" w:rsidTr="000D27B5">
        <w:trPr>
          <w:cantSplit/>
          <w:trHeight w:hRule="exact" w:val="397"/>
        </w:trPr>
        <w:tc>
          <w:tcPr>
            <w:tcW w:w="2709" w:type="dxa"/>
            <w:gridSpan w:val="3"/>
            <w:shd w:val="clear" w:color="auto" w:fill="0070C0"/>
            <w:vAlign w:val="center"/>
          </w:tcPr>
          <w:p w14:paraId="422ED1F8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Location of incident:</w:t>
            </w:r>
          </w:p>
        </w:tc>
        <w:tc>
          <w:tcPr>
            <w:tcW w:w="2679" w:type="dxa"/>
            <w:gridSpan w:val="5"/>
            <w:shd w:val="clear" w:color="auto" w:fill="F2F2F2" w:themeFill="background1" w:themeFillShade="F2"/>
            <w:vAlign w:val="center"/>
          </w:tcPr>
          <w:p w14:paraId="1939F1AF" w14:textId="736A50F3" w:rsidR="00164656" w:rsidRPr="00551DD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37" w:type="dxa"/>
            <w:gridSpan w:val="2"/>
            <w:shd w:val="clear" w:color="auto" w:fill="0070C0"/>
            <w:vAlign w:val="center"/>
          </w:tcPr>
          <w:p w14:paraId="5EF99134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Time of incident:</w:t>
            </w:r>
          </w:p>
        </w:tc>
        <w:tc>
          <w:tcPr>
            <w:tcW w:w="2658" w:type="dxa"/>
            <w:gridSpan w:val="3"/>
            <w:shd w:val="clear" w:color="auto" w:fill="F2F2F2" w:themeFill="background1" w:themeFillShade="F2"/>
            <w:vAlign w:val="center"/>
          </w:tcPr>
          <w:p w14:paraId="27444E6F" w14:textId="30937717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164656" w:rsidRPr="006E0E5F" w14:paraId="0A602356" w14:textId="77777777" w:rsidTr="000D27B5">
        <w:trPr>
          <w:cantSplit/>
          <w:trHeight w:hRule="exact" w:val="397"/>
        </w:trPr>
        <w:tc>
          <w:tcPr>
            <w:tcW w:w="10683" w:type="dxa"/>
            <w:gridSpan w:val="13"/>
            <w:shd w:val="clear" w:color="auto" w:fill="0070C0"/>
            <w:vAlign w:val="center"/>
          </w:tcPr>
          <w:p w14:paraId="483A9482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Names of persons involved</w:t>
            </w:r>
          </w:p>
        </w:tc>
      </w:tr>
      <w:tr w:rsidR="00164656" w:rsidRPr="006E0E5F" w14:paraId="16E5BA36" w14:textId="77777777" w:rsidTr="00164656">
        <w:trPr>
          <w:cantSplit/>
          <w:trHeight w:hRule="exact" w:val="397"/>
        </w:trPr>
        <w:tc>
          <w:tcPr>
            <w:tcW w:w="2709" w:type="dxa"/>
            <w:gridSpan w:val="3"/>
            <w:shd w:val="clear" w:color="auto" w:fill="D9D9D9" w:themeFill="background1" w:themeFillShade="D9"/>
            <w:vAlign w:val="center"/>
          </w:tcPr>
          <w:p w14:paraId="25385823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Name and Role:</w:t>
            </w:r>
          </w:p>
        </w:tc>
        <w:tc>
          <w:tcPr>
            <w:tcW w:w="2658" w:type="dxa"/>
            <w:gridSpan w:val="4"/>
            <w:shd w:val="clear" w:color="auto" w:fill="D9D9D9" w:themeFill="background1" w:themeFillShade="D9"/>
            <w:vAlign w:val="center"/>
          </w:tcPr>
          <w:p w14:paraId="7D99EB89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Statement Taken:</w:t>
            </w:r>
          </w:p>
        </w:tc>
        <w:tc>
          <w:tcPr>
            <w:tcW w:w="2658" w:type="dxa"/>
            <w:gridSpan w:val="3"/>
            <w:shd w:val="clear" w:color="auto" w:fill="D9D9D9" w:themeFill="background1" w:themeFillShade="D9"/>
            <w:vAlign w:val="center"/>
          </w:tcPr>
          <w:p w14:paraId="14EDE926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Name and Role:</w:t>
            </w:r>
          </w:p>
        </w:tc>
        <w:tc>
          <w:tcPr>
            <w:tcW w:w="2658" w:type="dxa"/>
            <w:gridSpan w:val="3"/>
            <w:shd w:val="clear" w:color="auto" w:fill="D9D9D9" w:themeFill="background1" w:themeFillShade="D9"/>
            <w:vAlign w:val="center"/>
          </w:tcPr>
          <w:p w14:paraId="06160C62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Statement Taken:</w:t>
            </w:r>
          </w:p>
        </w:tc>
      </w:tr>
      <w:tr w:rsidR="00164656" w:rsidRPr="006E0E5F" w14:paraId="4FC51E0B" w14:textId="77777777" w:rsidTr="000D27B5">
        <w:trPr>
          <w:cantSplit/>
          <w:trHeight w:hRule="exact" w:val="397"/>
        </w:trPr>
        <w:tc>
          <w:tcPr>
            <w:tcW w:w="2709" w:type="dxa"/>
            <w:gridSpan w:val="3"/>
            <w:shd w:val="clear" w:color="auto" w:fill="F2F2F2" w:themeFill="background1" w:themeFillShade="F2"/>
            <w:vAlign w:val="center"/>
          </w:tcPr>
          <w:p w14:paraId="06255C59" w14:textId="77777777" w:rsidR="00164656" w:rsidRPr="003147CC" w:rsidRDefault="00551DDF" w:rsidP="000D27B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</w:tc>
        <w:tc>
          <w:tcPr>
            <w:tcW w:w="1329" w:type="dxa"/>
            <w:gridSpan w:val="3"/>
            <w:shd w:val="clear" w:color="auto" w:fill="F2F2F2" w:themeFill="background1" w:themeFillShade="F2"/>
            <w:vAlign w:val="center"/>
          </w:tcPr>
          <w:p w14:paraId="625474AF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5D0D39CF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658" w:type="dxa"/>
            <w:gridSpan w:val="3"/>
            <w:shd w:val="clear" w:color="auto" w:fill="F2F2F2" w:themeFill="background1" w:themeFillShade="F2"/>
            <w:vAlign w:val="center"/>
          </w:tcPr>
          <w:p w14:paraId="5F6FAB0A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47CC">
              <w:rPr>
                <w:rFonts w:ascii="Arial" w:hAnsi="Arial" w:cs="Arial"/>
              </w:rPr>
              <w:instrText xml:space="preserve"> FORMTEXT </w:instrText>
            </w:r>
            <w:r w:rsidRPr="003147CC">
              <w:rPr>
                <w:rFonts w:ascii="Arial" w:hAnsi="Arial" w:cs="Arial"/>
              </w:rPr>
            </w:r>
            <w:r w:rsidRPr="003147CC">
              <w:rPr>
                <w:rFonts w:ascii="Arial" w:hAnsi="Arial" w:cs="Arial"/>
              </w:rPr>
              <w:fldChar w:fldCharType="separate"/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29" w:type="dxa"/>
            <w:gridSpan w:val="2"/>
            <w:shd w:val="clear" w:color="auto" w:fill="F2F2F2" w:themeFill="background1" w:themeFillShade="F2"/>
            <w:vAlign w:val="center"/>
          </w:tcPr>
          <w:p w14:paraId="5A018D9A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08A2272A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164656" w:rsidRPr="006E0E5F" w14:paraId="79703DE5" w14:textId="77777777" w:rsidTr="000D27B5">
        <w:trPr>
          <w:cantSplit/>
          <w:trHeight w:hRule="exact" w:val="397"/>
        </w:trPr>
        <w:tc>
          <w:tcPr>
            <w:tcW w:w="2709" w:type="dxa"/>
            <w:gridSpan w:val="3"/>
            <w:shd w:val="clear" w:color="auto" w:fill="F2F2F2" w:themeFill="background1" w:themeFillShade="F2"/>
            <w:vAlign w:val="center"/>
          </w:tcPr>
          <w:p w14:paraId="581E7724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47CC">
              <w:rPr>
                <w:rFonts w:ascii="Arial" w:hAnsi="Arial" w:cs="Arial"/>
              </w:rPr>
              <w:instrText xml:space="preserve"> FORMTEXT </w:instrText>
            </w:r>
            <w:r w:rsidRPr="003147CC">
              <w:rPr>
                <w:rFonts w:ascii="Arial" w:hAnsi="Arial" w:cs="Arial"/>
              </w:rPr>
            </w:r>
            <w:r w:rsidRPr="003147CC">
              <w:rPr>
                <w:rFonts w:ascii="Arial" w:hAnsi="Arial" w:cs="Arial"/>
              </w:rPr>
              <w:fldChar w:fldCharType="separate"/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29" w:type="dxa"/>
            <w:gridSpan w:val="3"/>
            <w:shd w:val="clear" w:color="auto" w:fill="F2F2F2" w:themeFill="background1" w:themeFillShade="F2"/>
            <w:vAlign w:val="center"/>
          </w:tcPr>
          <w:p w14:paraId="23CD968B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21150CA5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658" w:type="dxa"/>
            <w:gridSpan w:val="3"/>
            <w:shd w:val="clear" w:color="auto" w:fill="F2F2F2" w:themeFill="background1" w:themeFillShade="F2"/>
            <w:vAlign w:val="center"/>
          </w:tcPr>
          <w:p w14:paraId="3F92C79F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47CC">
              <w:rPr>
                <w:rFonts w:ascii="Arial" w:hAnsi="Arial" w:cs="Arial"/>
              </w:rPr>
              <w:instrText xml:space="preserve"> FORMTEXT </w:instrText>
            </w:r>
            <w:r w:rsidRPr="003147CC">
              <w:rPr>
                <w:rFonts w:ascii="Arial" w:hAnsi="Arial" w:cs="Arial"/>
              </w:rPr>
            </w:r>
            <w:r w:rsidRPr="003147CC">
              <w:rPr>
                <w:rFonts w:ascii="Arial" w:hAnsi="Arial" w:cs="Arial"/>
              </w:rPr>
              <w:fldChar w:fldCharType="separate"/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29" w:type="dxa"/>
            <w:gridSpan w:val="2"/>
            <w:shd w:val="clear" w:color="auto" w:fill="F2F2F2" w:themeFill="background1" w:themeFillShade="F2"/>
            <w:vAlign w:val="center"/>
          </w:tcPr>
          <w:p w14:paraId="7D00E2A5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2603C383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164656" w:rsidRPr="006E0E5F" w14:paraId="77CFCD7F" w14:textId="77777777" w:rsidTr="000D27B5">
        <w:trPr>
          <w:cantSplit/>
          <w:trHeight w:hRule="exact" w:val="397"/>
        </w:trPr>
        <w:tc>
          <w:tcPr>
            <w:tcW w:w="2709" w:type="dxa"/>
            <w:gridSpan w:val="3"/>
            <w:shd w:val="clear" w:color="auto" w:fill="F2F2F2" w:themeFill="background1" w:themeFillShade="F2"/>
            <w:vAlign w:val="center"/>
          </w:tcPr>
          <w:p w14:paraId="62037B11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47CC">
              <w:rPr>
                <w:rFonts w:ascii="Arial" w:hAnsi="Arial" w:cs="Arial"/>
              </w:rPr>
              <w:instrText xml:space="preserve"> FORMTEXT </w:instrText>
            </w:r>
            <w:r w:rsidRPr="003147CC">
              <w:rPr>
                <w:rFonts w:ascii="Arial" w:hAnsi="Arial" w:cs="Arial"/>
              </w:rPr>
            </w:r>
            <w:r w:rsidRPr="003147CC">
              <w:rPr>
                <w:rFonts w:ascii="Arial" w:hAnsi="Arial" w:cs="Arial"/>
              </w:rPr>
              <w:fldChar w:fldCharType="separate"/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29" w:type="dxa"/>
            <w:gridSpan w:val="3"/>
            <w:shd w:val="clear" w:color="auto" w:fill="F2F2F2" w:themeFill="background1" w:themeFillShade="F2"/>
            <w:vAlign w:val="center"/>
          </w:tcPr>
          <w:p w14:paraId="3A952533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06C0F032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658" w:type="dxa"/>
            <w:gridSpan w:val="3"/>
            <w:shd w:val="clear" w:color="auto" w:fill="F2F2F2" w:themeFill="background1" w:themeFillShade="F2"/>
            <w:vAlign w:val="center"/>
          </w:tcPr>
          <w:p w14:paraId="32CB5966" w14:textId="77777777" w:rsidR="00164656" w:rsidRPr="003147CC" w:rsidRDefault="00164656" w:rsidP="000D27B5">
            <w:pPr>
              <w:spacing w:before="40" w:after="40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47CC">
              <w:rPr>
                <w:rFonts w:ascii="Arial" w:hAnsi="Arial" w:cs="Arial"/>
              </w:rPr>
              <w:instrText xml:space="preserve"> FORMTEXT </w:instrText>
            </w:r>
            <w:r w:rsidRPr="003147CC">
              <w:rPr>
                <w:rFonts w:ascii="Arial" w:hAnsi="Arial" w:cs="Arial"/>
              </w:rPr>
            </w:r>
            <w:r w:rsidRPr="003147CC">
              <w:rPr>
                <w:rFonts w:ascii="Arial" w:hAnsi="Arial" w:cs="Arial"/>
              </w:rPr>
              <w:fldChar w:fldCharType="separate"/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  <w:noProof/>
              </w:rPr>
              <w:t> </w:t>
            </w:r>
            <w:r w:rsidRPr="003147C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29" w:type="dxa"/>
            <w:gridSpan w:val="2"/>
            <w:shd w:val="clear" w:color="auto" w:fill="F2F2F2" w:themeFill="background1" w:themeFillShade="F2"/>
            <w:vAlign w:val="center"/>
          </w:tcPr>
          <w:p w14:paraId="3E31707A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09B4CAAC" w14:textId="77777777" w:rsidR="00164656" w:rsidRPr="003147CC" w:rsidRDefault="00164656" w:rsidP="000D27B5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164656" w:rsidRPr="006E0E5F" w14:paraId="68512037" w14:textId="77777777" w:rsidTr="000D27B5">
        <w:trPr>
          <w:cantSplit/>
          <w:trHeight w:hRule="exact" w:val="397"/>
        </w:trPr>
        <w:tc>
          <w:tcPr>
            <w:tcW w:w="10683" w:type="dxa"/>
            <w:gridSpan w:val="13"/>
            <w:shd w:val="clear" w:color="auto" w:fill="0070C0"/>
            <w:vAlign w:val="center"/>
          </w:tcPr>
          <w:p w14:paraId="7A0B76FF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 w:rsidRPr="006E0E5F">
              <w:rPr>
                <w:rFonts w:ascii="Arial" w:hAnsi="Arial" w:cs="Arial"/>
                <w:color w:val="FFFFFF" w:themeColor="background1"/>
              </w:rPr>
              <w:t>*All statements must be attached to this report</w:t>
            </w:r>
          </w:p>
          <w:p w14:paraId="24E10A34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164656" w:rsidRPr="006E0E5F" w14:paraId="420188E6" w14:textId="77777777" w:rsidTr="000D27B5">
        <w:trPr>
          <w:cantSplit/>
          <w:trHeight w:hRule="exact" w:val="397"/>
        </w:trPr>
        <w:tc>
          <w:tcPr>
            <w:tcW w:w="10683" w:type="dxa"/>
            <w:gridSpan w:val="13"/>
            <w:shd w:val="clear" w:color="auto" w:fill="0070C0"/>
            <w:vAlign w:val="center"/>
          </w:tcPr>
          <w:p w14:paraId="0B4DC815" w14:textId="77777777" w:rsidR="00164656" w:rsidRPr="006E0E5F" w:rsidRDefault="00164656" w:rsidP="00164656">
            <w:pPr>
              <w:spacing w:before="40" w:after="4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164656">
              <w:rPr>
                <w:rFonts w:ascii="Arial" w:hAnsi="Arial" w:cs="Arial"/>
                <w:b/>
                <w:bCs/>
                <w:color w:val="FFFFFF" w:themeColor="background1"/>
              </w:rPr>
              <w:t xml:space="preserve">Incident / Accident Description </w:t>
            </w:r>
            <w:r w:rsidRPr="00164656">
              <w:rPr>
                <w:rFonts w:ascii="Arial" w:hAnsi="Arial" w:cs="Arial"/>
                <w:color w:val="FFFFFF" w:themeColor="background1"/>
              </w:rPr>
              <w:t>(Detail what happened)</w:t>
            </w:r>
          </w:p>
        </w:tc>
      </w:tr>
      <w:tr w:rsidR="00164656" w:rsidRPr="006E0E5F" w14:paraId="4EFED640" w14:textId="77777777" w:rsidTr="00164656">
        <w:trPr>
          <w:cantSplit/>
          <w:trHeight w:hRule="exact" w:val="6980"/>
        </w:trPr>
        <w:tc>
          <w:tcPr>
            <w:tcW w:w="10683" w:type="dxa"/>
            <w:gridSpan w:val="13"/>
            <w:shd w:val="clear" w:color="auto" w:fill="F2F2F2" w:themeFill="background1" w:themeFillShade="F2"/>
            <w:vAlign w:val="center"/>
          </w:tcPr>
          <w:p w14:paraId="19C559A0" w14:textId="77777777" w:rsidR="00164656" w:rsidRDefault="00164656" w:rsidP="000D27B5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</w:p>
          <w:p w14:paraId="430C1961" w14:textId="77777777" w:rsidR="00164656" w:rsidRDefault="00164656" w:rsidP="000D27B5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</w:p>
          <w:p w14:paraId="4236784D" w14:textId="77777777" w:rsidR="00164656" w:rsidRDefault="00164656" w:rsidP="000D27B5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</w:p>
          <w:p w14:paraId="3EB2088D" w14:textId="77777777" w:rsidR="00164656" w:rsidRPr="006E0E5F" w:rsidRDefault="00164656" w:rsidP="000D27B5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164656" w:rsidRPr="006E0E5F" w14:paraId="4145FE24" w14:textId="77777777" w:rsidTr="000D27B5">
        <w:trPr>
          <w:cantSplit/>
          <w:trHeight w:hRule="exact" w:val="636"/>
        </w:trPr>
        <w:tc>
          <w:tcPr>
            <w:tcW w:w="1526" w:type="dxa"/>
            <w:shd w:val="clear" w:color="auto" w:fill="0070C0"/>
            <w:vAlign w:val="center"/>
          </w:tcPr>
          <w:p w14:paraId="216E249A" w14:textId="77777777" w:rsidR="00164656" w:rsidRPr="00164656" w:rsidRDefault="00164656" w:rsidP="00164656">
            <w:pPr>
              <w:rPr>
                <w:rFonts w:ascii="Arial" w:hAnsi="Arial" w:cs="Arial"/>
                <w:color w:val="FFFFFF" w:themeColor="background1"/>
              </w:rPr>
            </w:pPr>
            <w:r w:rsidRPr="00164656">
              <w:rPr>
                <w:rFonts w:ascii="Arial" w:hAnsi="Arial" w:cs="Arial"/>
                <w:color w:val="FFFFFF" w:themeColor="background1"/>
              </w:rPr>
              <w:lastRenderedPageBreak/>
              <w:t>Plant/Vehicle Involved:</w:t>
            </w:r>
          </w:p>
        </w:tc>
        <w:tc>
          <w:tcPr>
            <w:tcW w:w="1027" w:type="dxa"/>
            <w:shd w:val="clear" w:color="auto" w:fill="F2F2F2" w:themeFill="background1" w:themeFillShade="F2"/>
            <w:vAlign w:val="center"/>
          </w:tcPr>
          <w:p w14:paraId="197EE923" w14:textId="77777777" w:rsidR="00164656" w:rsidRPr="003147CC" w:rsidRDefault="00164656" w:rsidP="00551DDF">
            <w:pPr>
              <w:jc w:val="center"/>
              <w:rPr>
                <w:rFonts w:ascii="Arial" w:hAnsi="Arial" w:cs="Arial"/>
                <w:color w:val="000000"/>
              </w:rPr>
            </w:pPr>
            <w:r w:rsidRPr="003147CC">
              <w:rPr>
                <w:rFonts w:ascii="Arial" w:hAnsi="Arial" w:cs="Arial"/>
                <w:bCs/>
              </w:rPr>
              <w:t xml:space="preserve">YES </w:t>
            </w:r>
            <w:r w:rsidR="00551DDF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51DDF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="00551DDF">
              <w:rPr>
                <w:rFonts w:ascii="Arial" w:hAnsi="Arial" w:cs="Arial"/>
                <w:bCs/>
              </w:rPr>
              <w:fldChar w:fldCharType="end"/>
            </w:r>
            <w:bookmarkEnd w:id="0"/>
          </w:p>
        </w:tc>
        <w:tc>
          <w:tcPr>
            <w:tcW w:w="992" w:type="dxa"/>
            <w:gridSpan w:val="3"/>
            <w:shd w:val="clear" w:color="auto" w:fill="F2F2F2" w:themeFill="background1" w:themeFillShade="F2"/>
            <w:vAlign w:val="center"/>
          </w:tcPr>
          <w:p w14:paraId="34C2983E" w14:textId="77777777" w:rsidR="00164656" w:rsidRPr="003147CC" w:rsidRDefault="00164656" w:rsidP="00164656">
            <w:pPr>
              <w:jc w:val="center"/>
              <w:rPr>
                <w:rFonts w:ascii="Arial" w:hAnsi="Arial" w:cs="Arial"/>
                <w:color w:val="000000"/>
              </w:rPr>
            </w:pPr>
            <w:r w:rsidRPr="003147CC">
              <w:rPr>
                <w:rFonts w:ascii="Arial" w:hAnsi="Arial" w:cs="Arial"/>
                <w:bCs/>
              </w:rPr>
              <w:t xml:space="preserve">NO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43" w:type="dxa"/>
            <w:gridSpan w:val="3"/>
            <w:shd w:val="clear" w:color="auto" w:fill="0070C0"/>
            <w:vAlign w:val="center"/>
          </w:tcPr>
          <w:p w14:paraId="285742AA" w14:textId="77777777" w:rsidR="00164656" w:rsidRDefault="00164656" w:rsidP="00164656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 w:rsidRPr="00164656">
              <w:rPr>
                <w:rFonts w:ascii="Arial" w:hAnsi="Arial" w:cs="Arial"/>
                <w:color w:val="FFFFFF" w:themeColor="background1"/>
              </w:rPr>
              <w:t>I.D Number: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6A539D1" w14:textId="77777777" w:rsidR="00164656" w:rsidRDefault="00D24DFD" w:rsidP="00164656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</w:rPr>
              <w:t>TBC</w:t>
            </w:r>
          </w:p>
        </w:tc>
        <w:tc>
          <w:tcPr>
            <w:tcW w:w="2209" w:type="dxa"/>
            <w:gridSpan w:val="2"/>
            <w:shd w:val="clear" w:color="auto" w:fill="0070C0"/>
            <w:vAlign w:val="center"/>
          </w:tcPr>
          <w:p w14:paraId="7BA7DA65" w14:textId="77777777" w:rsidR="00164656" w:rsidRPr="00164656" w:rsidRDefault="00164656" w:rsidP="00164656">
            <w:pPr>
              <w:rPr>
                <w:rFonts w:ascii="Arial" w:hAnsi="Arial" w:cs="Arial"/>
                <w:color w:val="FFFFFF" w:themeColor="background1"/>
                <w:lang w:val="fr-FR"/>
              </w:rPr>
            </w:pPr>
            <w:r w:rsidRPr="00164656">
              <w:rPr>
                <w:rFonts w:ascii="Arial" w:hAnsi="Arial" w:cs="Arial"/>
                <w:color w:val="FFFFFF" w:themeColor="background1"/>
                <w:lang w:val="fr-FR"/>
              </w:rPr>
              <w:t xml:space="preserve">Plant Type </w:t>
            </w:r>
          </w:p>
          <w:p w14:paraId="71723BDD" w14:textId="77777777" w:rsidR="00164656" w:rsidRDefault="00164656" w:rsidP="00164656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 w:rsidRPr="00164656">
              <w:rPr>
                <w:rFonts w:ascii="Arial" w:hAnsi="Arial" w:cs="Arial"/>
                <w:color w:val="FFFFFF" w:themeColor="background1"/>
                <w:lang w:val="fr-FR"/>
              </w:rPr>
              <w:t xml:space="preserve">(Crane, </w:t>
            </w:r>
            <w:proofErr w:type="spellStart"/>
            <w:r w:rsidRPr="00164656">
              <w:rPr>
                <w:rFonts w:ascii="Arial" w:hAnsi="Arial" w:cs="Arial"/>
                <w:color w:val="FFFFFF" w:themeColor="background1"/>
                <w:lang w:val="fr-FR"/>
              </w:rPr>
              <w:t>Hoist</w:t>
            </w:r>
            <w:proofErr w:type="spellEnd"/>
            <w:r w:rsidRPr="00164656">
              <w:rPr>
                <w:rFonts w:ascii="Arial" w:hAnsi="Arial" w:cs="Arial"/>
                <w:color w:val="FFFFFF" w:themeColor="background1"/>
                <w:lang w:val="fr-FR"/>
              </w:rPr>
              <w:t xml:space="preserve"> etc.):</w:t>
            </w:r>
          </w:p>
        </w:tc>
        <w:tc>
          <w:tcPr>
            <w:tcW w:w="1527" w:type="dxa"/>
            <w:gridSpan w:val="2"/>
            <w:shd w:val="clear" w:color="auto" w:fill="F2F2F2" w:themeFill="background1" w:themeFillShade="F2"/>
            <w:vAlign w:val="center"/>
          </w:tcPr>
          <w:p w14:paraId="466F9222" w14:textId="7C97CED8" w:rsidR="00164656" w:rsidRDefault="00164656" w:rsidP="00551DDF">
            <w:pPr>
              <w:spacing w:before="40" w:after="40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164656" w:rsidRPr="006E0E5F" w14:paraId="650B35EF" w14:textId="77777777" w:rsidTr="00164656">
        <w:trPr>
          <w:cantSplit/>
          <w:trHeight w:hRule="exact" w:val="397"/>
        </w:trPr>
        <w:tc>
          <w:tcPr>
            <w:tcW w:w="10683" w:type="dxa"/>
            <w:gridSpan w:val="13"/>
            <w:shd w:val="clear" w:color="auto" w:fill="D9D9D9" w:themeFill="background1" w:themeFillShade="D9"/>
            <w:vAlign w:val="center"/>
          </w:tcPr>
          <w:p w14:paraId="3533721C" w14:textId="77777777" w:rsidR="00050DFD" w:rsidRDefault="00164656" w:rsidP="00164656">
            <w:pPr>
              <w:spacing w:before="40" w:after="40"/>
              <w:rPr>
                <w:rFonts w:ascii="Arial" w:hAnsi="Arial" w:cs="Arial"/>
              </w:rPr>
            </w:pPr>
            <w:r w:rsidRPr="006E0E5F">
              <w:rPr>
                <w:rFonts w:ascii="Arial" w:hAnsi="Arial" w:cs="Arial"/>
                <w:b/>
                <w:bCs/>
              </w:rPr>
              <w:t>Use additional paper to give more detail if required.</w:t>
            </w:r>
          </w:p>
          <w:p w14:paraId="11AD7D82" w14:textId="77777777" w:rsidR="00050DFD" w:rsidRPr="00050DFD" w:rsidRDefault="00050DFD" w:rsidP="00050DFD">
            <w:pPr>
              <w:rPr>
                <w:rFonts w:ascii="Arial" w:hAnsi="Arial" w:cs="Arial"/>
              </w:rPr>
            </w:pPr>
          </w:p>
          <w:p w14:paraId="47B495D4" w14:textId="77777777" w:rsidR="00050DFD" w:rsidRDefault="00050DFD" w:rsidP="00050DFD">
            <w:pPr>
              <w:rPr>
                <w:rFonts w:ascii="Arial" w:hAnsi="Arial" w:cs="Arial"/>
              </w:rPr>
            </w:pPr>
          </w:p>
          <w:p w14:paraId="75E4C94B" w14:textId="77777777" w:rsidR="00164656" w:rsidRPr="00050DFD" w:rsidRDefault="00164656" w:rsidP="00050DFD">
            <w:pPr>
              <w:rPr>
                <w:rFonts w:ascii="Arial" w:hAnsi="Arial" w:cs="Arial"/>
              </w:rPr>
            </w:pPr>
          </w:p>
        </w:tc>
      </w:tr>
    </w:tbl>
    <w:p w14:paraId="7A20FD0B" w14:textId="77777777" w:rsidR="00164656" w:rsidRPr="006E0E5F" w:rsidRDefault="00164656" w:rsidP="00164656">
      <w:pPr>
        <w:rPr>
          <w:rFonts w:ascii="Arial" w:hAnsi="Arial" w:cs="Arial"/>
        </w:rPr>
      </w:pPr>
    </w:p>
    <w:tbl>
      <w:tblPr>
        <w:tblW w:w="10643" w:type="dxa"/>
        <w:tblInd w:w="-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521"/>
        <w:gridCol w:w="297"/>
        <w:gridCol w:w="1229"/>
        <w:gridCol w:w="650"/>
        <w:gridCol w:w="456"/>
        <w:gridCol w:w="29"/>
        <w:gridCol w:w="2210"/>
        <w:gridCol w:w="450"/>
        <w:gridCol w:w="741"/>
        <w:gridCol w:w="1508"/>
        <w:gridCol w:w="415"/>
      </w:tblGrid>
      <w:tr w:rsidR="00164656" w:rsidRPr="006E0E5F" w14:paraId="1D500E23" w14:textId="77777777" w:rsidTr="000D27B5">
        <w:trPr>
          <w:trHeight w:val="346"/>
        </w:trPr>
        <w:tc>
          <w:tcPr>
            <w:tcW w:w="10643" w:type="dxa"/>
            <w:gridSpan w:val="12"/>
            <w:shd w:val="clear" w:color="auto" w:fill="0070C0"/>
            <w:vAlign w:val="center"/>
          </w:tcPr>
          <w:p w14:paraId="5E988C6D" w14:textId="77777777" w:rsidR="00164656" w:rsidRPr="00164656" w:rsidRDefault="00164656" w:rsidP="000D27B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64656">
              <w:rPr>
                <w:rFonts w:ascii="Arial" w:hAnsi="Arial" w:cs="Arial"/>
                <w:b/>
                <w:color w:val="FFFFFF" w:themeColor="background1"/>
              </w:rPr>
              <w:t>Site Information</w:t>
            </w:r>
          </w:p>
        </w:tc>
      </w:tr>
      <w:tr w:rsidR="003147CC" w:rsidRPr="006E0E5F" w14:paraId="120A2BBF" w14:textId="77777777" w:rsidTr="003147CC">
        <w:trPr>
          <w:trHeight w:val="397"/>
        </w:trPr>
        <w:tc>
          <w:tcPr>
            <w:tcW w:w="2955" w:type="dxa"/>
            <w:gridSpan w:val="3"/>
            <w:shd w:val="clear" w:color="auto" w:fill="D9D9D9" w:themeFill="background1" w:themeFillShade="D9"/>
            <w:vAlign w:val="center"/>
          </w:tcPr>
          <w:p w14:paraId="233B14B5" w14:textId="77777777" w:rsidR="00164656" w:rsidRPr="003147CC" w:rsidRDefault="00164656" w:rsidP="000D27B5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</w:rPr>
              <w:t>Event covered by CCTV?</w:t>
            </w: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2C961BE0" w14:textId="77777777" w:rsidR="00164656" w:rsidRPr="003147CC" w:rsidRDefault="00164656" w:rsidP="00551DDF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</w:rPr>
              <w:t xml:space="preserve">NO </w:t>
            </w:r>
            <w:r w:rsidR="00551DD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1DDF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="00551DDF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135" w:type="dxa"/>
            <w:gridSpan w:val="3"/>
            <w:shd w:val="clear" w:color="auto" w:fill="F2F2F2" w:themeFill="background1" w:themeFillShade="F2"/>
            <w:vAlign w:val="center"/>
          </w:tcPr>
          <w:p w14:paraId="15B83C17" w14:textId="77777777" w:rsidR="00164656" w:rsidRPr="003147CC" w:rsidRDefault="00164656" w:rsidP="000D27B5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</w:rPr>
              <w:t xml:space="preserve">YES* </w:t>
            </w: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3401" w:type="dxa"/>
            <w:gridSpan w:val="3"/>
            <w:shd w:val="clear" w:color="auto" w:fill="D9D9D9" w:themeFill="background1" w:themeFillShade="D9"/>
            <w:vAlign w:val="center"/>
          </w:tcPr>
          <w:p w14:paraId="57E5FE6B" w14:textId="77777777" w:rsidR="00164656" w:rsidRPr="003147CC" w:rsidRDefault="00164656" w:rsidP="003147CC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</w:rPr>
              <w:t>*</w:t>
            </w:r>
            <w:r w:rsidR="003147CC" w:rsidRPr="003147CC">
              <w:rPr>
                <w:rFonts w:ascii="Arial" w:hAnsi="Arial" w:cs="Arial"/>
                <w:b/>
              </w:rPr>
              <w:t>Obtain a copy of the CCTV from the system provider</w:t>
            </w:r>
          </w:p>
        </w:tc>
        <w:tc>
          <w:tcPr>
            <w:tcW w:w="1923" w:type="dxa"/>
            <w:gridSpan w:val="2"/>
            <w:shd w:val="clear" w:color="auto" w:fill="F2F2F2" w:themeFill="background1" w:themeFillShade="F2"/>
            <w:vAlign w:val="center"/>
          </w:tcPr>
          <w:p w14:paraId="2D5E3453" w14:textId="77777777" w:rsidR="00164656" w:rsidRPr="003147CC" w:rsidRDefault="00164656" w:rsidP="000D27B5">
            <w:pPr>
              <w:jc w:val="center"/>
              <w:rPr>
                <w:rFonts w:ascii="Arial" w:hAnsi="Arial" w:cs="Arial"/>
                <w:bCs/>
              </w:rPr>
            </w:pPr>
            <w:r w:rsidRPr="003147CC">
              <w:rPr>
                <w:rFonts w:ascii="Arial" w:hAnsi="Arial" w:cs="Arial"/>
                <w:bCs/>
              </w:rPr>
              <w:t xml:space="preserve">REQUESTED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3147CC" w:rsidRPr="006E0E5F" w14:paraId="14B7616B" w14:textId="77777777" w:rsidTr="003147CC">
        <w:trPr>
          <w:trHeight w:val="397"/>
        </w:trPr>
        <w:tc>
          <w:tcPr>
            <w:tcW w:w="2955" w:type="dxa"/>
            <w:gridSpan w:val="3"/>
            <w:shd w:val="clear" w:color="auto" w:fill="D9D9D9" w:themeFill="background1" w:themeFillShade="D9"/>
            <w:vAlign w:val="center"/>
          </w:tcPr>
          <w:p w14:paraId="2B3CFED4" w14:textId="77777777" w:rsidR="00164656" w:rsidRPr="003147CC" w:rsidRDefault="00164656" w:rsidP="000D27B5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</w:rPr>
              <w:t>Photographs of event area?</w:t>
            </w: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5E08C695" w14:textId="77777777" w:rsidR="00164656" w:rsidRPr="003147CC" w:rsidRDefault="00164656" w:rsidP="000D27B5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</w:rPr>
              <w:t xml:space="preserve">NO </w:t>
            </w: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135" w:type="dxa"/>
            <w:gridSpan w:val="3"/>
            <w:shd w:val="clear" w:color="auto" w:fill="F2F2F2" w:themeFill="background1" w:themeFillShade="F2"/>
            <w:vAlign w:val="center"/>
          </w:tcPr>
          <w:p w14:paraId="11B72B7B" w14:textId="77777777" w:rsidR="00164656" w:rsidRPr="003147CC" w:rsidRDefault="00164656" w:rsidP="00551DDF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</w:rPr>
              <w:t xml:space="preserve">YES* </w:t>
            </w:r>
            <w:r w:rsidR="00551DD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1DDF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="00551DDF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3401" w:type="dxa"/>
            <w:gridSpan w:val="3"/>
            <w:shd w:val="clear" w:color="auto" w:fill="D9D9D9" w:themeFill="background1" w:themeFillShade="D9"/>
            <w:vAlign w:val="center"/>
          </w:tcPr>
          <w:p w14:paraId="3B0BCFFF" w14:textId="77777777" w:rsidR="00164656" w:rsidRPr="003147CC" w:rsidRDefault="003147CC" w:rsidP="000D27B5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</w:rPr>
              <w:t>*Obtain a copy of the CCTV from the system provider</w:t>
            </w:r>
          </w:p>
        </w:tc>
        <w:tc>
          <w:tcPr>
            <w:tcW w:w="1923" w:type="dxa"/>
            <w:gridSpan w:val="2"/>
            <w:shd w:val="clear" w:color="auto" w:fill="F2F2F2" w:themeFill="background1" w:themeFillShade="F2"/>
            <w:vAlign w:val="center"/>
          </w:tcPr>
          <w:p w14:paraId="4F3739F6" w14:textId="77777777" w:rsidR="00164656" w:rsidRPr="003147CC" w:rsidRDefault="00164656" w:rsidP="000D27B5">
            <w:pPr>
              <w:jc w:val="center"/>
              <w:rPr>
                <w:rFonts w:ascii="Arial" w:hAnsi="Arial" w:cs="Arial"/>
                <w:bCs/>
              </w:rPr>
            </w:pPr>
            <w:r w:rsidRPr="003147CC">
              <w:rPr>
                <w:rFonts w:ascii="Arial" w:hAnsi="Arial" w:cs="Arial"/>
                <w:bCs/>
              </w:rPr>
              <w:t xml:space="preserve">ATTACHED </w:t>
            </w:r>
            <w:r w:rsidRPr="003147CC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3147CC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164656" w:rsidRPr="006E0E5F" w14:paraId="5B0DA370" w14:textId="77777777" w:rsidTr="003147CC">
        <w:trPr>
          <w:trHeight w:val="397"/>
        </w:trPr>
        <w:tc>
          <w:tcPr>
            <w:tcW w:w="5290" w:type="dxa"/>
            <w:gridSpan w:val="6"/>
            <w:shd w:val="clear" w:color="auto" w:fill="D9D9D9" w:themeFill="background1" w:themeFillShade="D9"/>
            <w:vAlign w:val="center"/>
          </w:tcPr>
          <w:p w14:paraId="5A21118C" w14:textId="77777777" w:rsidR="00164656" w:rsidRPr="003147CC" w:rsidRDefault="00164656" w:rsidP="000D27B5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Date of last inspection (DD/MM/YYYY):</w:t>
            </w:r>
          </w:p>
        </w:tc>
        <w:tc>
          <w:tcPr>
            <w:tcW w:w="5353" w:type="dxa"/>
            <w:gridSpan w:val="6"/>
            <w:shd w:val="clear" w:color="auto" w:fill="F2F2F2" w:themeFill="background1" w:themeFillShade="F2"/>
            <w:vAlign w:val="center"/>
          </w:tcPr>
          <w:p w14:paraId="41AB133B" w14:textId="7923697E" w:rsidR="00164656" w:rsidRPr="003147CC" w:rsidRDefault="00164656" w:rsidP="000D27B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64656" w:rsidRPr="006E0E5F" w14:paraId="060F23D5" w14:textId="77777777" w:rsidTr="000D27B5">
        <w:trPr>
          <w:trHeight w:val="810"/>
        </w:trPr>
        <w:tc>
          <w:tcPr>
            <w:tcW w:w="5290" w:type="dxa"/>
            <w:gridSpan w:val="6"/>
            <w:shd w:val="clear" w:color="auto" w:fill="0070C0"/>
            <w:vAlign w:val="center"/>
          </w:tcPr>
          <w:p w14:paraId="3543D3D5" w14:textId="77777777" w:rsidR="00164656" w:rsidRPr="00164656" w:rsidRDefault="00164656" w:rsidP="00164656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64656">
              <w:rPr>
                <w:rFonts w:ascii="Arial" w:hAnsi="Arial" w:cs="Arial"/>
                <w:b/>
                <w:bCs/>
                <w:color w:val="FFFFFF" w:themeColor="background1"/>
              </w:rPr>
              <w:t>State Weather conditions at time of incident.</w:t>
            </w:r>
          </w:p>
          <w:p w14:paraId="06226B8C" w14:textId="77777777" w:rsidR="00164656" w:rsidRPr="006E0E5F" w:rsidRDefault="00164656" w:rsidP="00164656">
            <w:pPr>
              <w:rPr>
                <w:rFonts w:ascii="Arial" w:hAnsi="Arial" w:cs="Arial"/>
                <w:b/>
                <w:bCs/>
              </w:rPr>
            </w:pPr>
            <w:r w:rsidRPr="00164656">
              <w:rPr>
                <w:rFonts w:ascii="Arial" w:hAnsi="Arial" w:cs="Arial"/>
                <w:color w:val="FFFFFF" w:themeColor="background1"/>
              </w:rPr>
              <w:t>(Dull / Overcast, Fair / Fine, Falling Rain, Falling Snow, Freezing)</w:t>
            </w:r>
          </w:p>
        </w:tc>
        <w:tc>
          <w:tcPr>
            <w:tcW w:w="5353" w:type="dxa"/>
            <w:gridSpan w:val="6"/>
            <w:shd w:val="clear" w:color="auto" w:fill="F2F2F2" w:themeFill="background1" w:themeFillShade="F2"/>
            <w:vAlign w:val="center"/>
          </w:tcPr>
          <w:p w14:paraId="7184932D" w14:textId="553BFB45" w:rsidR="00164656" w:rsidRPr="006E0E5F" w:rsidRDefault="00164656" w:rsidP="00164656">
            <w:pPr>
              <w:pStyle w:val="Caption"/>
              <w:jc w:val="left"/>
              <w:rPr>
                <w:rFonts w:cs="Arial"/>
              </w:rPr>
            </w:pPr>
          </w:p>
        </w:tc>
      </w:tr>
      <w:tr w:rsidR="00164656" w:rsidRPr="006E0E5F" w14:paraId="6A9B41B0" w14:textId="77777777" w:rsidTr="003147CC">
        <w:trPr>
          <w:trHeight w:val="127"/>
        </w:trPr>
        <w:tc>
          <w:tcPr>
            <w:tcW w:w="2658" w:type="dxa"/>
            <w:gridSpan w:val="2"/>
            <w:shd w:val="clear" w:color="auto" w:fill="D9D9D9" w:themeFill="background1" w:themeFillShade="D9"/>
            <w:vAlign w:val="center"/>
          </w:tcPr>
          <w:p w14:paraId="0DDE46DF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t>LIGHTING</w:t>
            </w:r>
          </w:p>
        </w:tc>
        <w:tc>
          <w:tcPr>
            <w:tcW w:w="2661" w:type="dxa"/>
            <w:gridSpan w:val="5"/>
            <w:shd w:val="clear" w:color="auto" w:fill="D9D9D9" w:themeFill="background1" w:themeFillShade="D9"/>
            <w:vAlign w:val="center"/>
          </w:tcPr>
          <w:p w14:paraId="23519E19" w14:textId="77777777" w:rsidR="00164656" w:rsidRPr="003147CC" w:rsidRDefault="00164656" w:rsidP="00164656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2660" w:type="dxa"/>
            <w:gridSpan w:val="2"/>
            <w:shd w:val="clear" w:color="auto" w:fill="D9D9D9" w:themeFill="background1" w:themeFillShade="D9"/>
            <w:vAlign w:val="center"/>
          </w:tcPr>
          <w:p w14:paraId="0D2AEAB2" w14:textId="77777777" w:rsidR="00164656" w:rsidRPr="003147CC" w:rsidRDefault="00164656" w:rsidP="00164656">
            <w:pPr>
              <w:rPr>
                <w:rFonts w:ascii="Arial" w:hAnsi="Arial" w:cs="Arial"/>
                <w:b/>
                <w:bCs/>
              </w:rPr>
            </w:pPr>
            <w:r w:rsidRPr="003147CC">
              <w:rPr>
                <w:rFonts w:ascii="Arial" w:hAnsi="Arial" w:cs="Arial"/>
                <w:b/>
                <w:bCs/>
              </w:rPr>
              <w:t>SURFACE</w:t>
            </w:r>
          </w:p>
        </w:tc>
        <w:tc>
          <w:tcPr>
            <w:tcW w:w="2664" w:type="dxa"/>
            <w:gridSpan w:val="3"/>
            <w:shd w:val="clear" w:color="auto" w:fill="D9D9D9" w:themeFill="background1" w:themeFillShade="D9"/>
            <w:vAlign w:val="center"/>
          </w:tcPr>
          <w:p w14:paraId="427A5853" w14:textId="77777777" w:rsidR="00164656" w:rsidRPr="003147CC" w:rsidRDefault="00164656" w:rsidP="00164656">
            <w:pPr>
              <w:pStyle w:val="Caption"/>
              <w:jc w:val="left"/>
              <w:rPr>
                <w:rFonts w:cs="Arial"/>
                <w:color w:val="auto"/>
              </w:rPr>
            </w:pPr>
            <w:r w:rsidRPr="003147CC">
              <w:rPr>
                <w:rFonts w:cs="Arial"/>
                <w:b/>
                <w:bCs/>
                <w:color w:val="auto"/>
              </w:rPr>
              <w:t>NOISE LEVEL</w:t>
            </w:r>
          </w:p>
        </w:tc>
      </w:tr>
      <w:tr w:rsidR="00164656" w:rsidRPr="006E0E5F" w14:paraId="44BAE31D" w14:textId="77777777" w:rsidTr="003147CC">
        <w:trPr>
          <w:trHeight w:val="7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133FF76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Daylight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22DC3BBE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75ECB4BF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Less than -10c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14DF0398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4A99899A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Wet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7F40B94D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7111AF70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Quiet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4E844E41" w14:textId="77777777" w:rsidR="00164656" w:rsidRPr="006E0E5F" w:rsidRDefault="00164656" w:rsidP="00164656">
            <w:pPr>
              <w:rPr>
                <w:rFonts w:ascii="Arial" w:hAnsi="Arial" w:cs="Arial"/>
              </w:rPr>
            </w:pPr>
            <w:r w:rsidRPr="006E0E5F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0E5F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6E0E5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4656" w:rsidRPr="006E0E5F" w14:paraId="04E0ECB7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50A79EA9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Dawn/Dusk/Twilight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497E8C0A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16CF42E3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-10c to -1c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2845BD7B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1682E84F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Dry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3716E342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04193C8A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Moderate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57341A47" w14:textId="77777777" w:rsidR="00164656" w:rsidRPr="006E0E5F" w:rsidRDefault="00164656" w:rsidP="00164656">
            <w:pPr>
              <w:rPr>
                <w:rFonts w:ascii="Arial" w:hAnsi="Arial" w:cs="Arial"/>
              </w:rPr>
            </w:pPr>
            <w:r w:rsidRPr="006E0E5F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0E5F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6E0E5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4656" w:rsidRPr="006E0E5F" w14:paraId="3F35603D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3E5D091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Fluorescent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27F2B55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43AE41DB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0c to 10c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0F215091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0C1C94A2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Sloped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3F7EC90B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7DF37BB1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Loud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00DD2732" w14:textId="77777777" w:rsidR="00164656" w:rsidRPr="006E0E5F" w:rsidRDefault="00164656" w:rsidP="00164656">
            <w:pPr>
              <w:rPr>
                <w:rFonts w:ascii="Arial" w:hAnsi="Arial" w:cs="Arial"/>
              </w:rPr>
            </w:pPr>
            <w:r w:rsidRPr="006E0E5F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0E5F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6E0E5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4656" w:rsidRPr="006E0E5F" w14:paraId="4D39CFDB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7DB9CB0A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Electric Bulb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5BAF43DB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6DCB00E6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11c to 20c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1FEE5751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1598774D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Level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15257348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58C44E5F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Unknown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7DFF7BB5" w14:textId="77777777" w:rsidR="00164656" w:rsidRPr="006E0E5F" w:rsidRDefault="00164656" w:rsidP="00164656">
            <w:pPr>
              <w:rPr>
                <w:rFonts w:ascii="Arial" w:hAnsi="Arial" w:cs="Arial"/>
              </w:rPr>
            </w:pPr>
            <w:r w:rsidRPr="006E0E5F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0E5F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6E0E5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4656" w:rsidRPr="006E0E5F" w14:paraId="190DA7B5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DE7DD33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Sodium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031DC2CD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27C6DAB6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21c to 30c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12C1405A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1ACE8B13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Even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00BA0B3B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7C4D9A2A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48204541" w14:textId="77777777" w:rsidR="00164656" w:rsidRPr="006E0E5F" w:rsidRDefault="00164656" w:rsidP="00164656">
            <w:pPr>
              <w:pStyle w:val="Caption"/>
              <w:spacing w:before="0" w:after="0"/>
              <w:jc w:val="left"/>
              <w:rPr>
                <w:rFonts w:cs="Arial"/>
              </w:rPr>
            </w:pPr>
          </w:p>
        </w:tc>
      </w:tr>
      <w:tr w:rsidR="00164656" w:rsidRPr="006E0E5F" w14:paraId="073478A4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BE77D1B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Flood lights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3AB7510C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25AD03D7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31c to 40c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797917B5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358F7B55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Uneven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5C7B3A07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7E6E09B0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5E769B66" w14:textId="77777777" w:rsidR="00164656" w:rsidRPr="006E0E5F" w:rsidRDefault="00164656" w:rsidP="00164656">
            <w:pPr>
              <w:pStyle w:val="Caption"/>
              <w:spacing w:before="0" w:after="0"/>
              <w:jc w:val="left"/>
              <w:rPr>
                <w:rFonts w:cs="Arial"/>
              </w:rPr>
            </w:pPr>
          </w:p>
        </w:tc>
      </w:tr>
      <w:tr w:rsidR="00164656" w:rsidRPr="006E0E5F" w14:paraId="5A3F4B76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0304E43A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Hand lamp /Torch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DB444D5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37C18F53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More than 40c</w:t>
            </w:r>
          </w:p>
        </w:tc>
        <w:tc>
          <w:tcPr>
            <w:tcW w:w="485" w:type="dxa"/>
            <w:gridSpan w:val="2"/>
            <w:shd w:val="clear" w:color="auto" w:fill="F2F2F2" w:themeFill="background1" w:themeFillShade="F2"/>
          </w:tcPr>
          <w:p w14:paraId="17A43BF2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129C6FC2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Steps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16782BD6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  <w:r w:rsidRPr="003147C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1B3679BA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13E884E7" w14:textId="77777777" w:rsidR="00164656" w:rsidRPr="006E0E5F" w:rsidRDefault="00164656" w:rsidP="00164656">
            <w:pPr>
              <w:pStyle w:val="Caption"/>
              <w:spacing w:before="0" w:after="0"/>
              <w:jc w:val="left"/>
              <w:rPr>
                <w:rFonts w:cs="Arial"/>
              </w:rPr>
            </w:pPr>
          </w:p>
        </w:tc>
      </w:tr>
      <w:tr w:rsidR="00164656" w:rsidRPr="006E0E5F" w14:paraId="671D688F" w14:textId="77777777" w:rsidTr="003147CC">
        <w:trPr>
          <w:trHeight w:val="127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93EDAE3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</w:rPr>
              <w:t>Darkness No lights</w:t>
            </w:r>
          </w:p>
        </w:tc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0B601B52" w14:textId="77777777" w:rsidR="00164656" w:rsidRPr="003147CC" w:rsidRDefault="00164656" w:rsidP="00164656">
            <w:pPr>
              <w:rPr>
                <w:rFonts w:ascii="Arial" w:hAnsi="Arial" w:cs="Arial"/>
              </w:rPr>
            </w:pPr>
            <w:r w:rsidRPr="003147C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7C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/>
                <w:bCs/>
              </w:rPr>
            </w:r>
            <w:r w:rsidR="006019CF">
              <w:rPr>
                <w:rFonts w:ascii="Arial" w:hAnsi="Arial" w:cs="Arial"/>
                <w:b/>
                <w:bCs/>
              </w:rPr>
              <w:fldChar w:fldCharType="separate"/>
            </w:r>
            <w:r w:rsidRPr="003147C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6" w:type="dxa"/>
            <w:gridSpan w:val="3"/>
            <w:shd w:val="clear" w:color="auto" w:fill="F2F2F2" w:themeFill="background1" w:themeFillShade="F2"/>
            <w:vAlign w:val="center"/>
          </w:tcPr>
          <w:p w14:paraId="0104DF00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485" w:type="dxa"/>
            <w:gridSpan w:val="2"/>
            <w:shd w:val="clear" w:color="auto" w:fill="F2F2F2" w:themeFill="background1" w:themeFillShade="F2"/>
            <w:vAlign w:val="center"/>
          </w:tcPr>
          <w:p w14:paraId="32EBBE0B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18E68AEF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5F6CB71F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2249" w:type="dxa"/>
            <w:gridSpan w:val="2"/>
            <w:shd w:val="clear" w:color="auto" w:fill="F2F2F2" w:themeFill="background1" w:themeFillShade="F2"/>
            <w:vAlign w:val="center"/>
          </w:tcPr>
          <w:p w14:paraId="68B9FC9C" w14:textId="77777777" w:rsidR="00164656" w:rsidRPr="003147CC" w:rsidRDefault="00164656" w:rsidP="00164656">
            <w:pPr>
              <w:pStyle w:val="Caption"/>
              <w:spacing w:before="0"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14:paraId="421CD4D3" w14:textId="77777777" w:rsidR="00164656" w:rsidRPr="006E0E5F" w:rsidRDefault="00164656" w:rsidP="00164656">
            <w:pPr>
              <w:pStyle w:val="Caption"/>
              <w:spacing w:before="0" w:after="0"/>
              <w:jc w:val="left"/>
              <w:rPr>
                <w:rFonts w:cs="Arial"/>
              </w:rPr>
            </w:pPr>
          </w:p>
        </w:tc>
      </w:tr>
      <w:tr w:rsidR="00164656" w:rsidRPr="006E0E5F" w14:paraId="53BC4AE3" w14:textId="77777777" w:rsidTr="000D27B5">
        <w:trPr>
          <w:trHeight w:val="127"/>
        </w:trPr>
        <w:tc>
          <w:tcPr>
            <w:tcW w:w="10643" w:type="dxa"/>
            <w:gridSpan w:val="12"/>
            <w:shd w:val="clear" w:color="auto" w:fill="0070C0"/>
            <w:vAlign w:val="center"/>
          </w:tcPr>
          <w:p w14:paraId="6E4121D8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  <w:r w:rsidRPr="003147CC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Ground</w:t>
            </w:r>
            <w:r w:rsidRPr="003147C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3147CC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Conditions</w:t>
            </w:r>
            <w:r w:rsidRPr="003147CC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</w:tc>
      </w:tr>
      <w:tr w:rsidR="00164656" w:rsidRPr="006E0E5F" w14:paraId="6812F768" w14:textId="77777777" w:rsidTr="003147CC">
        <w:trPr>
          <w:trHeight w:val="127"/>
        </w:trPr>
        <w:tc>
          <w:tcPr>
            <w:tcW w:w="10643" w:type="dxa"/>
            <w:gridSpan w:val="12"/>
            <w:shd w:val="clear" w:color="auto" w:fill="F2F2F2" w:themeFill="background1" w:themeFillShade="F2"/>
            <w:vAlign w:val="center"/>
          </w:tcPr>
          <w:p w14:paraId="6820BB48" w14:textId="05F3574F" w:rsidR="00164656" w:rsidRDefault="00164656" w:rsidP="00164656"/>
          <w:p w14:paraId="39E399D3" w14:textId="77777777" w:rsidR="00015224" w:rsidRPr="003147CC" w:rsidRDefault="00015224" w:rsidP="00164656"/>
          <w:p w14:paraId="4ABDA294" w14:textId="77777777" w:rsidR="00164656" w:rsidRPr="003147CC" w:rsidRDefault="00164656" w:rsidP="00164656"/>
        </w:tc>
      </w:tr>
      <w:tr w:rsidR="00164656" w:rsidRPr="006E0E5F" w14:paraId="30E67CC2" w14:textId="77777777" w:rsidTr="000D27B5">
        <w:trPr>
          <w:trHeight w:val="127"/>
        </w:trPr>
        <w:tc>
          <w:tcPr>
            <w:tcW w:w="10643" w:type="dxa"/>
            <w:gridSpan w:val="12"/>
            <w:shd w:val="clear" w:color="auto" w:fill="0070C0"/>
            <w:vAlign w:val="center"/>
          </w:tcPr>
          <w:p w14:paraId="3AAA4359" w14:textId="6A6FAC8F" w:rsidR="00164656" w:rsidRPr="003147CC" w:rsidRDefault="00015224" w:rsidP="00164656">
            <w:pPr>
              <w:pStyle w:val="Caption"/>
              <w:spacing w:before="40" w:after="4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I</w:t>
            </w:r>
            <w:r w:rsidRPr="00F24D5E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mmediate Action Taken immediately following event</w:t>
            </w:r>
          </w:p>
        </w:tc>
      </w:tr>
      <w:tr w:rsidR="00164656" w:rsidRPr="006E0E5F" w14:paraId="4F166D54" w14:textId="77777777" w:rsidTr="003147CC">
        <w:trPr>
          <w:trHeight w:val="127"/>
        </w:trPr>
        <w:tc>
          <w:tcPr>
            <w:tcW w:w="10643" w:type="dxa"/>
            <w:gridSpan w:val="12"/>
            <w:shd w:val="clear" w:color="auto" w:fill="F2F2F2" w:themeFill="background1" w:themeFillShade="F2"/>
            <w:vAlign w:val="center"/>
          </w:tcPr>
          <w:p w14:paraId="154CE6A3" w14:textId="40A0EBC2" w:rsidR="00164656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  <w:p w14:paraId="5825E67D" w14:textId="77777777" w:rsidR="00420F9C" w:rsidRPr="00420F9C" w:rsidRDefault="00420F9C" w:rsidP="00420F9C"/>
          <w:p w14:paraId="4238AB9E" w14:textId="77777777" w:rsidR="00164656" w:rsidRPr="003147CC" w:rsidRDefault="00164656" w:rsidP="00164656"/>
          <w:p w14:paraId="131CB347" w14:textId="77777777" w:rsidR="00164656" w:rsidRPr="003147CC" w:rsidRDefault="00164656" w:rsidP="00164656"/>
        </w:tc>
      </w:tr>
      <w:tr w:rsidR="00164656" w:rsidRPr="006E0E5F" w14:paraId="35C1A613" w14:textId="77777777" w:rsidTr="000D27B5">
        <w:trPr>
          <w:trHeight w:val="127"/>
        </w:trPr>
        <w:tc>
          <w:tcPr>
            <w:tcW w:w="10643" w:type="dxa"/>
            <w:gridSpan w:val="12"/>
            <w:shd w:val="clear" w:color="auto" w:fill="0070C0"/>
            <w:vAlign w:val="center"/>
          </w:tcPr>
          <w:p w14:paraId="2A6D14BF" w14:textId="7B0016B9" w:rsidR="00164656" w:rsidRPr="003147CC" w:rsidRDefault="00015224" w:rsidP="00164656">
            <w:pPr>
              <w:pStyle w:val="Caption"/>
              <w:spacing w:before="40" w:after="4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Route Cause and </w:t>
            </w: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Actions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to prevent reoccurrence</w:t>
            </w:r>
          </w:p>
        </w:tc>
      </w:tr>
      <w:tr w:rsidR="00164656" w:rsidRPr="006E0E5F" w14:paraId="48EE2133" w14:textId="77777777" w:rsidTr="003147CC">
        <w:trPr>
          <w:trHeight w:val="127"/>
        </w:trPr>
        <w:tc>
          <w:tcPr>
            <w:tcW w:w="10643" w:type="dxa"/>
            <w:gridSpan w:val="12"/>
            <w:shd w:val="clear" w:color="auto" w:fill="D9D9D9" w:themeFill="background1" w:themeFillShade="D9"/>
            <w:vAlign w:val="center"/>
          </w:tcPr>
          <w:p w14:paraId="610CF3B4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r w:rsidRPr="003147CC">
              <w:rPr>
                <w:rFonts w:cs="Arial"/>
                <w:b/>
                <w:bCs/>
                <w:color w:val="auto"/>
                <w:sz w:val="20"/>
                <w:szCs w:val="20"/>
              </w:rPr>
              <w:t>What action has been taken as a direct result of the incident?</w:t>
            </w:r>
          </w:p>
        </w:tc>
      </w:tr>
      <w:tr w:rsidR="00164656" w:rsidRPr="006E0E5F" w14:paraId="4C9972EC" w14:textId="77777777" w:rsidTr="003147CC">
        <w:trPr>
          <w:trHeight w:val="127"/>
        </w:trPr>
        <w:tc>
          <w:tcPr>
            <w:tcW w:w="10643" w:type="dxa"/>
            <w:gridSpan w:val="12"/>
            <w:shd w:val="clear" w:color="auto" w:fill="F2F2F2" w:themeFill="background1" w:themeFillShade="F2"/>
            <w:vAlign w:val="center"/>
          </w:tcPr>
          <w:p w14:paraId="4AA8D44D" w14:textId="77777777" w:rsidR="00015224" w:rsidRPr="003147CC" w:rsidRDefault="00015224" w:rsidP="00164656">
            <w:bookmarkStart w:id="1" w:name="_Hlk47940019"/>
          </w:p>
          <w:p w14:paraId="38928765" w14:textId="77777777" w:rsidR="00164656" w:rsidRDefault="00164656" w:rsidP="00164656"/>
          <w:bookmarkEnd w:id="1"/>
          <w:p w14:paraId="6A3A62CE" w14:textId="77777777" w:rsidR="00015224" w:rsidRDefault="00015224" w:rsidP="00164656"/>
          <w:p w14:paraId="5CABF9C2" w14:textId="5CED65B5" w:rsidR="00015224" w:rsidRPr="003147CC" w:rsidRDefault="00015224" w:rsidP="00164656"/>
        </w:tc>
      </w:tr>
      <w:tr w:rsidR="00164656" w:rsidRPr="006E0E5F" w14:paraId="320409D5" w14:textId="77777777" w:rsidTr="003147CC">
        <w:trPr>
          <w:trHeight w:val="127"/>
        </w:trPr>
        <w:tc>
          <w:tcPr>
            <w:tcW w:w="5319" w:type="dxa"/>
            <w:gridSpan w:val="7"/>
            <w:shd w:val="clear" w:color="auto" w:fill="D9D9D9" w:themeFill="background1" w:themeFillShade="D9"/>
            <w:vAlign w:val="center"/>
          </w:tcPr>
          <w:p w14:paraId="35DAB3B5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3147CC">
              <w:rPr>
                <w:rFonts w:cs="Arial"/>
                <w:b/>
                <w:bCs/>
                <w:color w:val="auto"/>
                <w:sz w:val="20"/>
                <w:szCs w:val="20"/>
              </w:rPr>
              <w:t>Who the actions were reported to:</w:t>
            </w:r>
          </w:p>
        </w:tc>
        <w:tc>
          <w:tcPr>
            <w:tcW w:w="5324" w:type="dxa"/>
            <w:gridSpan w:val="5"/>
            <w:shd w:val="clear" w:color="auto" w:fill="F2F2F2" w:themeFill="background1" w:themeFillShade="F2"/>
            <w:vAlign w:val="center"/>
          </w:tcPr>
          <w:p w14:paraId="222CF6C8" w14:textId="0254CB1C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164656" w:rsidRPr="006E0E5F" w14:paraId="5D00BD74" w14:textId="77777777" w:rsidTr="003147CC">
        <w:trPr>
          <w:trHeight w:val="127"/>
        </w:trPr>
        <w:tc>
          <w:tcPr>
            <w:tcW w:w="5319" w:type="dxa"/>
            <w:gridSpan w:val="7"/>
            <w:shd w:val="clear" w:color="auto" w:fill="D9D9D9" w:themeFill="background1" w:themeFillShade="D9"/>
            <w:vAlign w:val="center"/>
          </w:tcPr>
          <w:p w14:paraId="5FFA0C8A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3147CC">
              <w:rPr>
                <w:rFonts w:cs="Arial"/>
                <w:b/>
                <w:bCs/>
                <w:color w:val="auto"/>
                <w:sz w:val="20"/>
                <w:szCs w:val="20"/>
              </w:rPr>
              <w:t>Proposed timescale for actions to be carried out:</w:t>
            </w:r>
          </w:p>
        </w:tc>
        <w:tc>
          <w:tcPr>
            <w:tcW w:w="5324" w:type="dxa"/>
            <w:gridSpan w:val="5"/>
            <w:shd w:val="clear" w:color="auto" w:fill="F2F2F2" w:themeFill="background1" w:themeFillShade="F2"/>
            <w:vAlign w:val="center"/>
          </w:tcPr>
          <w:p w14:paraId="16BFF402" w14:textId="1E56C874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164656" w:rsidRPr="006E0E5F" w14:paraId="060D42DC" w14:textId="77777777" w:rsidTr="000D27B5">
        <w:trPr>
          <w:trHeight w:val="127"/>
        </w:trPr>
        <w:tc>
          <w:tcPr>
            <w:tcW w:w="10643" w:type="dxa"/>
            <w:gridSpan w:val="12"/>
            <w:shd w:val="clear" w:color="auto" w:fill="0070C0"/>
            <w:vAlign w:val="center"/>
          </w:tcPr>
          <w:p w14:paraId="0070E4FC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Reported By:</w:t>
            </w:r>
          </w:p>
        </w:tc>
      </w:tr>
      <w:tr w:rsidR="00164656" w:rsidRPr="006E0E5F" w14:paraId="5FCFA7F5" w14:textId="77777777" w:rsidTr="000D27B5">
        <w:trPr>
          <w:trHeight w:val="127"/>
        </w:trPr>
        <w:tc>
          <w:tcPr>
            <w:tcW w:w="2658" w:type="dxa"/>
            <w:gridSpan w:val="2"/>
            <w:shd w:val="clear" w:color="auto" w:fill="0070C0"/>
            <w:vAlign w:val="center"/>
          </w:tcPr>
          <w:p w14:paraId="45CAA4F3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Print Name:</w:t>
            </w:r>
          </w:p>
        </w:tc>
        <w:tc>
          <w:tcPr>
            <w:tcW w:w="2661" w:type="dxa"/>
            <w:gridSpan w:val="5"/>
            <w:shd w:val="clear" w:color="auto" w:fill="F2F2F2" w:themeFill="background1" w:themeFillShade="F2"/>
            <w:vAlign w:val="center"/>
          </w:tcPr>
          <w:p w14:paraId="0A26D801" w14:textId="3243FEB5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shd w:val="clear" w:color="auto" w:fill="0070C0"/>
            <w:vAlign w:val="center"/>
          </w:tcPr>
          <w:p w14:paraId="0F394ACD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Sign:</w:t>
            </w:r>
          </w:p>
        </w:tc>
        <w:tc>
          <w:tcPr>
            <w:tcW w:w="2664" w:type="dxa"/>
            <w:gridSpan w:val="3"/>
            <w:shd w:val="clear" w:color="auto" w:fill="F2F2F2" w:themeFill="background1" w:themeFillShade="F2"/>
            <w:vAlign w:val="center"/>
          </w:tcPr>
          <w:p w14:paraId="23F742F0" w14:textId="77777777" w:rsidR="00164656" w:rsidRPr="00164656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</w:rPr>
            </w:pPr>
          </w:p>
        </w:tc>
      </w:tr>
      <w:tr w:rsidR="00164656" w:rsidRPr="006E0E5F" w14:paraId="14A3BE46" w14:textId="77777777" w:rsidTr="000D27B5">
        <w:trPr>
          <w:trHeight w:val="127"/>
        </w:trPr>
        <w:tc>
          <w:tcPr>
            <w:tcW w:w="2658" w:type="dxa"/>
            <w:gridSpan w:val="2"/>
            <w:shd w:val="clear" w:color="auto" w:fill="0070C0"/>
            <w:vAlign w:val="center"/>
          </w:tcPr>
          <w:p w14:paraId="3C6B59BD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Job Title:</w:t>
            </w:r>
          </w:p>
        </w:tc>
        <w:tc>
          <w:tcPr>
            <w:tcW w:w="2661" w:type="dxa"/>
            <w:gridSpan w:val="5"/>
            <w:shd w:val="clear" w:color="auto" w:fill="F2F2F2" w:themeFill="background1" w:themeFillShade="F2"/>
            <w:vAlign w:val="center"/>
          </w:tcPr>
          <w:p w14:paraId="7D5E8B89" w14:textId="758F41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shd w:val="clear" w:color="auto" w:fill="0070C0"/>
            <w:vAlign w:val="center"/>
          </w:tcPr>
          <w:p w14:paraId="2F1C0BD8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Date:</w:t>
            </w:r>
          </w:p>
        </w:tc>
        <w:tc>
          <w:tcPr>
            <w:tcW w:w="2664" w:type="dxa"/>
            <w:gridSpan w:val="3"/>
            <w:shd w:val="clear" w:color="auto" w:fill="F2F2F2" w:themeFill="background1" w:themeFillShade="F2"/>
            <w:vAlign w:val="center"/>
          </w:tcPr>
          <w:p w14:paraId="61FF27B9" w14:textId="1663339F" w:rsidR="00164656" w:rsidRPr="00164656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</w:rPr>
            </w:pPr>
          </w:p>
        </w:tc>
      </w:tr>
      <w:tr w:rsidR="00164656" w:rsidRPr="006E0E5F" w14:paraId="49DE7ED5" w14:textId="77777777" w:rsidTr="000D27B5">
        <w:trPr>
          <w:trHeight w:val="127"/>
        </w:trPr>
        <w:tc>
          <w:tcPr>
            <w:tcW w:w="2658" w:type="dxa"/>
            <w:gridSpan w:val="2"/>
            <w:shd w:val="clear" w:color="auto" w:fill="0070C0"/>
            <w:vAlign w:val="center"/>
          </w:tcPr>
          <w:p w14:paraId="68C743A4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Contract Name:</w:t>
            </w:r>
          </w:p>
        </w:tc>
        <w:tc>
          <w:tcPr>
            <w:tcW w:w="2661" w:type="dxa"/>
            <w:gridSpan w:val="5"/>
            <w:shd w:val="clear" w:color="auto" w:fill="F2F2F2" w:themeFill="background1" w:themeFillShade="F2"/>
            <w:vAlign w:val="center"/>
          </w:tcPr>
          <w:p w14:paraId="4FD8D3E8" w14:textId="77777777" w:rsidR="00164656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3F7ADDF8" w14:textId="6866EE82" w:rsidR="000D27B5" w:rsidRPr="000D27B5" w:rsidRDefault="000D27B5" w:rsidP="000D27B5"/>
        </w:tc>
        <w:tc>
          <w:tcPr>
            <w:tcW w:w="2660" w:type="dxa"/>
            <w:gridSpan w:val="2"/>
            <w:shd w:val="clear" w:color="auto" w:fill="0070C0"/>
            <w:vAlign w:val="center"/>
          </w:tcPr>
          <w:p w14:paraId="67A24271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  <w:szCs w:val="20"/>
              </w:rPr>
              <w:t>Contract No.</w:t>
            </w:r>
          </w:p>
        </w:tc>
        <w:tc>
          <w:tcPr>
            <w:tcW w:w="2664" w:type="dxa"/>
            <w:gridSpan w:val="3"/>
            <w:shd w:val="clear" w:color="auto" w:fill="F2F2F2" w:themeFill="background1" w:themeFillShade="F2"/>
            <w:vAlign w:val="center"/>
          </w:tcPr>
          <w:p w14:paraId="56DBD09A" w14:textId="64651F00" w:rsidR="00164656" w:rsidRPr="00164656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</w:rPr>
            </w:pPr>
          </w:p>
        </w:tc>
      </w:tr>
      <w:tr w:rsidR="00164656" w:rsidRPr="006E0E5F" w14:paraId="103216AC" w14:textId="77777777" w:rsidTr="000D27B5">
        <w:trPr>
          <w:trHeight w:val="127"/>
        </w:trPr>
        <w:tc>
          <w:tcPr>
            <w:tcW w:w="2658" w:type="dxa"/>
            <w:gridSpan w:val="2"/>
            <w:shd w:val="clear" w:color="auto" w:fill="0070C0"/>
            <w:vAlign w:val="center"/>
          </w:tcPr>
          <w:p w14:paraId="77B497E1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</w:rPr>
              <w:t>Client</w:t>
            </w:r>
          </w:p>
        </w:tc>
        <w:tc>
          <w:tcPr>
            <w:tcW w:w="2661" w:type="dxa"/>
            <w:gridSpan w:val="5"/>
            <w:shd w:val="clear" w:color="auto" w:fill="F2F2F2" w:themeFill="background1" w:themeFillShade="F2"/>
            <w:vAlign w:val="center"/>
          </w:tcPr>
          <w:p w14:paraId="66337F28" w14:textId="4C464D96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sz w:val="20"/>
              </w:rPr>
            </w:pPr>
          </w:p>
        </w:tc>
        <w:tc>
          <w:tcPr>
            <w:tcW w:w="2660" w:type="dxa"/>
            <w:gridSpan w:val="2"/>
            <w:shd w:val="clear" w:color="auto" w:fill="0070C0"/>
            <w:vAlign w:val="center"/>
          </w:tcPr>
          <w:p w14:paraId="60A21B70" w14:textId="77777777" w:rsidR="00164656" w:rsidRPr="003147CC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  <w:color w:val="FFFFFF" w:themeColor="background1"/>
                <w:sz w:val="20"/>
              </w:rPr>
            </w:pPr>
            <w:r w:rsidRPr="003147CC">
              <w:rPr>
                <w:rFonts w:cs="Arial"/>
                <w:b/>
                <w:color w:val="FFFFFF" w:themeColor="background1"/>
                <w:sz w:val="20"/>
              </w:rPr>
              <w:t>Client Report Ref No.</w:t>
            </w:r>
          </w:p>
        </w:tc>
        <w:tc>
          <w:tcPr>
            <w:tcW w:w="2664" w:type="dxa"/>
            <w:gridSpan w:val="3"/>
            <w:shd w:val="clear" w:color="auto" w:fill="F2F2F2" w:themeFill="background1" w:themeFillShade="F2"/>
            <w:vAlign w:val="center"/>
          </w:tcPr>
          <w:p w14:paraId="460385D5" w14:textId="1AC9341F" w:rsidR="00164656" w:rsidRPr="00164656" w:rsidRDefault="00164656" w:rsidP="00164656">
            <w:pPr>
              <w:pStyle w:val="Caption"/>
              <w:spacing w:before="40" w:after="40"/>
              <w:jc w:val="left"/>
              <w:rPr>
                <w:rFonts w:cs="Arial"/>
                <w:b/>
              </w:rPr>
            </w:pPr>
          </w:p>
        </w:tc>
      </w:tr>
    </w:tbl>
    <w:p w14:paraId="48FDD230" w14:textId="41083FA6" w:rsidR="00164656" w:rsidRPr="006E0E5F" w:rsidRDefault="00164656" w:rsidP="00164656">
      <w:pPr>
        <w:spacing w:after="200" w:line="276" w:lineRule="auto"/>
        <w:rPr>
          <w:rFonts w:ascii="Arial" w:hAnsi="Arial" w:cs="Arial"/>
        </w:rPr>
      </w:pPr>
    </w:p>
    <w:tbl>
      <w:tblPr>
        <w:tblW w:w="10632" w:type="dxa"/>
        <w:tblInd w:w="-4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658"/>
        <w:gridCol w:w="1329"/>
        <w:gridCol w:w="1329"/>
        <w:gridCol w:w="2658"/>
        <w:gridCol w:w="2658"/>
      </w:tblGrid>
      <w:tr w:rsidR="00164656" w:rsidRPr="006E0E5F" w14:paraId="16C7A22E" w14:textId="77777777" w:rsidTr="000D27B5">
        <w:trPr>
          <w:trHeight w:val="256"/>
        </w:trPr>
        <w:tc>
          <w:tcPr>
            <w:tcW w:w="10632" w:type="dxa"/>
            <w:gridSpan w:val="5"/>
            <w:shd w:val="clear" w:color="auto" w:fill="002060"/>
          </w:tcPr>
          <w:p w14:paraId="4C754BFC" w14:textId="77777777" w:rsidR="00164656" w:rsidRPr="006E0E5F" w:rsidRDefault="00164656" w:rsidP="002222A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Part B – Accident Report  </w:t>
            </w:r>
          </w:p>
          <w:p w14:paraId="4AF0E680" w14:textId="77777777" w:rsidR="00164656" w:rsidRPr="006E0E5F" w:rsidRDefault="00164656" w:rsidP="002222A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bCs/>
                <w:color w:val="FFFFFF" w:themeColor="background1"/>
              </w:rPr>
              <w:t>(To be completed if the incident resulted in an injury)</w:t>
            </w:r>
          </w:p>
        </w:tc>
      </w:tr>
      <w:tr w:rsidR="009307FD" w:rsidRPr="006E0E5F" w14:paraId="7BCF1281" w14:textId="77777777" w:rsidTr="000D27B5">
        <w:trPr>
          <w:trHeight w:val="256"/>
        </w:trPr>
        <w:tc>
          <w:tcPr>
            <w:tcW w:w="2658" w:type="dxa"/>
            <w:shd w:val="clear" w:color="auto" w:fill="0070C0"/>
            <w:vAlign w:val="center"/>
          </w:tcPr>
          <w:p w14:paraId="03A584D9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Injured Party Name:</w:t>
            </w:r>
          </w:p>
        </w:tc>
        <w:tc>
          <w:tcPr>
            <w:tcW w:w="2658" w:type="dxa"/>
            <w:gridSpan w:val="2"/>
            <w:shd w:val="clear" w:color="auto" w:fill="F2F2F2" w:themeFill="background1" w:themeFillShade="F2"/>
            <w:vAlign w:val="center"/>
          </w:tcPr>
          <w:p w14:paraId="7FE62CE7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</w:rPr>
            </w:pPr>
            <w:r w:rsidRPr="009307FD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07FD">
              <w:rPr>
                <w:rFonts w:ascii="Arial" w:hAnsi="Arial" w:cs="Arial"/>
                <w:b/>
              </w:rPr>
              <w:instrText xml:space="preserve"> FORMTEXT </w:instrText>
            </w:r>
            <w:r w:rsidRPr="009307FD">
              <w:rPr>
                <w:rFonts w:ascii="Arial" w:hAnsi="Arial" w:cs="Arial"/>
                <w:b/>
              </w:rPr>
            </w:r>
            <w:r w:rsidRPr="009307FD">
              <w:rPr>
                <w:rFonts w:ascii="Arial" w:hAnsi="Arial" w:cs="Arial"/>
                <w:b/>
              </w:rPr>
              <w:fldChar w:fldCharType="separate"/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658" w:type="dxa"/>
            <w:shd w:val="clear" w:color="auto" w:fill="0070C0"/>
            <w:vAlign w:val="center"/>
          </w:tcPr>
          <w:p w14:paraId="3C55A356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Job Title: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14:paraId="3C67F92D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</w:rPr>
            </w:pPr>
            <w:r w:rsidRPr="009307FD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07FD">
              <w:rPr>
                <w:rFonts w:ascii="Arial" w:hAnsi="Arial" w:cs="Arial"/>
                <w:b/>
              </w:rPr>
              <w:instrText xml:space="preserve"> FORMTEXT </w:instrText>
            </w:r>
            <w:r w:rsidRPr="009307FD">
              <w:rPr>
                <w:rFonts w:ascii="Arial" w:hAnsi="Arial" w:cs="Arial"/>
                <w:b/>
              </w:rPr>
            </w:r>
            <w:r w:rsidRPr="009307FD">
              <w:rPr>
                <w:rFonts w:ascii="Arial" w:hAnsi="Arial" w:cs="Arial"/>
                <w:b/>
              </w:rPr>
              <w:fldChar w:fldCharType="separate"/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9307FD" w:rsidRPr="006E0E5F" w14:paraId="41147445" w14:textId="77777777" w:rsidTr="000D27B5">
        <w:trPr>
          <w:trHeight w:val="256"/>
        </w:trPr>
        <w:tc>
          <w:tcPr>
            <w:tcW w:w="2658" w:type="dxa"/>
            <w:shd w:val="clear" w:color="auto" w:fill="0070C0"/>
            <w:vAlign w:val="center"/>
          </w:tcPr>
          <w:p w14:paraId="5205D2ED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Gender: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4479B5E0" w14:textId="77777777" w:rsidR="009307FD" w:rsidRPr="002222AE" w:rsidRDefault="009307FD" w:rsidP="002222A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222AE">
              <w:rPr>
                <w:rFonts w:ascii="Arial" w:hAnsi="Arial" w:cs="Arial"/>
              </w:rPr>
              <w:t xml:space="preserve">M </w:t>
            </w:r>
            <w:r w:rsidRPr="002222AE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22AE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2222AE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0C431BCF" w14:textId="77777777" w:rsidR="009307FD" w:rsidRPr="002222AE" w:rsidRDefault="009307FD" w:rsidP="002222A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222AE">
              <w:rPr>
                <w:rFonts w:ascii="Arial" w:hAnsi="Arial" w:cs="Arial"/>
              </w:rPr>
              <w:t xml:space="preserve">F </w:t>
            </w:r>
            <w:r w:rsidRPr="002222AE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22AE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2222AE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658" w:type="dxa"/>
            <w:shd w:val="clear" w:color="auto" w:fill="0070C0"/>
            <w:vAlign w:val="center"/>
          </w:tcPr>
          <w:p w14:paraId="058E87FB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N.I. Number: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14:paraId="48034901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</w:rPr>
            </w:pPr>
            <w:r w:rsidRPr="009307FD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07FD">
              <w:rPr>
                <w:rFonts w:ascii="Arial" w:hAnsi="Arial" w:cs="Arial"/>
                <w:b/>
              </w:rPr>
              <w:instrText xml:space="preserve"> FORMTEXT </w:instrText>
            </w:r>
            <w:r w:rsidRPr="009307FD">
              <w:rPr>
                <w:rFonts w:ascii="Arial" w:hAnsi="Arial" w:cs="Arial"/>
                <w:b/>
              </w:rPr>
            </w:r>
            <w:r w:rsidRPr="009307FD">
              <w:rPr>
                <w:rFonts w:ascii="Arial" w:hAnsi="Arial" w:cs="Arial"/>
                <w:b/>
              </w:rPr>
              <w:fldChar w:fldCharType="separate"/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9307FD" w:rsidRPr="006E0E5F" w14:paraId="023E655E" w14:textId="77777777" w:rsidTr="000D27B5">
        <w:trPr>
          <w:trHeight w:val="256"/>
        </w:trPr>
        <w:tc>
          <w:tcPr>
            <w:tcW w:w="2658" w:type="dxa"/>
            <w:shd w:val="clear" w:color="auto" w:fill="0070C0"/>
            <w:vAlign w:val="center"/>
          </w:tcPr>
          <w:p w14:paraId="48BD4ACA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Date of Birth (DD/MM/YYYY):</w:t>
            </w:r>
          </w:p>
        </w:tc>
        <w:tc>
          <w:tcPr>
            <w:tcW w:w="2658" w:type="dxa"/>
            <w:gridSpan w:val="2"/>
            <w:shd w:val="clear" w:color="auto" w:fill="F2F2F2" w:themeFill="background1" w:themeFillShade="F2"/>
            <w:vAlign w:val="center"/>
          </w:tcPr>
          <w:p w14:paraId="20EB0B6A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</w:rPr>
            </w:pPr>
            <w:r w:rsidRPr="009307FD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07FD">
              <w:rPr>
                <w:rFonts w:ascii="Arial" w:hAnsi="Arial" w:cs="Arial"/>
                <w:b/>
              </w:rPr>
              <w:instrText xml:space="preserve"> FORMTEXT </w:instrText>
            </w:r>
            <w:r w:rsidRPr="009307FD">
              <w:rPr>
                <w:rFonts w:ascii="Arial" w:hAnsi="Arial" w:cs="Arial"/>
                <w:b/>
              </w:rPr>
            </w:r>
            <w:r w:rsidRPr="009307FD">
              <w:rPr>
                <w:rFonts w:ascii="Arial" w:hAnsi="Arial" w:cs="Arial"/>
                <w:b/>
              </w:rPr>
              <w:fldChar w:fldCharType="separate"/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658" w:type="dxa"/>
            <w:shd w:val="clear" w:color="auto" w:fill="0070C0"/>
            <w:vAlign w:val="center"/>
          </w:tcPr>
          <w:p w14:paraId="7421A7CA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If Sub-Contractor - Company Name: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14:paraId="4A2ED8C2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</w:rPr>
            </w:pPr>
            <w:r w:rsidRPr="009307FD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07FD">
              <w:rPr>
                <w:rFonts w:ascii="Arial" w:hAnsi="Arial" w:cs="Arial"/>
                <w:b/>
              </w:rPr>
              <w:instrText xml:space="preserve"> FORMTEXT </w:instrText>
            </w:r>
            <w:r w:rsidRPr="009307FD">
              <w:rPr>
                <w:rFonts w:ascii="Arial" w:hAnsi="Arial" w:cs="Arial"/>
                <w:b/>
              </w:rPr>
            </w:r>
            <w:r w:rsidRPr="009307FD">
              <w:rPr>
                <w:rFonts w:ascii="Arial" w:hAnsi="Arial" w:cs="Arial"/>
                <w:b/>
              </w:rPr>
              <w:fldChar w:fldCharType="separate"/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  <w:noProof/>
              </w:rPr>
              <w:t> </w:t>
            </w:r>
            <w:r w:rsidRPr="009307FD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9307FD" w:rsidRPr="006E0E5F" w14:paraId="48B3F306" w14:textId="77777777" w:rsidTr="000D27B5">
        <w:trPr>
          <w:trHeight w:val="256"/>
        </w:trPr>
        <w:tc>
          <w:tcPr>
            <w:tcW w:w="2658" w:type="dxa"/>
            <w:vMerge w:val="restart"/>
            <w:shd w:val="clear" w:color="auto" w:fill="0070C0"/>
            <w:vAlign w:val="center"/>
          </w:tcPr>
          <w:p w14:paraId="2EC3874A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Address:</w:t>
            </w:r>
          </w:p>
        </w:tc>
        <w:tc>
          <w:tcPr>
            <w:tcW w:w="7974" w:type="dxa"/>
            <w:gridSpan w:val="4"/>
            <w:shd w:val="clear" w:color="auto" w:fill="F2F2F2" w:themeFill="background1" w:themeFillShade="F2"/>
            <w:vAlign w:val="center"/>
          </w:tcPr>
          <w:p w14:paraId="1E29E7F2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</w:rPr>
            </w:pPr>
            <w:r w:rsidRPr="006E0E5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E0E5F">
              <w:rPr>
                <w:rFonts w:ascii="Arial" w:hAnsi="Arial" w:cs="Arial"/>
              </w:rPr>
              <w:instrText xml:space="preserve"> FORMTEXT </w:instrText>
            </w:r>
            <w:r w:rsidRPr="006E0E5F">
              <w:rPr>
                <w:rFonts w:ascii="Arial" w:hAnsi="Arial" w:cs="Arial"/>
              </w:rPr>
            </w:r>
            <w:r w:rsidRPr="006E0E5F">
              <w:rPr>
                <w:rFonts w:ascii="Arial" w:hAnsi="Arial" w:cs="Arial"/>
              </w:rPr>
              <w:fldChar w:fldCharType="separate"/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</w:rPr>
              <w:fldChar w:fldCharType="end"/>
            </w:r>
          </w:p>
        </w:tc>
      </w:tr>
      <w:tr w:rsidR="009307FD" w:rsidRPr="006E0E5F" w14:paraId="52CC00E3" w14:textId="77777777" w:rsidTr="000D27B5">
        <w:trPr>
          <w:trHeight w:val="256"/>
        </w:trPr>
        <w:tc>
          <w:tcPr>
            <w:tcW w:w="2658" w:type="dxa"/>
            <w:vMerge/>
            <w:shd w:val="clear" w:color="auto" w:fill="0070C0"/>
            <w:vAlign w:val="center"/>
          </w:tcPr>
          <w:p w14:paraId="3A7F0B4A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658" w:type="dxa"/>
            <w:gridSpan w:val="2"/>
            <w:shd w:val="clear" w:color="auto" w:fill="F2F2F2" w:themeFill="background1" w:themeFillShade="F2"/>
            <w:vAlign w:val="center"/>
          </w:tcPr>
          <w:p w14:paraId="36E0F51E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658" w:type="dxa"/>
            <w:shd w:val="clear" w:color="auto" w:fill="0070C0"/>
            <w:vAlign w:val="center"/>
          </w:tcPr>
          <w:p w14:paraId="6F285491" w14:textId="77777777" w:rsidR="009307FD" w:rsidRPr="009307FD" w:rsidRDefault="009307FD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9307FD">
              <w:rPr>
                <w:rFonts w:ascii="Arial" w:hAnsi="Arial" w:cs="Arial"/>
                <w:b/>
                <w:color w:val="FFFFFF" w:themeColor="background1"/>
              </w:rPr>
              <w:t>Postcode: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14:paraId="79412241" w14:textId="77777777" w:rsidR="009307FD" w:rsidRPr="006E0E5F" w:rsidRDefault="009307FD" w:rsidP="002222AE">
            <w:pPr>
              <w:spacing w:before="40" w:after="40"/>
              <w:rPr>
                <w:rFonts w:ascii="Arial" w:hAnsi="Arial" w:cs="Arial"/>
                <w:color w:val="000000"/>
              </w:rPr>
            </w:pPr>
            <w:r w:rsidRPr="006E0E5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E0E5F">
              <w:rPr>
                <w:rFonts w:ascii="Arial" w:hAnsi="Arial" w:cs="Arial"/>
              </w:rPr>
              <w:instrText xml:space="preserve"> FORMTEXT </w:instrText>
            </w:r>
            <w:r w:rsidRPr="006E0E5F">
              <w:rPr>
                <w:rFonts w:ascii="Arial" w:hAnsi="Arial" w:cs="Arial"/>
              </w:rPr>
            </w:r>
            <w:r w:rsidRPr="006E0E5F">
              <w:rPr>
                <w:rFonts w:ascii="Arial" w:hAnsi="Arial" w:cs="Arial"/>
              </w:rPr>
              <w:fldChar w:fldCharType="separate"/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</w:rPr>
              <w:fldChar w:fldCharType="end"/>
            </w:r>
          </w:p>
        </w:tc>
      </w:tr>
      <w:tr w:rsidR="002222AE" w:rsidRPr="006E0E5F" w14:paraId="2A48BF4D" w14:textId="77777777" w:rsidTr="000D27B5">
        <w:trPr>
          <w:trHeight w:val="256"/>
        </w:trPr>
        <w:tc>
          <w:tcPr>
            <w:tcW w:w="2658" w:type="dxa"/>
            <w:shd w:val="clear" w:color="auto" w:fill="0070C0"/>
            <w:vAlign w:val="center"/>
          </w:tcPr>
          <w:p w14:paraId="774AE63E" w14:textId="77777777" w:rsidR="002222AE" w:rsidRPr="002222AE" w:rsidRDefault="002222AE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2222AE">
              <w:rPr>
                <w:rFonts w:ascii="Arial" w:hAnsi="Arial" w:cs="Arial"/>
                <w:b/>
                <w:color w:val="FFFFFF" w:themeColor="background1"/>
              </w:rPr>
              <w:t>First Aid Given: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0F6FDA4D" w14:textId="77777777" w:rsidR="002222AE" w:rsidRPr="002222AE" w:rsidRDefault="002222AE" w:rsidP="002222A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222AE">
              <w:rPr>
                <w:rFonts w:ascii="Arial" w:hAnsi="Arial" w:cs="Arial"/>
                <w:bCs/>
              </w:rPr>
              <w:t xml:space="preserve">YES </w:t>
            </w:r>
            <w:r w:rsidRPr="002222AE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22AE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2222AE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14:paraId="51168687" w14:textId="77777777" w:rsidR="002222AE" w:rsidRPr="002222AE" w:rsidRDefault="002222AE" w:rsidP="002222A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2222AE">
              <w:rPr>
                <w:rFonts w:ascii="Arial" w:hAnsi="Arial" w:cs="Arial"/>
                <w:bCs/>
              </w:rPr>
              <w:t xml:space="preserve">NO </w:t>
            </w:r>
            <w:r w:rsidRPr="002222AE">
              <w:rPr>
                <w:rFonts w:ascii="Arial" w:hAnsi="Arial" w:cs="Arial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22AE">
              <w:rPr>
                <w:rFonts w:ascii="Arial" w:hAnsi="Arial" w:cs="Arial"/>
                <w:bCs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</w:rPr>
            </w:r>
            <w:r w:rsidR="006019CF">
              <w:rPr>
                <w:rFonts w:ascii="Arial" w:hAnsi="Arial" w:cs="Arial"/>
                <w:bCs/>
              </w:rPr>
              <w:fldChar w:fldCharType="separate"/>
            </w:r>
            <w:r w:rsidRPr="002222AE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658" w:type="dxa"/>
            <w:shd w:val="clear" w:color="auto" w:fill="0070C0"/>
            <w:vAlign w:val="center"/>
          </w:tcPr>
          <w:p w14:paraId="6833B89D" w14:textId="77777777" w:rsidR="002222AE" w:rsidRPr="002222AE" w:rsidRDefault="002222AE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2222AE">
              <w:rPr>
                <w:rFonts w:ascii="Arial" w:hAnsi="Arial" w:cs="Arial"/>
                <w:b/>
                <w:color w:val="FFFFFF" w:themeColor="background1"/>
              </w:rPr>
              <w:t>If YES, By Who: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14:paraId="233E5B7E" w14:textId="77777777" w:rsidR="002222AE" w:rsidRPr="006E0E5F" w:rsidRDefault="002222AE" w:rsidP="002222A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6E0E5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E0E5F">
              <w:rPr>
                <w:rFonts w:ascii="Arial" w:hAnsi="Arial" w:cs="Arial"/>
              </w:rPr>
              <w:instrText xml:space="preserve"> FORMTEXT </w:instrText>
            </w:r>
            <w:r w:rsidRPr="006E0E5F">
              <w:rPr>
                <w:rFonts w:ascii="Arial" w:hAnsi="Arial" w:cs="Arial"/>
              </w:rPr>
            </w:r>
            <w:r w:rsidRPr="006E0E5F">
              <w:rPr>
                <w:rFonts w:ascii="Arial" w:hAnsi="Arial" w:cs="Arial"/>
              </w:rPr>
              <w:fldChar w:fldCharType="separate"/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  <w:noProof/>
              </w:rPr>
              <w:t> </w:t>
            </w:r>
            <w:r w:rsidRPr="006E0E5F">
              <w:rPr>
                <w:rFonts w:ascii="Arial" w:hAnsi="Arial" w:cs="Arial"/>
              </w:rPr>
              <w:fldChar w:fldCharType="end"/>
            </w:r>
          </w:p>
        </w:tc>
      </w:tr>
      <w:tr w:rsidR="002222AE" w:rsidRPr="006E0E5F" w14:paraId="6087DB3B" w14:textId="77777777" w:rsidTr="000D27B5">
        <w:trPr>
          <w:trHeight w:val="256"/>
        </w:trPr>
        <w:tc>
          <w:tcPr>
            <w:tcW w:w="2658" w:type="dxa"/>
            <w:shd w:val="clear" w:color="auto" w:fill="0070C0"/>
            <w:vAlign w:val="center"/>
          </w:tcPr>
          <w:p w14:paraId="43DFAE3C" w14:textId="77777777" w:rsidR="002222AE" w:rsidRPr="002222AE" w:rsidRDefault="002222AE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2222AE">
              <w:rPr>
                <w:rFonts w:ascii="Arial" w:hAnsi="Arial" w:cs="Arial"/>
                <w:b/>
                <w:color w:val="FFFFFF" w:themeColor="background1"/>
              </w:rPr>
              <w:t xml:space="preserve">Hospital Name: </w:t>
            </w:r>
          </w:p>
          <w:p w14:paraId="772C15A6" w14:textId="77777777" w:rsidR="002222AE" w:rsidRPr="002222AE" w:rsidRDefault="002222AE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2222AE">
              <w:rPr>
                <w:rFonts w:ascii="Arial" w:hAnsi="Arial" w:cs="Arial"/>
                <w:b/>
                <w:color w:val="FFFFFF" w:themeColor="background1"/>
              </w:rPr>
              <w:t>(if Attended)</w:t>
            </w:r>
          </w:p>
        </w:tc>
        <w:tc>
          <w:tcPr>
            <w:tcW w:w="7974" w:type="dxa"/>
            <w:gridSpan w:val="4"/>
            <w:shd w:val="clear" w:color="auto" w:fill="F2F2F2" w:themeFill="background1" w:themeFillShade="F2"/>
            <w:vAlign w:val="center"/>
          </w:tcPr>
          <w:p w14:paraId="71478A0C" w14:textId="77777777" w:rsidR="002222AE" w:rsidRPr="002222AE" w:rsidRDefault="002222AE" w:rsidP="002222AE">
            <w:pPr>
              <w:spacing w:before="40" w:after="40"/>
              <w:rPr>
                <w:rFonts w:ascii="Arial" w:hAnsi="Arial" w:cs="Arial"/>
                <w:b/>
                <w:color w:val="FFFFFF" w:themeColor="background1"/>
              </w:rPr>
            </w:pPr>
            <w:r w:rsidRPr="002222AE">
              <w:rPr>
                <w:rFonts w:ascii="Arial" w:hAnsi="Arial" w:cs="Arial"/>
                <w:b/>
                <w:color w:val="FFFFFF" w:themeColor="background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22AE">
              <w:rPr>
                <w:rFonts w:ascii="Arial" w:hAnsi="Arial" w:cs="Arial"/>
                <w:b/>
                <w:color w:val="FFFFFF" w:themeColor="background1"/>
              </w:rPr>
              <w:instrText xml:space="preserve"> FORMTEXT </w:instrText>
            </w:r>
            <w:r w:rsidRPr="002222AE">
              <w:rPr>
                <w:rFonts w:ascii="Arial" w:hAnsi="Arial" w:cs="Arial"/>
                <w:b/>
                <w:color w:val="FFFFFF" w:themeColor="background1"/>
              </w:rPr>
            </w:r>
            <w:r w:rsidRPr="002222AE">
              <w:rPr>
                <w:rFonts w:ascii="Arial" w:hAnsi="Arial" w:cs="Arial"/>
                <w:b/>
                <w:color w:val="FFFFFF" w:themeColor="background1"/>
              </w:rPr>
              <w:fldChar w:fldCharType="separate"/>
            </w:r>
            <w:r w:rsidRPr="002222AE">
              <w:rPr>
                <w:rFonts w:ascii="Arial" w:hAnsi="Arial" w:cs="Arial"/>
                <w:b/>
                <w:noProof/>
                <w:color w:val="FFFFFF" w:themeColor="background1"/>
              </w:rPr>
              <w:t> </w:t>
            </w:r>
            <w:r w:rsidRPr="002222AE">
              <w:rPr>
                <w:rFonts w:ascii="Arial" w:hAnsi="Arial" w:cs="Arial"/>
                <w:b/>
                <w:noProof/>
                <w:color w:val="FFFFFF" w:themeColor="background1"/>
              </w:rPr>
              <w:t> </w:t>
            </w:r>
            <w:r w:rsidRPr="002222AE">
              <w:rPr>
                <w:rFonts w:ascii="Arial" w:hAnsi="Arial" w:cs="Arial"/>
                <w:b/>
                <w:noProof/>
                <w:color w:val="FFFFFF" w:themeColor="background1"/>
              </w:rPr>
              <w:t> </w:t>
            </w:r>
            <w:r w:rsidRPr="002222AE">
              <w:rPr>
                <w:rFonts w:ascii="Arial" w:hAnsi="Arial" w:cs="Arial"/>
                <w:b/>
                <w:noProof/>
                <w:color w:val="FFFFFF" w:themeColor="background1"/>
              </w:rPr>
              <w:t> </w:t>
            </w:r>
            <w:r w:rsidRPr="002222AE">
              <w:rPr>
                <w:rFonts w:ascii="Arial" w:hAnsi="Arial" w:cs="Arial"/>
                <w:b/>
                <w:noProof/>
                <w:color w:val="FFFFFF" w:themeColor="background1"/>
              </w:rPr>
              <w:t> </w:t>
            </w:r>
            <w:r w:rsidRPr="002222AE">
              <w:rPr>
                <w:rFonts w:ascii="Arial" w:hAnsi="Arial" w:cs="Arial"/>
                <w:b/>
                <w:color w:val="FFFFFF" w:themeColor="background1"/>
              </w:rPr>
              <w:fldChar w:fldCharType="end"/>
            </w:r>
          </w:p>
        </w:tc>
      </w:tr>
    </w:tbl>
    <w:p w14:paraId="56F23D6D" w14:textId="77777777" w:rsidR="00164656" w:rsidRPr="006E0E5F" w:rsidRDefault="00164656" w:rsidP="00164656">
      <w:pPr>
        <w:spacing w:before="40" w:after="40"/>
        <w:rPr>
          <w:rFonts w:ascii="Arial" w:hAnsi="Arial" w:cs="Arial"/>
          <w:b/>
        </w:rPr>
      </w:pPr>
    </w:p>
    <w:tbl>
      <w:tblPr>
        <w:tblW w:w="10298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843"/>
        <w:gridCol w:w="1559"/>
        <w:gridCol w:w="1985"/>
        <w:gridCol w:w="1559"/>
        <w:gridCol w:w="1500"/>
        <w:gridCol w:w="14"/>
      </w:tblGrid>
      <w:tr w:rsidR="00164656" w:rsidRPr="006E0E5F" w14:paraId="6742F9FD" w14:textId="77777777" w:rsidTr="000D27B5">
        <w:trPr>
          <w:trHeight w:val="293"/>
          <w:jc w:val="center"/>
        </w:trPr>
        <w:tc>
          <w:tcPr>
            <w:tcW w:w="10298" w:type="dxa"/>
            <w:gridSpan w:val="7"/>
            <w:shd w:val="clear" w:color="auto" w:fill="0070C0"/>
            <w:vAlign w:val="center"/>
          </w:tcPr>
          <w:p w14:paraId="262B5405" w14:textId="77777777" w:rsidR="00164656" w:rsidRPr="002222AE" w:rsidRDefault="00164656" w:rsidP="002222AE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 w:rsidRPr="006E0E5F">
              <w:rPr>
                <w:rFonts w:ascii="Arial" w:hAnsi="Arial" w:cs="Arial"/>
                <w:b/>
                <w:color w:val="FFFFFF" w:themeColor="background1"/>
              </w:rPr>
              <w:t xml:space="preserve">Nature of the Injury </w:t>
            </w:r>
            <w:r w:rsidRPr="006E0E5F">
              <w:rPr>
                <w:rFonts w:ascii="Arial" w:hAnsi="Arial" w:cs="Arial"/>
                <w:color w:val="FFFFFF" w:themeColor="background1"/>
              </w:rPr>
              <w:t>(Place a cross in relevant injury type)</w:t>
            </w:r>
          </w:p>
        </w:tc>
      </w:tr>
      <w:tr w:rsidR="002222AE" w:rsidRPr="006E0E5F" w14:paraId="21B956D5" w14:textId="77777777" w:rsidTr="00A93368">
        <w:trPr>
          <w:gridAfter w:val="1"/>
          <w:wAfter w:w="14" w:type="dxa"/>
          <w:trHeight w:val="113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F7D454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Amputation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3D6F9D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Burn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3AEF5D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Cut / Laceration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4FDA93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Eye Injury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251622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Insect Bite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372F0400" w14:textId="77777777" w:rsidR="002222AE" w:rsidRPr="00A93368" w:rsidRDefault="00A93368" w:rsidP="00A93368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 xml:space="preserve">Strain / </w:t>
            </w:r>
            <w:r w:rsidR="002222AE" w:rsidRPr="00A93368">
              <w:rPr>
                <w:rFonts w:ascii="Arial" w:hAnsi="Arial" w:cs="Arial"/>
                <w:color w:val="000000"/>
                <w:sz w:val="18"/>
                <w:szCs w:val="18"/>
              </w:rPr>
              <w:t>Sprain</w:t>
            </w:r>
          </w:p>
        </w:tc>
      </w:tr>
      <w:tr w:rsidR="002222AE" w:rsidRPr="006E0E5F" w14:paraId="5701F7D0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E44F34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635089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96512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0B3508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A2445D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7C9764C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222AE" w:rsidRPr="006E0E5F" w14:paraId="157795EA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18CD86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Allergic Reaction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355D7B5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Concussion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4105C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Dislocation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C86C1FF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8CD45F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Pain/ Discomfort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360268B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Whiplash</w:t>
            </w:r>
          </w:p>
        </w:tc>
      </w:tr>
      <w:tr w:rsidR="002222AE" w:rsidRPr="006E0E5F" w14:paraId="44D108A7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7BEE14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D59EF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E401D5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CB30BA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BD3704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7986D61D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222AE" w:rsidRPr="006E0E5F" w14:paraId="042D379A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245BAB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Bruise/ Abrasion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8190CB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408D910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Electric Shock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7C10D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Fracture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C9E82EF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Shock/ Trauma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1811F69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No Injury</w:t>
            </w:r>
          </w:p>
        </w:tc>
      </w:tr>
      <w:tr w:rsidR="002222AE" w:rsidRPr="006E0E5F" w14:paraId="41CD8381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5BACC6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A3FC9B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C29F320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06112D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71C20C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6D21B945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307FD" w:rsidRPr="006E0E5F" w14:paraId="5B18FA95" w14:textId="77777777" w:rsidTr="000D27B5">
        <w:trPr>
          <w:gridAfter w:val="1"/>
          <w:wAfter w:w="14" w:type="dxa"/>
          <w:trHeight w:val="86"/>
          <w:jc w:val="center"/>
        </w:trPr>
        <w:tc>
          <w:tcPr>
            <w:tcW w:w="10284" w:type="dxa"/>
            <w:gridSpan w:val="6"/>
            <w:shd w:val="clear" w:color="auto" w:fill="0070C0"/>
            <w:vAlign w:val="center"/>
          </w:tcPr>
          <w:p w14:paraId="043AB406" w14:textId="77777777" w:rsidR="009307FD" w:rsidRPr="00A93368" w:rsidRDefault="009307FD" w:rsidP="002222AE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A93368">
              <w:rPr>
                <w:rFonts w:ascii="Arial" w:hAnsi="Arial" w:cs="Arial"/>
                <w:b/>
                <w:bCs/>
                <w:color w:val="FFFFFF" w:themeColor="background1"/>
                <w:szCs w:val="18"/>
              </w:rPr>
              <w:t xml:space="preserve">Indicate the part/s of </w:t>
            </w:r>
            <w:r w:rsidR="002222AE" w:rsidRPr="00A93368">
              <w:rPr>
                <w:rFonts w:ascii="Arial" w:hAnsi="Arial" w:cs="Arial"/>
                <w:b/>
                <w:bCs/>
                <w:color w:val="FFFFFF" w:themeColor="background1"/>
                <w:szCs w:val="18"/>
              </w:rPr>
              <w:t>the body affected by the injury</w:t>
            </w:r>
          </w:p>
        </w:tc>
      </w:tr>
      <w:tr w:rsidR="002222AE" w:rsidRPr="006E0E5F" w14:paraId="3FC12257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8520D0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Arm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C9C84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Foot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E14979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Shoulder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077EB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Chest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5957260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Face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5151875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Head</w:t>
            </w:r>
          </w:p>
        </w:tc>
      </w:tr>
      <w:tr w:rsidR="002222AE" w:rsidRPr="006E0E5F" w14:paraId="3C42BF98" w14:textId="77777777" w:rsidTr="00A93368">
        <w:trPr>
          <w:gridAfter w:val="1"/>
          <w:wAfter w:w="14" w:type="dxa"/>
          <w:trHeight w:val="163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F4F3D5E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DF23037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F308B90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4670E7E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0A3E94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0B399CD8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222AE" w:rsidRPr="006E0E5F" w14:paraId="12604CA5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7BCFBBD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Abdomen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812737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Hand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6E4E5C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Stomach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650416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Leg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FE945FC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Eye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632EB84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Back</w:t>
            </w:r>
          </w:p>
        </w:tc>
      </w:tr>
      <w:tr w:rsidR="002222AE" w:rsidRPr="006E0E5F" w14:paraId="29F0E2AA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369090C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F8CC03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5B5DF6F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D4971AC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59AD73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203EF2AF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222AE" w:rsidRPr="006E0E5F" w14:paraId="2B0C878E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19346B5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Whole Body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B071C2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No injury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ACF264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7FC818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D011A8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0E63F07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222AE" w:rsidRPr="006E0E5F" w14:paraId="4E5011B2" w14:textId="77777777" w:rsidTr="00A93368">
        <w:trPr>
          <w:gridAfter w:val="1"/>
          <w:wAfter w:w="14" w:type="dxa"/>
          <w:trHeight w:val="131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AB91E4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ACADBB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35BBA1E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1000B68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C26DF3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0300BC9A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222AE" w:rsidRPr="006E0E5F" w14:paraId="224B1C31" w14:textId="77777777" w:rsidTr="000D27B5">
        <w:trPr>
          <w:gridAfter w:val="1"/>
          <w:wAfter w:w="14" w:type="dxa"/>
          <w:trHeight w:val="70"/>
          <w:jc w:val="center"/>
        </w:trPr>
        <w:tc>
          <w:tcPr>
            <w:tcW w:w="10284" w:type="dxa"/>
            <w:gridSpan w:val="6"/>
            <w:shd w:val="clear" w:color="auto" w:fill="0070C0"/>
            <w:vAlign w:val="center"/>
          </w:tcPr>
          <w:p w14:paraId="70C3CAE1" w14:textId="77777777" w:rsidR="002222AE" w:rsidRPr="00A93368" w:rsidRDefault="002222AE" w:rsidP="002222AE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A93368">
              <w:rPr>
                <w:rFonts w:ascii="Arial" w:hAnsi="Arial" w:cs="Arial"/>
                <w:b/>
                <w:bCs/>
                <w:color w:val="FFFFFF" w:themeColor="background1"/>
                <w:szCs w:val="18"/>
              </w:rPr>
              <w:t>Indicate the part/s of the body affected by the injury</w:t>
            </w:r>
          </w:p>
        </w:tc>
      </w:tr>
      <w:tr w:rsidR="002222AE" w:rsidRPr="006E0E5F" w14:paraId="2F8890E5" w14:textId="77777777" w:rsidTr="00A93368">
        <w:trPr>
          <w:gridAfter w:val="1"/>
          <w:wAfter w:w="14" w:type="dxa"/>
          <w:trHeight w:val="28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685406B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Slip Trip Fall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10520B0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Manual Handling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CC3D548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Struck By Object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DA00B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Struck Against Object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5AA3AF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Burns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45462865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Reaction</w:t>
            </w:r>
          </w:p>
        </w:tc>
      </w:tr>
      <w:tr w:rsidR="002222AE" w:rsidRPr="006E0E5F" w14:paraId="4E2378E0" w14:textId="77777777" w:rsidTr="00A93368">
        <w:trPr>
          <w:gridAfter w:val="1"/>
          <w:wAfter w:w="14" w:type="dxa"/>
          <w:trHeight w:val="122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52B71BE" w14:textId="77777777" w:rsidR="002222AE" w:rsidRPr="00A93368" w:rsidRDefault="002222AE" w:rsidP="00A93368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EB7439E" w14:textId="77777777" w:rsidR="002222AE" w:rsidRPr="00A93368" w:rsidRDefault="002222AE" w:rsidP="00A93368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A9C3B7" w14:textId="77777777" w:rsidR="002222AE" w:rsidRPr="00A93368" w:rsidRDefault="002222AE" w:rsidP="00A93368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6C6099D" w14:textId="77777777" w:rsidR="002222AE" w:rsidRPr="00A93368" w:rsidRDefault="002222AE" w:rsidP="00A93368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66BA679" w14:textId="77777777" w:rsidR="002222AE" w:rsidRPr="00A93368" w:rsidRDefault="002222AE" w:rsidP="00A93368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4ADE5303" w14:textId="77777777" w:rsidR="002222AE" w:rsidRPr="00A93368" w:rsidRDefault="002222AE" w:rsidP="00A93368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222AE" w:rsidRPr="006E0E5F" w14:paraId="29425743" w14:textId="77777777" w:rsidTr="00A93368">
        <w:trPr>
          <w:gridAfter w:val="1"/>
          <w:wAfter w:w="14" w:type="dxa"/>
          <w:trHeight w:val="7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E0FA9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t>Entrapment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EFA9586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E471CA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9223C8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780FE9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16071877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222AE" w:rsidRPr="006E0E5F" w14:paraId="548757D8" w14:textId="77777777" w:rsidTr="00A93368">
        <w:trPr>
          <w:gridAfter w:val="1"/>
          <w:wAfter w:w="14" w:type="dxa"/>
          <w:trHeight w:val="77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11A6A7F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D747D14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</w:r>
            <w:r w:rsidR="006019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A93368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8EF345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BB6EF47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4064731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1FE5F8D2" w14:textId="77777777" w:rsidR="002222AE" w:rsidRPr="00A93368" w:rsidRDefault="002222AE" w:rsidP="002222AE">
            <w:pPr>
              <w:spacing w:before="40" w:after="4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6741E537" w14:textId="77777777" w:rsidR="00164656" w:rsidRPr="006E0E5F" w:rsidRDefault="00164656" w:rsidP="00164656">
      <w:pPr>
        <w:rPr>
          <w:rFonts w:ascii="Arial" w:hAnsi="Arial" w:cs="Arial"/>
        </w:rPr>
      </w:pPr>
    </w:p>
    <w:tbl>
      <w:tblPr>
        <w:tblW w:w="10632" w:type="dxa"/>
        <w:tblInd w:w="-4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0632"/>
      </w:tblGrid>
      <w:tr w:rsidR="00164656" w:rsidRPr="006E0E5F" w14:paraId="2832A4C5" w14:textId="77777777" w:rsidTr="000D27B5">
        <w:trPr>
          <w:trHeight w:val="77"/>
        </w:trPr>
        <w:tc>
          <w:tcPr>
            <w:tcW w:w="10632" w:type="dxa"/>
            <w:shd w:val="clear" w:color="auto" w:fill="0070C0"/>
          </w:tcPr>
          <w:p w14:paraId="66035076" w14:textId="77777777" w:rsidR="00164656" w:rsidRPr="006E0E5F" w:rsidRDefault="00164656" w:rsidP="002222A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222AE">
              <w:rPr>
                <w:rFonts w:ascii="Arial" w:hAnsi="Arial" w:cs="Arial"/>
                <w:b/>
                <w:color w:val="FFFFFF" w:themeColor="background1"/>
              </w:rPr>
              <w:t>Additional information relating to the injury</w:t>
            </w:r>
          </w:p>
        </w:tc>
      </w:tr>
    </w:tbl>
    <w:tbl>
      <w:tblPr>
        <w:tblStyle w:val="TableGrid"/>
        <w:tblpPr w:leftFromText="180" w:rightFromText="180" w:vertAnchor="text" w:horzAnchor="page" w:tblpX="721" w:tblpY="103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D4019" w14:paraId="48952E85" w14:textId="77777777" w:rsidTr="00DD4019">
        <w:trPr>
          <w:trHeight w:val="2258"/>
        </w:trPr>
        <w:tc>
          <w:tcPr>
            <w:tcW w:w="103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9FB951" w14:textId="77777777" w:rsidR="00DD4019" w:rsidRDefault="00DD4019" w:rsidP="00DD4019"/>
        </w:tc>
      </w:tr>
    </w:tbl>
    <w:p w14:paraId="7E674576" w14:textId="0C82A152" w:rsidR="00066920" w:rsidRDefault="00066920" w:rsidP="00164656"/>
    <w:p w14:paraId="0A7380A3" w14:textId="77777777" w:rsidR="00DD4019" w:rsidRPr="00164656" w:rsidRDefault="00DD4019" w:rsidP="00164656"/>
    <w:sectPr w:rsidR="00DD4019" w:rsidRPr="00164656" w:rsidSect="00A93368">
      <w:headerReference w:type="default" r:id="rId11"/>
      <w:footerReference w:type="default" r:id="rId12"/>
      <w:type w:val="continuous"/>
      <w:pgSz w:w="11906" w:h="16838"/>
      <w:pgMar w:top="2269" w:right="1134" w:bottom="1135" w:left="1134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57F8A" w14:textId="77777777" w:rsidR="00B561A0" w:rsidRDefault="00B561A0" w:rsidP="008A1106">
      <w:r>
        <w:separator/>
      </w:r>
    </w:p>
    <w:p w14:paraId="0A5A8AD5" w14:textId="77777777" w:rsidR="00B561A0" w:rsidRDefault="00B561A0" w:rsidP="008A1106"/>
  </w:endnote>
  <w:endnote w:type="continuationSeparator" w:id="0">
    <w:p w14:paraId="08062C49" w14:textId="77777777" w:rsidR="00B561A0" w:rsidRDefault="00B561A0" w:rsidP="008A1106">
      <w:r>
        <w:continuationSeparator/>
      </w:r>
    </w:p>
    <w:p w14:paraId="6FDDB379" w14:textId="77777777" w:rsidR="00B561A0" w:rsidRDefault="00B561A0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6019CF" w:rsidRPr="00A30CF8" w14:paraId="335238C6" w14:textId="77777777" w:rsidTr="000D27B5">
      <w:trPr>
        <w:trHeight w:val="290"/>
      </w:trPr>
      <w:tc>
        <w:tcPr>
          <w:tcW w:w="9639" w:type="dxa"/>
          <w:gridSpan w:val="3"/>
        </w:tcPr>
        <w:p w14:paraId="53B71FF7" w14:textId="39DDF28B" w:rsidR="006019CF" w:rsidRPr="00A30CF8" w:rsidRDefault="006019CF" w:rsidP="000344D5">
          <w:pPr>
            <w:rPr>
              <w:color w:val="225A40"/>
              <w:sz w:val="13"/>
              <w:szCs w:val="14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D76EF7" wp14:editId="70129759">
                    <wp:simplePos x="0" y="0"/>
                    <wp:positionH relativeFrom="column">
                      <wp:posOffset>5093335</wp:posOffset>
                    </wp:positionH>
                    <wp:positionV relativeFrom="paragraph">
                      <wp:posOffset>113030</wp:posOffset>
                    </wp:positionV>
                    <wp:extent cx="1066800" cy="12700"/>
                    <wp:effectExtent l="57150" t="38100" r="57150" b="8255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066800" cy="12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C5E974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05pt,8.9pt" to="485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k/4QEAABIEAAAOAAAAZHJzL2Uyb0RvYy54bWysU01rGzEQvRf6H4Tu9a6d4ITF6xwc0ktp&#10;TdP2Lmslr0DSiJFqr/99R9r1JrSFQOlF6GPem3lvRpuHwVl2UhgN+JYvFzVnykvojD+2/Pu3pw/3&#10;nMUkfCcseNXyi4r8Yfv+3eYcGrWCHmynkBGJj805tLxPKTRVFWWvnIgLCMrTowZ0ItERj1WH4kzs&#10;zlarul5XZ8AuIEgVI90+jo98W/i1VjJ90TqqxGzLqbZUVizrIa/VdiOaI4rQGzmVIf6hCieMp6Qz&#10;1aNIgv1E8weVMxIhgk4LCa4CrY1URQOpWda/qXnuRVBFC5kTw2xT/H+08vNpj8x0Lb/lzAtHLXpO&#10;KMyxT2wH3pOBgOw2+3QOsaHwnd/jdIphj1n0oNExbU34QSNQbCBhbCguX2aX1ZCYpMtlvV7f19QM&#10;SW/L1R1tia8aaTJdwJg+KnAsb1pujc8miEacPsU0hl5D8rX1eY1gTfdkrC0HPB52FtlJ5LbXd/Xu&#10;muNVGGXM0CrrGpWUXbpYNdJ+VZqcoYpvSvoyk2qmFVIqn26m2q2n6AzTVMIMrN8GTvEZqsq8zuDV&#10;2+AZUTKDTzPYGQ/4N4I0LKeS9Rh/dWDUnS04QHcpPS7W0OCV7kyfJE/263OBv3zl7S8AAAD//wMA&#10;UEsDBBQABgAIAAAAIQB+wjN/2wAAAAkBAAAPAAAAZHJzL2Rvd25yZXYueG1sTI/BTsMwEETvSPyD&#10;tUjcqJ0KpWmIUyEkTpxoc+C4jZc4Iraj2G0Svp7lBMedeZqdqQ6LG8SVptgHryHbKBDk22B632lo&#10;Tq8PBYiY0BscgicNK0U41Lc3FZYmzP6drsfUCQ7xsUQNNqWxlDK2lhzGTRjJs/cZJoeJz6mTZsKZ&#10;w90gt0rl0mHv+YPFkV4stV/Hi9OgskeJrln7j6Y5rW/fWS5nm2t9f7c8P4FItKQ/GH7rc3WoudM5&#10;XLyJYtBQqG3GKBs7nsDAfqdYOLOwL0DWlfy/oP4BAAD//wMAUEsBAi0AFAAGAAgAAAAhALaDOJL+&#10;AAAA4QEAABMAAAAAAAAAAAAAAAAAAAAAAFtDb250ZW50X1R5cGVzXS54bWxQSwECLQAUAAYACAAA&#10;ACEAOP0h/9YAAACUAQAACwAAAAAAAAAAAAAAAAAvAQAAX3JlbHMvLnJlbHNQSwECLQAUAAYACAAA&#10;ACEAlMDJP+EBAAASBAAADgAAAAAAAAAAAAAAAAAuAgAAZHJzL2Uyb0RvYy54bWxQSwECLQAUAAYA&#10;CAAAACEAfsIzf9sAAAAJAQAADwAAAAAAAAAAAAAAAAA7BAAAZHJzL2Rvd25yZXYueG1sUEsFBgAA&#10;AAAEAAQA8wAAAEMFAAAAAA==&#10;" strokecolor="#0070c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6019CF" w:rsidRPr="002F4BAB" w14:paraId="79AB6013" w14:textId="77777777" w:rsidTr="000D27B5">
      <w:trPr>
        <w:trHeight w:val="290"/>
      </w:trPr>
      <w:tc>
        <w:tcPr>
          <w:tcW w:w="1848" w:type="dxa"/>
        </w:tcPr>
        <w:p w14:paraId="7458C8F0" w14:textId="22F45F49" w:rsidR="006019CF" w:rsidRPr="000D27B5" w:rsidRDefault="006019CF" w:rsidP="000344D5">
          <w:pPr>
            <w:rPr>
              <w:rFonts w:ascii="Arial" w:hAnsi="Arial" w:cs="Arial"/>
              <w:color w:val="002060"/>
              <w:sz w:val="13"/>
              <w:szCs w:val="13"/>
              <w:lang w:eastAsia="en-GB"/>
            </w:rPr>
          </w:pPr>
          <w:r w:rsidRPr="000D27B5">
            <w:rPr>
              <w:rFonts w:ascii="Arial" w:hAnsi="Arial" w:cs="Arial"/>
              <w:color w:val="002060"/>
              <w:sz w:val="13"/>
              <w:szCs w:val="13"/>
              <w:lang w:eastAsia="en-GB"/>
            </w:rPr>
            <w:t>Revision: 01</w:t>
          </w:r>
        </w:p>
      </w:tc>
      <w:tc>
        <w:tcPr>
          <w:tcW w:w="6095" w:type="dxa"/>
        </w:tcPr>
        <w:p w14:paraId="0D218432" w14:textId="07D28DB5" w:rsidR="006019CF" w:rsidRPr="000D27B5" w:rsidRDefault="006019CF" w:rsidP="004F2444">
          <w:pPr>
            <w:jc w:val="center"/>
            <w:rPr>
              <w:rFonts w:ascii="Arial" w:hAnsi="Arial" w:cs="Arial"/>
              <w:b/>
              <w:color w:val="002060"/>
              <w:sz w:val="16"/>
              <w:szCs w:val="16"/>
              <w:lang w:eastAsia="en-GB"/>
            </w:rPr>
          </w:pPr>
          <w:r w:rsidRPr="000D27B5">
            <w:rPr>
              <w:rFonts w:ascii="Arial" w:hAnsi="Arial" w:cs="Arial"/>
              <w:b/>
              <w:color w:val="002060"/>
              <w:sz w:val="16"/>
              <w:szCs w:val="16"/>
              <w:lang w:eastAsia="en-GB"/>
            </w:rPr>
            <w:t>Document Number: HCPL-IIF-001</w:t>
          </w:r>
        </w:p>
      </w:tc>
      <w:tc>
        <w:tcPr>
          <w:tcW w:w="1696" w:type="dxa"/>
        </w:tcPr>
        <w:p w14:paraId="59D91FF2" w14:textId="2E0B63A8" w:rsidR="006019CF" w:rsidRPr="00A93368" w:rsidRDefault="006019CF" w:rsidP="000344D5">
          <w:pPr>
            <w:ind w:firstLine="720"/>
            <w:jc w:val="right"/>
            <w:rPr>
              <w:rFonts w:ascii="Arial" w:hAnsi="Arial" w:cs="Arial"/>
              <w:color w:val="00461C"/>
              <w:sz w:val="13"/>
              <w:szCs w:val="13"/>
              <w:lang w:eastAsia="en-GB"/>
            </w:rPr>
          </w:pPr>
          <w:r w:rsidRPr="00A93368">
            <w:rPr>
              <w:rFonts w:ascii="Arial" w:hAnsi="Arial" w:cs="Arial"/>
              <w:color w:val="225A40"/>
              <w:sz w:val="13"/>
              <w:szCs w:val="13"/>
              <w:lang w:eastAsia="en-GB"/>
            </w:rPr>
            <w:t xml:space="preserve">Page </w:t>
          </w:r>
          <w:r w:rsidRPr="00A93368">
            <w:rPr>
              <w:rFonts w:ascii="Arial" w:hAnsi="Arial" w:cs="Arial"/>
              <w:color w:val="225A40"/>
              <w:sz w:val="13"/>
              <w:szCs w:val="13"/>
              <w:lang w:eastAsia="en-GB"/>
            </w:rPr>
            <w:fldChar w:fldCharType="begin"/>
          </w:r>
          <w:r w:rsidRPr="00A93368">
            <w:rPr>
              <w:rFonts w:ascii="Arial" w:hAnsi="Arial" w:cs="Arial"/>
              <w:color w:val="225A40"/>
              <w:sz w:val="13"/>
              <w:szCs w:val="13"/>
              <w:lang w:eastAsia="en-GB"/>
            </w:rPr>
            <w:instrText xml:space="preserve"> PAGE  \* Arabic  \* MERGEFORMAT </w:instrText>
          </w:r>
          <w:r w:rsidRPr="00A93368">
            <w:rPr>
              <w:rFonts w:ascii="Arial" w:hAnsi="Arial" w:cs="Arial"/>
              <w:color w:val="225A40"/>
              <w:sz w:val="13"/>
              <w:szCs w:val="13"/>
              <w:lang w:eastAsia="en-GB"/>
            </w:rPr>
            <w:fldChar w:fldCharType="separate"/>
          </w:r>
          <w:r>
            <w:rPr>
              <w:rFonts w:ascii="Arial" w:hAnsi="Arial" w:cs="Arial"/>
              <w:noProof/>
              <w:color w:val="225A40"/>
              <w:sz w:val="13"/>
              <w:szCs w:val="13"/>
              <w:lang w:eastAsia="en-GB"/>
            </w:rPr>
            <w:t>1</w:t>
          </w:r>
          <w:r w:rsidRPr="00A93368">
            <w:rPr>
              <w:rFonts w:ascii="Arial" w:hAnsi="Arial" w:cs="Arial"/>
              <w:color w:val="225A40"/>
              <w:sz w:val="13"/>
              <w:szCs w:val="13"/>
              <w:lang w:eastAsia="en-GB"/>
            </w:rPr>
            <w:fldChar w:fldCharType="end"/>
          </w:r>
          <w:r w:rsidRPr="00A93368">
            <w:rPr>
              <w:rFonts w:ascii="Arial" w:hAnsi="Arial" w:cs="Arial"/>
              <w:color w:val="225A40"/>
              <w:sz w:val="13"/>
              <w:szCs w:val="13"/>
              <w:lang w:eastAsia="en-GB"/>
            </w:rPr>
            <w:t xml:space="preserve"> of </w:t>
          </w:r>
          <w:r w:rsidRPr="00A93368">
            <w:rPr>
              <w:rFonts w:ascii="Arial" w:hAnsi="Arial" w:cs="Arial"/>
              <w:bCs/>
              <w:color w:val="00461C"/>
              <w:sz w:val="13"/>
              <w:szCs w:val="13"/>
              <w:lang w:eastAsia="en-GB"/>
            </w:rPr>
            <w:fldChar w:fldCharType="begin"/>
          </w:r>
          <w:r w:rsidRPr="00A93368">
            <w:rPr>
              <w:rFonts w:ascii="Arial" w:hAnsi="Arial" w:cs="Arial"/>
              <w:bCs/>
              <w:color w:val="00461C"/>
              <w:sz w:val="13"/>
              <w:szCs w:val="13"/>
              <w:lang w:eastAsia="en-GB"/>
            </w:rPr>
            <w:instrText xml:space="preserve"> NUMPAGES  </w:instrText>
          </w:r>
          <w:r w:rsidRPr="00A93368">
            <w:rPr>
              <w:rFonts w:ascii="Arial" w:hAnsi="Arial" w:cs="Arial"/>
              <w:bCs/>
              <w:color w:val="00461C"/>
              <w:sz w:val="13"/>
              <w:szCs w:val="13"/>
              <w:lang w:eastAsia="en-GB"/>
            </w:rPr>
            <w:fldChar w:fldCharType="separate"/>
          </w:r>
          <w:r>
            <w:rPr>
              <w:rFonts w:ascii="Arial" w:hAnsi="Arial" w:cs="Arial"/>
              <w:bCs/>
              <w:noProof/>
              <w:color w:val="00461C"/>
              <w:sz w:val="13"/>
              <w:szCs w:val="13"/>
              <w:lang w:eastAsia="en-GB"/>
            </w:rPr>
            <w:t>3</w:t>
          </w:r>
          <w:r w:rsidRPr="00A93368">
            <w:rPr>
              <w:rFonts w:ascii="Arial" w:hAnsi="Arial" w:cs="Arial"/>
              <w:bCs/>
              <w:color w:val="00461C"/>
              <w:sz w:val="13"/>
              <w:szCs w:val="13"/>
              <w:lang w:eastAsia="en-GB"/>
            </w:rPr>
            <w:fldChar w:fldCharType="end"/>
          </w:r>
        </w:p>
      </w:tc>
    </w:tr>
    <w:tr w:rsidR="006019CF" w:rsidRPr="00A30CF8" w14:paraId="2C6ACAD6" w14:textId="77777777" w:rsidTr="000D27B5">
      <w:trPr>
        <w:trHeight w:val="290"/>
      </w:trPr>
      <w:tc>
        <w:tcPr>
          <w:tcW w:w="1848" w:type="dxa"/>
        </w:tcPr>
        <w:p w14:paraId="3E91BEF3" w14:textId="390F19DD" w:rsidR="006019CF" w:rsidRPr="000D27B5" w:rsidRDefault="006019CF" w:rsidP="000344D5">
          <w:pPr>
            <w:rPr>
              <w:rFonts w:ascii="Arial" w:hAnsi="Arial" w:cs="Arial"/>
              <w:color w:val="002060"/>
              <w:sz w:val="13"/>
              <w:szCs w:val="13"/>
              <w:lang w:eastAsia="en-GB"/>
            </w:rPr>
          </w:pPr>
        </w:p>
      </w:tc>
      <w:tc>
        <w:tcPr>
          <w:tcW w:w="6095" w:type="dxa"/>
        </w:tcPr>
        <w:p w14:paraId="78574877" w14:textId="77777777" w:rsidR="006019CF" w:rsidRPr="000D27B5" w:rsidRDefault="006019CF" w:rsidP="000344D5">
          <w:pPr>
            <w:jc w:val="center"/>
            <w:rPr>
              <w:rFonts w:ascii="Arial" w:hAnsi="Arial" w:cs="Arial"/>
              <w:color w:val="002060"/>
              <w:sz w:val="13"/>
              <w:szCs w:val="13"/>
              <w:lang w:eastAsia="en-GB"/>
            </w:rPr>
          </w:pPr>
          <w:r w:rsidRPr="000D27B5">
            <w:rPr>
              <w:rFonts w:ascii="Arial" w:hAnsi="Arial" w:cs="Arial"/>
              <w:color w:val="002060"/>
              <w:sz w:val="13"/>
              <w:szCs w:val="13"/>
              <w:lang w:eastAsia="en-GB"/>
            </w:rPr>
            <w:t>Security Classification: Internal</w:t>
          </w:r>
        </w:p>
      </w:tc>
      <w:tc>
        <w:tcPr>
          <w:tcW w:w="1696" w:type="dxa"/>
        </w:tcPr>
        <w:p w14:paraId="4783F56A" w14:textId="77777777" w:rsidR="006019CF" w:rsidRPr="00A93368" w:rsidRDefault="006019CF" w:rsidP="000344D5">
          <w:pPr>
            <w:jc w:val="right"/>
            <w:rPr>
              <w:rFonts w:ascii="Arial" w:hAnsi="Arial" w:cs="Arial"/>
              <w:color w:val="225A40"/>
              <w:sz w:val="13"/>
              <w:szCs w:val="14"/>
              <w:lang w:eastAsia="en-GB"/>
            </w:rPr>
          </w:pPr>
          <w:r w:rsidRPr="00A93368">
            <w:rPr>
              <w:rFonts w:ascii="Arial" w:hAnsi="Arial" w:cs="Arial"/>
              <w:color w:val="225A40"/>
              <w:sz w:val="13"/>
              <w:szCs w:val="14"/>
              <w:lang w:eastAsia="en-GB"/>
            </w:rPr>
            <w:t xml:space="preserve">  </w:t>
          </w:r>
        </w:p>
      </w:tc>
    </w:tr>
  </w:tbl>
  <w:p w14:paraId="17F439BA" w14:textId="0090461A" w:rsidR="006019CF" w:rsidRPr="00D57EBE" w:rsidRDefault="006019CF" w:rsidP="000344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8F61D" wp14:editId="0C2BE5D8">
              <wp:simplePos x="0" y="0"/>
              <wp:positionH relativeFrom="column">
                <wp:posOffset>-129540</wp:posOffset>
              </wp:positionH>
              <wp:positionV relativeFrom="paragraph">
                <wp:posOffset>-433070</wp:posOffset>
              </wp:positionV>
              <wp:extent cx="5067300" cy="12700"/>
              <wp:effectExtent l="57150" t="38100" r="57150" b="825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67300" cy="1270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93EF25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-34.1pt" to="388.8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CB3wEAABIEAAAOAAAAZHJzL2Uyb0RvYy54bWysU02P0zAQvSPxHyzfadJUdFHUdA9dLRcE&#10;Fctyd51xY8lfGpum/feMnTasAGklxMXyx7w3896MN/dna9gJMGrvOr5c1JyBk77X7tjx52+P7z5w&#10;FpNwvTDeQccvEPn99u2bzRhaaPzgTQ/IiMTFdgwdH1IKbVVFOYAVceEDOHpUHq1IdMRj1aMYid2a&#10;qqnrdTV67AN6CTHS7cP0yLeFXymQ6YtSERIzHafaUlmxrIe8VtuNaI8owqDltQzxD1VYoR0lnake&#10;RBLsB+o/qKyW6KNXaSG9rbxSWkLRQGqW9W9qngYRoGghc2KYbYr/j1Z+Pu2R6b7jK86csNSip4RC&#10;H4fEdt45MtAjW2WfxhBbCt+5PV5PMewxiz4rtEwZHb7TCBQbSBg7F5cvs8twTkzS5ft6fbeqqRmS&#10;3pbNHW2Jr5poMl3AmD6CtyxvOm60yyaIVpw+xTSF3kLytXF5jd7o/lEbUw54POwMspPIba+ben3L&#10;8SKMMmZolXVNSsouXQxMtF9BkTNU8aqkLzMJM62QElxaXms3jqIzTFEJM7B+HXiNz1Ao8zqDm9fB&#10;M6Jk9i7NYKudx78RpPOtZDXF3xyYdGcLDr6/lB4Xa2jwSneunyRP9stzgf/6ytufAAAA//8DAFBL&#10;AwQUAAYACAAAACEAAja+HN8AAAALAQAADwAAAGRycy9kb3ducmV2LnhtbEyPTU+DQBCG7yb+h82Y&#10;eGnaXYmBBlkaP3u0Wkl63cIIRHaWsEvBf+/0VG/z8eSdZ7LNbDtxwsG3jjTcrRQIpNJVLdUaiq+3&#10;5RqED4Yq0zlCDb/oYZNfX2UmrdxEn3jah1pwCPnUaGhC6FMpfdmgNX7leiTefbvBmsDtUMtqMBOH&#10;205GSsXSmpb4QmN6fG6w/NmPVgOVh6fFu98ePhbj60sxFbttUDutb2/mxwcQAedwgeGsz+qQs9PR&#10;jVR50WlYRuqeUS7idQSCiSRJYhDH8ySOQOaZ/P9D/gcAAP//AwBQSwECLQAUAAYACAAAACEAtoM4&#10;kv4AAADhAQAAEwAAAAAAAAAAAAAAAAAAAAAAW0NvbnRlbnRfVHlwZXNdLnhtbFBLAQItABQABgAI&#10;AAAAIQA4/SH/1gAAAJQBAAALAAAAAAAAAAAAAAAAAC8BAABfcmVscy8ucmVsc1BLAQItABQABgAI&#10;AAAAIQCfdgCB3wEAABIEAAAOAAAAAAAAAAAAAAAAAC4CAABkcnMvZTJvRG9jLnhtbFBLAQItABQA&#10;BgAIAAAAIQACNr4c3wAAAAsBAAAPAAAAAAAAAAAAAAAAADkEAABkcnMvZG93bnJldi54bWxQSwUG&#10;AAAAAAQABADzAAAARQUAAAAA&#10;" strokecolor="#002060" strokeweight="3pt">
              <v:shadow on="t" color="black" opacity="22937f" origin=",.5" offset="0,.63889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53D4" w14:textId="77777777" w:rsidR="00B561A0" w:rsidRDefault="00B561A0" w:rsidP="008A1106">
      <w:r>
        <w:separator/>
      </w:r>
    </w:p>
    <w:p w14:paraId="19AFA8A3" w14:textId="77777777" w:rsidR="00B561A0" w:rsidRDefault="00B561A0" w:rsidP="008A1106"/>
  </w:footnote>
  <w:footnote w:type="continuationSeparator" w:id="0">
    <w:p w14:paraId="2C094377" w14:textId="77777777" w:rsidR="00B561A0" w:rsidRDefault="00B561A0" w:rsidP="008A1106">
      <w:r>
        <w:continuationSeparator/>
      </w:r>
    </w:p>
    <w:p w14:paraId="7A6E01CC" w14:textId="77777777" w:rsidR="00B561A0" w:rsidRDefault="00B561A0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3EBA3" w14:textId="4CA97E38" w:rsidR="006019CF" w:rsidRDefault="006019CF" w:rsidP="008A1106">
    <w:pPr>
      <w:pStyle w:val="Header"/>
    </w:pPr>
    <w:r>
      <w:rPr>
        <w:noProof/>
        <w:lang w:eastAsia="en-GB"/>
      </w:rPr>
      <w:drawing>
        <wp:inline distT="0" distB="0" distL="0" distR="0" wp14:anchorId="1D5BFA38" wp14:editId="4D9EEC44">
          <wp:extent cx="1771897" cy="571580"/>
          <wp:effectExtent l="0" t="0" r="0" b="0"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inLogo_20170418131013_w186_h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897" cy="571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190473" wp14:editId="7CA15AC0">
              <wp:simplePos x="0" y="0"/>
              <wp:positionH relativeFrom="column">
                <wp:posOffset>2002155</wp:posOffset>
              </wp:positionH>
              <wp:positionV relativeFrom="paragraph">
                <wp:posOffset>224790</wp:posOffset>
              </wp:positionV>
              <wp:extent cx="4199890" cy="698500"/>
              <wp:effectExtent l="0" t="0" r="0" b="762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D1CCB" w14:textId="77777777" w:rsidR="006019CF" w:rsidRPr="000D27B5" w:rsidRDefault="006019CF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0D27B5">
                            <w:rPr>
                              <w:color w:val="002060"/>
                            </w:rPr>
                            <w:t>Incident Reporting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1904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7.65pt;margin-top:17.7pt;width:330.7pt;height: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o78AEAAMYDAAAOAAAAZHJzL2Uyb0RvYy54bWysU9uO0zAQfUfiHyy/07RVd2mipqtlV0VI&#10;y0Xa5QOmjtNYJB4zdpuUr2fstKXAG+LF8lx85syZ8epu6Fpx0OQN2lLOJlMptFVYGbsr5deXzZul&#10;FD6AraBFq0t51F7erV+/WvWu0HNssK00CQaxvuhdKZsQXJFlXjW6Az9Bpy0Ha6QOApu0yyqCntG7&#10;NptPp7dZj1Q5QqW9Z+/jGJTrhF/XWoXPde11EG0pmVtIJ6VzG89svYJiR+Aao0404B9YdGAsF71A&#10;PUIAsSfzF1RnFKHHOkwUdhnWtVE69cDdzKZ/dPPcgNOpFxbHu4tM/v/Bqk+HLyRMxbOTwkLHI3rR&#10;QxDvcBDzqE7vfMFJz47TwsDumBk79e4J1TcvLD40YHf6ngj7RkPF7GbxZXb1dMTxEWTbf8SKy8A+&#10;YAIaauoiIIshGJ2ndLxMJlJR7FzM8nyZc0hx7DZf3kzT6DIozq8d+fBeYyfipZTEk0/ocHjyIbKB&#10;4pwSi1ncmLZN02/tbw5OjJ7EPhIeqYdhO5zU2GJ15D4Ix2Xi5edLg/RDip4XqZT++x5IS9F+sKxF&#10;Plss4uYlY3Hzds4GXUe21xGwiqFKGaQYrw9h3Na9I7NruNJZ/XvWb2NSa1HokdWJNy9L6vi02HEb&#10;r+2U9ev7rX8CAAD//wMAUEsDBBQABgAIAAAAIQAgOCzM3QAAAAoBAAAPAAAAZHJzL2Rvd25yZXYu&#10;eG1sTI/LTsMwEEX3SPyDNUjsqNNnaIhTVagtS6BEXbvxkETEYyt20/D3DCvYzePozpl8M9pODNiH&#10;1pGC6SQBgVQ501KtoPzYPzyCCFGT0Z0jVPCNATbF7U2uM+Ou9I7DMdaCQyhkWkETo8+kDFWDVoeJ&#10;80i8+3S91ZHbvpam11cOt52cJclKWt0SX2i0x+cGq6/jxSrw0R/Sl/71bbvbD0l5OpSztt4pdX83&#10;bp9ARBzjHwy/+qwOBTud3YVMEJ2C+XQ5Z5SL5QIEA+t0lYI4M7ngiSxy+f+F4gcAAP//AwBQSwEC&#10;LQAUAAYACAAAACEAtoM4kv4AAADhAQAAEwAAAAAAAAAAAAAAAAAAAAAAW0NvbnRlbnRfVHlwZXNd&#10;LnhtbFBLAQItABQABgAIAAAAIQA4/SH/1gAAAJQBAAALAAAAAAAAAAAAAAAAAC8BAABfcmVscy8u&#10;cmVsc1BLAQItABQABgAIAAAAIQBUFEo78AEAAMYDAAAOAAAAAAAAAAAAAAAAAC4CAABkcnMvZTJv&#10;RG9jLnhtbFBLAQItABQABgAIAAAAIQAgOCzM3QAAAAoBAAAPAAAAAAAAAAAAAAAAAEoEAABkcnMv&#10;ZG93bnJldi54bWxQSwUGAAAAAAQABADzAAAAVAUAAAAA&#10;" filled="f" stroked="f">
              <v:textbox style="mso-fit-shape-to-text:t">
                <w:txbxContent>
                  <w:p w14:paraId="582D1CCB" w14:textId="77777777" w:rsidR="006019CF" w:rsidRPr="000D27B5" w:rsidRDefault="006019CF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0D27B5">
                      <w:rPr>
                        <w:color w:val="002060"/>
                      </w:rPr>
                      <w:t>Incident Reporting Form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8A8C86F8"/>
    <w:lvl w:ilvl="0" w:tplc="37E6C36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4C"/>
    <w:rsid w:val="00005A65"/>
    <w:rsid w:val="000068F2"/>
    <w:rsid w:val="000117E1"/>
    <w:rsid w:val="0001277B"/>
    <w:rsid w:val="00015224"/>
    <w:rsid w:val="00015702"/>
    <w:rsid w:val="000241D5"/>
    <w:rsid w:val="0002536D"/>
    <w:rsid w:val="00030E88"/>
    <w:rsid w:val="000344D5"/>
    <w:rsid w:val="00036D8D"/>
    <w:rsid w:val="00050DFD"/>
    <w:rsid w:val="00057C70"/>
    <w:rsid w:val="00066920"/>
    <w:rsid w:val="00070D50"/>
    <w:rsid w:val="00076AE1"/>
    <w:rsid w:val="000969ED"/>
    <w:rsid w:val="000C4678"/>
    <w:rsid w:val="000D0C58"/>
    <w:rsid w:val="000D27B5"/>
    <w:rsid w:val="00115C4B"/>
    <w:rsid w:val="00123FD4"/>
    <w:rsid w:val="001279A4"/>
    <w:rsid w:val="00130A36"/>
    <w:rsid w:val="00137D28"/>
    <w:rsid w:val="00137D69"/>
    <w:rsid w:val="00143684"/>
    <w:rsid w:val="00146A08"/>
    <w:rsid w:val="00147ED5"/>
    <w:rsid w:val="00152A38"/>
    <w:rsid w:val="00155950"/>
    <w:rsid w:val="00161775"/>
    <w:rsid w:val="00164656"/>
    <w:rsid w:val="00167D84"/>
    <w:rsid w:val="00195CF4"/>
    <w:rsid w:val="001A2CE2"/>
    <w:rsid w:val="001A3563"/>
    <w:rsid w:val="001B18EC"/>
    <w:rsid w:val="001C4D75"/>
    <w:rsid w:val="001C691D"/>
    <w:rsid w:val="001E1987"/>
    <w:rsid w:val="001E2AB8"/>
    <w:rsid w:val="002222AE"/>
    <w:rsid w:val="002442C5"/>
    <w:rsid w:val="00254C34"/>
    <w:rsid w:val="0029450F"/>
    <w:rsid w:val="0029677A"/>
    <w:rsid w:val="002B3FDC"/>
    <w:rsid w:val="002D4711"/>
    <w:rsid w:val="002F5E67"/>
    <w:rsid w:val="00313AB3"/>
    <w:rsid w:val="003147CC"/>
    <w:rsid w:val="0033152D"/>
    <w:rsid w:val="003631BD"/>
    <w:rsid w:val="00364C7E"/>
    <w:rsid w:val="003704D5"/>
    <w:rsid w:val="0037676E"/>
    <w:rsid w:val="00377256"/>
    <w:rsid w:val="0038704C"/>
    <w:rsid w:val="00395E09"/>
    <w:rsid w:val="003B786E"/>
    <w:rsid w:val="003F2DCA"/>
    <w:rsid w:val="003F5979"/>
    <w:rsid w:val="003F7C14"/>
    <w:rsid w:val="00400B04"/>
    <w:rsid w:val="0041150C"/>
    <w:rsid w:val="00420F9C"/>
    <w:rsid w:val="00433B7F"/>
    <w:rsid w:val="00454190"/>
    <w:rsid w:val="0047007E"/>
    <w:rsid w:val="00474573"/>
    <w:rsid w:val="004752DD"/>
    <w:rsid w:val="00483F99"/>
    <w:rsid w:val="0049269C"/>
    <w:rsid w:val="00492824"/>
    <w:rsid w:val="00495ECE"/>
    <w:rsid w:val="004D189D"/>
    <w:rsid w:val="004E4583"/>
    <w:rsid w:val="004F2444"/>
    <w:rsid w:val="004F37BA"/>
    <w:rsid w:val="00510E4B"/>
    <w:rsid w:val="00535CC0"/>
    <w:rsid w:val="00551DDF"/>
    <w:rsid w:val="00576297"/>
    <w:rsid w:val="0058086B"/>
    <w:rsid w:val="0059303F"/>
    <w:rsid w:val="005B309D"/>
    <w:rsid w:val="005B7E3E"/>
    <w:rsid w:val="005E4E31"/>
    <w:rsid w:val="005F7EA8"/>
    <w:rsid w:val="006019CF"/>
    <w:rsid w:val="00611CB1"/>
    <w:rsid w:val="00627AD0"/>
    <w:rsid w:val="0063079B"/>
    <w:rsid w:val="00642363"/>
    <w:rsid w:val="00645D88"/>
    <w:rsid w:val="00653F34"/>
    <w:rsid w:val="00660E93"/>
    <w:rsid w:val="00664513"/>
    <w:rsid w:val="00665D90"/>
    <w:rsid w:val="00693713"/>
    <w:rsid w:val="006979C4"/>
    <w:rsid w:val="006B1F0E"/>
    <w:rsid w:val="006D014B"/>
    <w:rsid w:val="006D3305"/>
    <w:rsid w:val="006F4879"/>
    <w:rsid w:val="00705937"/>
    <w:rsid w:val="00710F16"/>
    <w:rsid w:val="007125AC"/>
    <w:rsid w:val="00713F05"/>
    <w:rsid w:val="00716B8B"/>
    <w:rsid w:val="00721ACA"/>
    <w:rsid w:val="00724F49"/>
    <w:rsid w:val="0074007A"/>
    <w:rsid w:val="0075602B"/>
    <w:rsid w:val="00760001"/>
    <w:rsid w:val="007813A0"/>
    <w:rsid w:val="007825A2"/>
    <w:rsid w:val="007A03AD"/>
    <w:rsid w:val="007A26CD"/>
    <w:rsid w:val="007A49D9"/>
    <w:rsid w:val="007B7735"/>
    <w:rsid w:val="007E0DD9"/>
    <w:rsid w:val="0080195F"/>
    <w:rsid w:val="008019B3"/>
    <w:rsid w:val="00806CD5"/>
    <w:rsid w:val="008203DF"/>
    <w:rsid w:val="00826EDD"/>
    <w:rsid w:val="00832B27"/>
    <w:rsid w:val="00866BF5"/>
    <w:rsid w:val="0087168C"/>
    <w:rsid w:val="00875F46"/>
    <w:rsid w:val="0088587D"/>
    <w:rsid w:val="0089339F"/>
    <w:rsid w:val="008A1106"/>
    <w:rsid w:val="008A636D"/>
    <w:rsid w:val="008B36A1"/>
    <w:rsid w:val="008D3038"/>
    <w:rsid w:val="008D332A"/>
    <w:rsid w:val="008D352C"/>
    <w:rsid w:val="008E250B"/>
    <w:rsid w:val="00904925"/>
    <w:rsid w:val="00905F4F"/>
    <w:rsid w:val="00922D35"/>
    <w:rsid w:val="00927122"/>
    <w:rsid w:val="009307FD"/>
    <w:rsid w:val="009310F6"/>
    <w:rsid w:val="0095386E"/>
    <w:rsid w:val="00960087"/>
    <w:rsid w:val="00964016"/>
    <w:rsid w:val="009873D8"/>
    <w:rsid w:val="00991EBE"/>
    <w:rsid w:val="00994AB1"/>
    <w:rsid w:val="009A11EB"/>
    <w:rsid w:val="009A6AE8"/>
    <w:rsid w:val="009B65DB"/>
    <w:rsid w:val="009D24A5"/>
    <w:rsid w:val="009D535A"/>
    <w:rsid w:val="009D5CC3"/>
    <w:rsid w:val="009D6496"/>
    <w:rsid w:val="009D72DD"/>
    <w:rsid w:val="009E4F6E"/>
    <w:rsid w:val="00A0065B"/>
    <w:rsid w:val="00A0083B"/>
    <w:rsid w:val="00A03DBB"/>
    <w:rsid w:val="00A118C7"/>
    <w:rsid w:val="00A21773"/>
    <w:rsid w:val="00A26E7B"/>
    <w:rsid w:val="00A36B87"/>
    <w:rsid w:val="00A541F8"/>
    <w:rsid w:val="00A606B0"/>
    <w:rsid w:val="00A7611B"/>
    <w:rsid w:val="00A770C7"/>
    <w:rsid w:val="00A771F7"/>
    <w:rsid w:val="00A856B7"/>
    <w:rsid w:val="00A85F3C"/>
    <w:rsid w:val="00A93368"/>
    <w:rsid w:val="00A959EF"/>
    <w:rsid w:val="00AC318F"/>
    <w:rsid w:val="00AC36DC"/>
    <w:rsid w:val="00AE2613"/>
    <w:rsid w:val="00B01E80"/>
    <w:rsid w:val="00B1781C"/>
    <w:rsid w:val="00B2348C"/>
    <w:rsid w:val="00B25D4C"/>
    <w:rsid w:val="00B410CE"/>
    <w:rsid w:val="00B4723A"/>
    <w:rsid w:val="00B53C31"/>
    <w:rsid w:val="00B561A0"/>
    <w:rsid w:val="00B63357"/>
    <w:rsid w:val="00B6734A"/>
    <w:rsid w:val="00B774A5"/>
    <w:rsid w:val="00B865FC"/>
    <w:rsid w:val="00BB7F62"/>
    <w:rsid w:val="00BC1B85"/>
    <w:rsid w:val="00BC48D6"/>
    <w:rsid w:val="00BC7C5B"/>
    <w:rsid w:val="00BC7E97"/>
    <w:rsid w:val="00BD075C"/>
    <w:rsid w:val="00BD2C1E"/>
    <w:rsid w:val="00BD799F"/>
    <w:rsid w:val="00BE0441"/>
    <w:rsid w:val="00BE07CC"/>
    <w:rsid w:val="00BE5FF7"/>
    <w:rsid w:val="00C1237A"/>
    <w:rsid w:val="00C16C15"/>
    <w:rsid w:val="00C235AB"/>
    <w:rsid w:val="00C267B7"/>
    <w:rsid w:val="00C2708E"/>
    <w:rsid w:val="00C346AA"/>
    <w:rsid w:val="00C34D71"/>
    <w:rsid w:val="00C36B6A"/>
    <w:rsid w:val="00C42039"/>
    <w:rsid w:val="00C52070"/>
    <w:rsid w:val="00C5743C"/>
    <w:rsid w:val="00C66715"/>
    <w:rsid w:val="00C87F7A"/>
    <w:rsid w:val="00C91B95"/>
    <w:rsid w:val="00C93720"/>
    <w:rsid w:val="00CA655A"/>
    <w:rsid w:val="00CB3A03"/>
    <w:rsid w:val="00CB5854"/>
    <w:rsid w:val="00CC5073"/>
    <w:rsid w:val="00CF2882"/>
    <w:rsid w:val="00CF7FF5"/>
    <w:rsid w:val="00D2381E"/>
    <w:rsid w:val="00D24DFD"/>
    <w:rsid w:val="00D44513"/>
    <w:rsid w:val="00D478E4"/>
    <w:rsid w:val="00D5089E"/>
    <w:rsid w:val="00D52DE6"/>
    <w:rsid w:val="00D57EBE"/>
    <w:rsid w:val="00D7508A"/>
    <w:rsid w:val="00D7642F"/>
    <w:rsid w:val="00D81533"/>
    <w:rsid w:val="00D83C74"/>
    <w:rsid w:val="00D97EE1"/>
    <w:rsid w:val="00DA3A85"/>
    <w:rsid w:val="00DB4D1E"/>
    <w:rsid w:val="00DD15F6"/>
    <w:rsid w:val="00DD4019"/>
    <w:rsid w:val="00DF0CC7"/>
    <w:rsid w:val="00E03E9B"/>
    <w:rsid w:val="00E0532E"/>
    <w:rsid w:val="00E10DFB"/>
    <w:rsid w:val="00E220C7"/>
    <w:rsid w:val="00E30C3A"/>
    <w:rsid w:val="00E40439"/>
    <w:rsid w:val="00E4148F"/>
    <w:rsid w:val="00E46082"/>
    <w:rsid w:val="00E57638"/>
    <w:rsid w:val="00E905F0"/>
    <w:rsid w:val="00E94B8E"/>
    <w:rsid w:val="00E95155"/>
    <w:rsid w:val="00EB002B"/>
    <w:rsid w:val="00EB7B3C"/>
    <w:rsid w:val="00EC291A"/>
    <w:rsid w:val="00ED0443"/>
    <w:rsid w:val="00ED39C3"/>
    <w:rsid w:val="00ED65F7"/>
    <w:rsid w:val="00F025D2"/>
    <w:rsid w:val="00F045B2"/>
    <w:rsid w:val="00F72FB8"/>
    <w:rsid w:val="00F834AD"/>
    <w:rsid w:val="00FB5116"/>
    <w:rsid w:val="00FC30A3"/>
    <w:rsid w:val="00FC34F5"/>
    <w:rsid w:val="00FD25C2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E2E4"/>
  <w15:docId w15:val="{E676C961-067C-45F9-9A0C-E765F4BC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56"/>
    <w:pPr>
      <w:spacing w:after="0" w:line="240" w:lineRule="auto"/>
    </w:pPr>
    <w:rPr>
      <w:rFonts w:ascii="Gill Sans MT" w:eastAsia="Times New Roman" w:hAnsi="Gill Sans MT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line="276" w:lineRule="auto"/>
      <w:outlineLvl w:val="0"/>
    </w:pPr>
    <w:rPr>
      <w:rFonts w:ascii="Arial" w:eastAsiaTheme="minorHAnsi" w:hAnsi="Arial" w:cstheme="minorBidi"/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line="276" w:lineRule="auto"/>
      <w:outlineLvl w:val="1"/>
    </w:pPr>
    <w:rPr>
      <w:rFonts w:ascii="Arial" w:eastAsiaTheme="minorHAnsi" w:hAnsi="Arial"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line="271" w:lineRule="auto"/>
      <w:outlineLvl w:val="2"/>
    </w:pPr>
    <w:rPr>
      <w:rFonts w:ascii="Arial" w:eastAsiaTheme="majorEastAsia" w:hAnsi="Arial" w:cstheme="majorBidi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Cs w:val="22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Cs w:val="22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line="276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spacing w:after="120" w:line="276" w:lineRule="auto"/>
      <w:jc w:val="right"/>
    </w:pPr>
    <w:rPr>
      <w:rFonts w:ascii="Arial" w:eastAsiaTheme="minorHAnsi" w:hAnsi="Arial" w:cstheme="minorBidi"/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line="276" w:lineRule="auto"/>
    </w:pPr>
    <w:rPr>
      <w:rFonts w:ascii="Arial" w:eastAsiaTheme="minorHAnsi" w:hAnsi="Arial" w:cs="Arial"/>
      <w:color w:val="00461C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line="276" w:lineRule="auto"/>
    </w:pPr>
    <w:rPr>
      <w:rFonts w:ascii="Arial" w:eastAsiaTheme="minorHAnsi" w:hAnsi="Arial" w:cstheme="minorBid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spacing w:after="120" w:line="276" w:lineRule="auto"/>
      <w:ind w:left="357" w:hanging="357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B410CE"/>
    <w:pPr>
      <w:tabs>
        <w:tab w:val="center" w:pos="4513"/>
        <w:tab w:val="right" w:pos="9026"/>
      </w:tabs>
      <w:spacing w:line="276" w:lineRule="auto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semiHidden/>
    <w:rsid w:val="00155950"/>
    <w:pPr>
      <w:tabs>
        <w:tab w:val="center" w:pos="4513"/>
        <w:tab w:val="right" w:pos="9026"/>
      </w:tabs>
      <w:spacing w:line="276" w:lineRule="auto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line="276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line="276" w:lineRule="auto"/>
      <w:contextualSpacing/>
    </w:pPr>
    <w:rPr>
      <w:rFonts w:ascii="Arial" w:eastAsiaTheme="minorHAnsi" w:hAnsi="Arial" w:cstheme="minorBidi"/>
      <w:szCs w:val="22"/>
    </w:r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 w:after="120" w:line="276" w:lineRule="auto"/>
    </w:pPr>
    <w:rPr>
      <w:rFonts w:ascii="Arial" w:eastAsiaTheme="minorHAnsi" w:hAnsi="Arial" w:cstheme="minorBidi"/>
      <w:b/>
      <w:sz w:val="16"/>
      <w:szCs w:val="22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line="276" w:lineRule="auto"/>
    </w:pPr>
    <w:rPr>
      <w:rFonts w:ascii="Arial" w:eastAsiaTheme="minorHAnsi" w:hAnsi="Arial"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 w:line="276" w:lineRule="auto"/>
    </w:pPr>
    <w:rPr>
      <w:rFonts w:ascii="Arial" w:eastAsiaTheme="minorHAnsi" w:hAnsi="Arial" w:cstheme="minorBidi"/>
      <w:noProof/>
      <w:szCs w:val="22"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 w:line="276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line="276" w:lineRule="auto"/>
    </w:pPr>
    <w:rPr>
      <w:rFonts w:ascii="Arial" w:hAnsi="Arial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  <w:pPr>
      <w:spacing w:after="120" w:line="276" w:lineRule="auto"/>
    </w:pPr>
    <w:rPr>
      <w:rFonts w:ascii="Arial" w:eastAsiaTheme="minorHAnsi" w:hAnsi="Arial" w:cstheme="minorBidi"/>
      <w:szCs w:val="22"/>
    </w:rPr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 w:line="276" w:lineRule="auto"/>
    </w:pPr>
    <w:rPr>
      <w:rFonts w:ascii="Arial" w:eastAsiaTheme="minorHAnsi" w:hAnsi="Arial" w:cstheme="minorBidi"/>
      <w:szCs w:val="22"/>
    </w:r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line="276" w:lineRule="auto"/>
    </w:pPr>
    <w:rPr>
      <w:rFonts w:ascii="Arial" w:eastAsiaTheme="minorHAnsi" w:hAnsi="Arial" w:cstheme="minorBidi"/>
      <w:b/>
      <w:szCs w:val="22"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spacing w:after="120" w:line="276" w:lineRule="auto"/>
      <w:ind w:left="357" w:hanging="357"/>
      <w:contextualSpacing/>
    </w:pPr>
    <w:rPr>
      <w:rFonts w:ascii="Arial" w:eastAsiaTheme="minorHAnsi" w:hAnsi="Arial" w:cstheme="minorBidi"/>
      <w:szCs w:val="22"/>
    </w:r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nhideWhenUsed/>
    <w:qFormat/>
    <w:rsid w:val="007825A2"/>
    <w:pPr>
      <w:spacing w:before="120" w:after="120" w:line="276" w:lineRule="auto"/>
      <w:jc w:val="right"/>
    </w:pPr>
    <w:rPr>
      <w:rFonts w:ascii="Arial" w:eastAsiaTheme="minorHAnsi" w:hAnsi="Arial" w:cstheme="minorBidi"/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after="120"/>
      <w:jc w:val="center"/>
    </w:pPr>
    <w:rPr>
      <w:rFonts w:ascii="Arial" w:eastAsiaTheme="minorHAnsi" w:hAnsi="Arial" w:cstheme="minorBidi"/>
      <w:b/>
      <w:color w:val="FFFFFF" w:themeColor="background1"/>
      <w:szCs w:val="22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paragraph" w:styleId="BodyText">
    <w:name w:val="Body Text"/>
    <w:basedOn w:val="Normal"/>
    <w:link w:val="BodyTextChar"/>
    <w:semiHidden/>
    <w:rsid w:val="0038704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semiHidden/>
    <w:rsid w:val="0038704C"/>
    <w:rPr>
      <w:rFonts w:ascii="Arial" w:eastAsia="Times New Roman" w:hAnsi="Arial" w:cs="Times New Roman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0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ee\Documents\To%20be%20done\Kat%20(Procedures)\Forms\Sent\MOH0004-FOR-00038%20Rev%2000%20Above%20Ground%20Storage%20Tank%20Checklist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MS Document" ma:contentTypeID="0x010100FDF2EDF441064E54AB4EDC40498E172D006DBD622B8665DF449CAB19BDD1C9161A" ma:contentTypeVersion="4" ma:contentTypeDescription="Content Type for MiMs" ma:contentTypeScope="" ma:versionID="aade18a8d182df072d2ddd639e31d26e">
  <xsd:schema xmlns:xsd="http://www.w3.org/2001/XMLSchema" xmlns:xs="http://www.w3.org/2001/XMLSchema" xmlns:p="http://schemas.microsoft.com/office/2006/metadata/properties" xmlns:ns2="e7654c72-3e8e-40ed-8af9-ea0e57042d82" targetNamespace="http://schemas.microsoft.com/office/2006/metadata/properties" ma:root="true" ma:fieldsID="3ce5a5ff834ab2fd013529161be0a9f5" ns2:_="">
    <xsd:import namespace="e7654c72-3e8e-40ed-8af9-ea0e57042d82"/>
    <xsd:element name="properties">
      <xsd:complexType>
        <xsd:sequence>
          <xsd:element name="documentManagement">
            <xsd:complexType>
              <xsd:all>
                <xsd:element ref="ns2:CandC_Tax_MIMSFunctionTaxHTField" minOccurs="0"/>
                <xsd:element ref="ns2:CO_Tax_SubFunctionTaxHTField" minOccurs="0"/>
                <xsd:element ref="ns2:CandC_Tax_1TaxHTField" minOccurs="0"/>
                <xsd:element ref="ns2:CandC_Tax_MIMSCapabilityTaxHTField" minOccurs="0"/>
                <xsd:element ref="ns2:CO_Tax_CoreProcessesTaxHTField" minOccurs="0"/>
                <xsd:element ref="ns2:CO_Tax_PoliciesAndStrategyTaxHTField" minOccurs="0"/>
                <xsd:element ref="ns2:CO_Tax_DocumentTypeTaxHTField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4c72-3e8e-40ed-8af9-ea0e57042d82" elementFormDefault="qualified">
    <xsd:import namespace="http://schemas.microsoft.com/office/2006/documentManagement/types"/>
    <xsd:import namespace="http://schemas.microsoft.com/office/infopath/2007/PartnerControls"/>
    <xsd:element name="CandC_Tax_MIMSFunctionTaxHTField" ma:index="8" nillable="true" ma:taxonomy="true" ma:internalName="CandC_Tax_MIMSFunctionTaxHTField" ma:taxonomyFieldName="CandC_Tax_MIMSFunction" ma:displayName="MIMS Function" ma:fieldId="{3260d9ec-47e9-4743-ba8d-99f8f39b33f4}" ma:taxonomyMulti="true" ma:sspId="937f35d5-c866-4834-b86a-3348a7968bfd" ma:termSetId="50f6b622-9d26-4a94-aefa-068bfe13de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_Tax_SubFunctionTaxHTField" ma:index="10" nillable="true" ma:taxonomy="true" ma:internalName="CO_Tax_SubFunctionTaxHTField" ma:taxonomyFieldName="CO_Tax_SubFunction" ma:displayName="Sub Function" ma:fieldId="{48f45378-3c57-4879-8761-bdf4484694de}" ma:taxonomyMulti="true" ma:sspId="937f35d5-c866-4834-b86a-3348a7968bfd" ma:termSetId="c624f129-c54e-44c3-bd0d-a0b10f54c26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Tax_1TaxHTField" ma:index="12" nillable="true" ma:taxonomy="true" ma:internalName="CandC_Tax_1TaxHTField" ma:taxonomyFieldName="CandC_Tax_1" ma:displayName="Sector" ma:fieldId="{f0f184d7-0b9b-444f-94bc-10343587c733}" ma:taxonomyMulti="true" ma:sspId="937f35d5-c866-4834-b86a-3348a7968bfd" ma:termSetId="30029816-79f4-4095-a7f2-5ec7020000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Tax_MIMSCapabilityTaxHTField" ma:index="14" nillable="true" ma:taxonomy="true" ma:internalName="CandC_Tax_MIMSCapabilityTaxHTField" ma:taxonomyFieldName="CandC_Tax_MIMSCapability" ma:displayName="MIMS Capability" ma:fieldId="{cf719041-f778-408b-a285-6fc6f9be9ebf}" ma:taxonomyMulti="true" ma:sspId="937f35d5-c866-4834-b86a-3348a7968bfd" ma:termSetId="ba8a66f2-36fc-4e3d-98bd-ca1b0832a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_Tax_CoreProcessesTaxHTField" ma:index="16" nillable="true" ma:taxonomy="true" ma:internalName="CO_Tax_CoreProcessesTaxHTField" ma:taxonomyFieldName="CO_Tax_CoreProcesses" ma:displayName="Core Processes" ma:fieldId="{f18dd226-bb58-41e0-b8df-dba197d0374d}" ma:taxonomyMulti="true" ma:sspId="937f35d5-c866-4834-b86a-3348a7968bfd" ma:termSetId="a9a5bb43-38bc-404d-9c7a-211343ae44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_Tax_PoliciesAndStrategyTaxHTField" ma:index="18" nillable="true" ma:taxonomy="true" ma:internalName="CO_Tax_PoliciesAndStrategyTaxHTField" ma:taxonomyFieldName="CO_Tax_PoliciesAndStrategy" ma:displayName="Policies and Strategy" ma:fieldId="{77b6b5a2-dd8d-4545-b3a0-1367b8b57079}" ma:taxonomyMulti="true" ma:sspId="937f35d5-c866-4834-b86a-3348a7968bfd" ma:termSetId="373df278-4204-4c57-b9a6-c2acc9bcfe2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_Tax_DocumentTypeTaxHTField" ma:index="20" nillable="true" ma:taxonomy="true" ma:internalName="CO_Tax_DocumentTypeTaxHTField" ma:taxonomyFieldName="CO_Tax_DocumentType" ma:displayName="Document Type" ma:fieldId="{08208a17-9c39-423f-bddc-0a7b352ea1d0}" ma:taxonomyMulti="true" ma:sspId="937f35d5-c866-4834-b86a-3348a7968bfd" ma:termSetId="3e340429-64e2-4725-b904-ada616d73a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description="" ma:hidden="true" ma:list="{f03c3891-ed75-45e1-acb2-c28e727cbc39}" ma:internalName="TaxCatchAll" ma:showField="CatchAllData" ma:web="e7654c72-3e8e-40ed-8af9-ea0e57042d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_Tax_CoreProcessesTaxHTField xmlns="e7654c72-3e8e-40ed-8af9-ea0e57042d82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Delivery</TermName>
          <TermId xmlns="http://schemas.microsoft.com/office/infopath/2007/PartnerControls">87643498-c68a-4f0f-b6c1-37439b7d8d3e</TermId>
        </TermInfo>
      </Terms>
    </CO_Tax_CoreProcessesTaxHTField>
    <CandC_Tax_1TaxHTField xmlns="e7654c72-3e8e-40ed-8af9-ea0e57042d82">
      <Terms xmlns="http://schemas.microsoft.com/office/infopath/2007/PartnerControls"/>
    </CandC_Tax_1TaxHTField>
    <CO_Tax_SubFunctionTaxHTField xmlns="e7654c72-3e8e-40ed-8af9-ea0e57042d8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34729548-1bae-4561-bf95-4293d0444d83</TermId>
        </TermInfo>
      </Terms>
    </CO_Tax_SubFunctionTaxHTField>
    <CandC_Tax_MIMSFunctionTaxHTField xmlns="e7654c72-3e8e-40ed-8af9-ea0e57042d8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SHESQ</TermName>
          <TermId xmlns="http://schemas.microsoft.com/office/infopath/2007/PartnerControls">7d780a47-1db2-44a7-aa58-891a2153a8f7</TermId>
        </TermInfo>
      </Terms>
    </CandC_Tax_MIMSFunctionTaxHTField>
    <CO_Tax_PoliciesAndStrategyTaxHTField xmlns="e7654c72-3e8e-40ed-8af9-ea0e57042d82">
      <Terms xmlns="http://schemas.microsoft.com/office/infopath/2007/PartnerControls"/>
    </CO_Tax_PoliciesAndStrategyTaxHTField>
    <CO_Tax_DocumentTypeTaxHTField xmlns="e7654c72-3e8e-40ed-8af9-ea0e57042d82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</TermName>
          <TermId xmlns="http://schemas.microsoft.com/office/infopath/2007/PartnerControls">5a800831-e255-476c-b504-f36338330380</TermId>
        </TermInfo>
      </Terms>
    </CO_Tax_DocumentTypeTaxHTField>
    <TaxCatchAll xmlns="e7654c72-3e8e-40ed-8af9-ea0e57042d82">
      <Value>94</Value>
      <Value>88</Value>
      <Value>87</Value>
      <Value>100</Value>
    </TaxCatchAll>
    <CandC_Tax_MIMSCapabilityTaxHTField xmlns="e7654c72-3e8e-40ed-8af9-ea0e57042d82">
      <Terms xmlns="http://schemas.microsoft.com/office/infopath/2007/PartnerControls"/>
    </CandC_Tax_MIMSCapability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E483C-E8CA-4BD2-9600-A4D257ABE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4c72-3e8e-40ed-8af9-ea0e57042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7E9D6-A00D-42D8-BBA2-D302EE0933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CC871-B429-47FF-9936-9E984E7FA40E}">
  <ds:schemaRefs>
    <ds:schemaRef ds:uri="http://schemas.microsoft.com/office/2006/metadata/properties"/>
    <ds:schemaRef ds:uri="http://schemas.microsoft.com/office/infopath/2007/PartnerControls"/>
    <ds:schemaRef ds:uri="e7654c72-3e8e-40ed-8af9-ea0e57042d82"/>
  </ds:schemaRefs>
</ds:datastoreItem>
</file>

<file path=customXml/itemProps4.xml><?xml version="1.0" encoding="utf-8"?>
<ds:datastoreItem xmlns:ds="http://schemas.openxmlformats.org/officeDocument/2006/customXml" ds:itemID="{A3350441-F02E-410B-9F58-E736D127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MOH0004-FOR-00038 Rev 00 Above Ground Storage Tank Checklist</Template>
  <TotalTime>120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- Incident Report Form</vt:lpstr>
    </vt:vector>
  </TitlesOfParts>
  <Company>The Murphy Group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- Incident Report Form</dc:title>
  <dc:creator>Lee, Sophie</dc:creator>
  <cp:lastModifiedBy>Luke Hands</cp:lastModifiedBy>
  <cp:revision>7</cp:revision>
  <cp:lastPrinted>2020-08-10T07:22:00Z</cp:lastPrinted>
  <dcterms:created xsi:type="dcterms:W3CDTF">2020-07-27T12:01:00Z</dcterms:created>
  <dcterms:modified xsi:type="dcterms:W3CDTF">2020-08-10T09:09:00Z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0x010100FDF2EDF441064E54AB4EDC40498E172D006DBD622B8665DF449CAB19BDD1C9161A</vt:lpwstr>
  </property>
  <property fmtid="{D5CDD505-2E9C-101B-9397-08002B2CF9AE}" pid="3" name="CO_Tax_PoliciesAndStrategy">
    <vt:lpwstr/>
  </property>
  <property fmtid="{D5CDD505-2E9C-101B-9397-08002B2CF9AE}" pid="4" name="CandC_Tax_1">
    <vt:lpwstr/>
  </property>
  <property fmtid="{D5CDD505-2E9C-101B-9397-08002B2CF9AE}" pid="5" name="CO_Tax_SubFunction">
    <vt:lpwstr>100;#Safety|34729548-1bae-4561-bf95-4293d0444d83</vt:lpwstr>
  </property>
  <property fmtid="{D5CDD505-2E9C-101B-9397-08002B2CF9AE}" pid="6" name="CandC_Tax_MIMSCapability">
    <vt:lpwstr/>
  </property>
  <property fmtid="{D5CDD505-2E9C-101B-9397-08002B2CF9AE}" pid="7" name="CandC_Tax_MIMSFunction">
    <vt:lpwstr>87;#SHESQ|7d780a47-1db2-44a7-aa58-891a2153a8f7</vt:lpwstr>
  </property>
  <property fmtid="{D5CDD505-2E9C-101B-9397-08002B2CF9AE}" pid="8" name="CO_Tax_CoreProcesses">
    <vt:lpwstr>88;#Project Delivery|87643498-c68a-4f0f-b6c1-37439b7d8d3e</vt:lpwstr>
  </property>
  <property fmtid="{D5CDD505-2E9C-101B-9397-08002B2CF9AE}" pid="9" name="CO_Tax_DocumentType">
    <vt:lpwstr>94;#Form|5a800831-e255-476c-b504-f36338330380</vt:lpwstr>
  </property>
</Properties>
</file>