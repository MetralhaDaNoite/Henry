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628"/>
      </w:tblGrid>
      <w:tr w:rsidR="002F2C24" w:rsidRPr="00E42310" w14:paraId="64501E25" w14:textId="77777777" w:rsidTr="002F188B">
        <w:trPr>
          <w:trHeight w:val="283"/>
        </w:trPr>
        <w:tc>
          <w:tcPr>
            <w:tcW w:w="5000" w:type="pct"/>
            <w:shd w:val="clear" w:color="auto" w:fill="00B0F0"/>
            <w:vAlign w:val="center"/>
          </w:tcPr>
          <w:p w14:paraId="0FA266D8" w14:textId="2253D474" w:rsidR="002F2C24" w:rsidRPr="00E42310" w:rsidRDefault="002F2C24" w:rsidP="00D00293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cs="Arial"/>
                <w:b/>
                <w:color w:val="FFFFFF" w:themeColor="background1"/>
                <w:szCs w:val="20"/>
              </w:rPr>
            </w:pPr>
            <w:r w:rsidRPr="00E42310">
              <w:rPr>
                <w:rFonts w:cs="Arial"/>
                <w:b/>
                <w:color w:val="FFFFFF" w:themeColor="background1"/>
                <w:szCs w:val="20"/>
              </w:rPr>
              <w:t xml:space="preserve">LINK TO PROCEDURE </w:t>
            </w:r>
          </w:p>
        </w:tc>
      </w:tr>
      <w:tr w:rsidR="00782D0E" w14:paraId="42016689" w14:textId="77777777" w:rsidTr="00782D0E">
        <w:trPr>
          <w:trHeight w:val="227"/>
        </w:trPr>
        <w:tc>
          <w:tcPr>
            <w:tcW w:w="5000" w:type="pct"/>
            <w:shd w:val="clear" w:color="auto" w:fill="F2F2F2" w:themeFill="background1" w:themeFillShade="F2"/>
            <w:vAlign w:val="center"/>
          </w:tcPr>
          <w:p w14:paraId="79475E81" w14:textId="668BFB0E" w:rsidR="00782D0E" w:rsidRPr="0070759D" w:rsidRDefault="002A272C" w:rsidP="00D00293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cs="Arial"/>
                <w:color w:val="000000" w:themeColor="text1"/>
                <w:szCs w:val="20"/>
              </w:rPr>
            </w:pPr>
            <w:hyperlink r:id="rId13" w:anchor="search=excavation" w:history="1">
              <w:r w:rsidR="00782D0E" w:rsidRPr="00350F38">
                <w:rPr>
                  <w:rStyle w:val="Hyperlink"/>
                  <w:rFonts w:cs="Arial"/>
                  <w:szCs w:val="20"/>
                </w:rPr>
                <w:t>Excavations Procedure</w:t>
              </w:r>
            </w:hyperlink>
          </w:p>
        </w:tc>
      </w:tr>
    </w:tbl>
    <w:p w14:paraId="3C2F3C98" w14:textId="77777777" w:rsidR="0035552A" w:rsidRPr="00D00293" w:rsidRDefault="0035552A" w:rsidP="00D00293">
      <w:pPr>
        <w:rPr>
          <w:sz w:val="4"/>
        </w:rPr>
      </w:pPr>
    </w:p>
    <w:tbl>
      <w:tblPr>
        <w:tblStyle w:val="TableGrid"/>
        <w:tblW w:w="5000" w:type="pct"/>
        <w:tblBorders>
          <w:top w:val="single" w:sz="4" w:space="0" w:color="225A40"/>
          <w:left w:val="single" w:sz="4" w:space="0" w:color="225A40"/>
          <w:bottom w:val="single" w:sz="4" w:space="0" w:color="225A40"/>
          <w:right w:val="single" w:sz="4" w:space="0" w:color="225A40"/>
          <w:insideH w:val="single" w:sz="4" w:space="0" w:color="225A40"/>
          <w:insideV w:val="single" w:sz="4" w:space="0" w:color="225A40"/>
        </w:tblBorders>
        <w:shd w:val="clear" w:color="auto" w:fill="225A40" w:themeFill="accent1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375"/>
        <w:gridCol w:w="1032"/>
        <w:gridCol w:w="343"/>
        <w:gridCol w:w="1375"/>
        <w:gridCol w:w="553"/>
        <w:gridCol w:w="208"/>
        <w:gridCol w:w="616"/>
        <w:gridCol w:w="1375"/>
        <w:gridCol w:w="799"/>
        <w:gridCol w:w="556"/>
        <w:gridCol w:w="1396"/>
      </w:tblGrid>
      <w:tr w:rsidR="002F2C24" w:rsidRPr="00F67D6D" w14:paraId="52683AEC" w14:textId="77777777" w:rsidTr="00D00293">
        <w:trPr>
          <w:trHeight w:val="227"/>
        </w:trPr>
        <w:tc>
          <w:tcPr>
            <w:tcW w:w="5000" w:type="pct"/>
            <w:gridSpan w:val="11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bottom"/>
          </w:tcPr>
          <w:p w14:paraId="4F076287" w14:textId="77777777" w:rsidR="002F2C24" w:rsidRPr="00176AE3" w:rsidRDefault="002F2C24" w:rsidP="00892962">
            <w:pPr>
              <w:spacing w:after="0"/>
              <w:jc w:val="center"/>
              <w:rPr>
                <w:b/>
                <w:color w:val="FF0000"/>
              </w:rPr>
            </w:pPr>
            <w:r w:rsidRPr="000C3010">
              <w:rPr>
                <w:b/>
                <w:color w:val="FF0000"/>
              </w:rPr>
              <w:t>Work must not start until Sections A, B and C have been completed a</w:t>
            </w:r>
            <w:r>
              <w:rPr>
                <w:b/>
                <w:color w:val="FF0000"/>
              </w:rPr>
              <w:t>nd signed by authorised persons</w:t>
            </w:r>
          </w:p>
          <w:p w14:paraId="695BBEEA" w14:textId="77777777" w:rsidR="002F2C24" w:rsidRPr="00176AE3" w:rsidRDefault="002F2C24" w:rsidP="00892962">
            <w:pPr>
              <w:spacing w:before="40" w:after="0"/>
              <w:jc w:val="center"/>
              <w:rPr>
                <w:rFonts w:cs="Arial"/>
                <w:b/>
              </w:rPr>
            </w:pPr>
            <w:r w:rsidRPr="00176AE3">
              <w:rPr>
                <w:rFonts w:cs="Arial"/>
                <w:b/>
              </w:rPr>
              <w:t>To be completed for ALL operations involving breaking ground.</w:t>
            </w:r>
          </w:p>
          <w:p w14:paraId="7FB80A18" w14:textId="77777777" w:rsidR="002F2C24" w:rsidRPr="00F67D6D" w:rsidRDefault="002F2C24" w:rsidP="00892962">
            <w:pPr>
              <w:spacing w:before="40" w:after="0"/>
              <w:jc w:val="center"/>
              <w:rPr>
                <w:rFonts w:cs="Arial"/>
                <w:b/>
              </w:rPr>
            </w:pPr>
            <w:r w:rsidRPr="00176AE3">
              <w:rPr>
                <w:rFonts w:cs="Arial"/>
                <w:b/>
              </w:rPr>
              <w:t>All services must be treated as live and included within this permit</w:t>
            </w:r>
          </w:p>
        </w:tc>
      </w:tr>
      <w:tr w:rsidR="002F2C24" w:rsidRPr="00F67D6D" w14:paraId="0F41EC0B" w14:textId="77777777" w:rsidTr="002F188B">
        <w:trPr>
          <w:trHeight w:val="227"/>
        </w:trPr>
        <w:tc>
          <w:tcPr>
            <w:tcW w:w="5000" w:type="pct"/>
            <w:gridSpan w:val="11"/>
            <w:shd w:val="clear" w:color="auto" w:fill="002060"/>
            <w:tcMar>
              <w:top w:w="28" w:type="dxa"/>
              <w:left w:w="57" w:type="dxa"/>
              <w:bottom w:w="28" w:type="dxa"/>
              <w:right w:w="57" w:type="dxa"/>
            </w:tcMar>
            <w:vAlign w:val="bottom"/>
          </w:tcPr>
          <w:p w14:paraId="03A9417C" w14:textId="77777777" w:rsidR="002F2C24" w:rsidRPr="00F67D6D" w:rsidRDefault="002F2C24" w:rsidP="000C2D8B">
            <w:pPr>
              <w:spacing w:before="60" w:after="60"/>
              <w:jc w:val="center"/>
              <w:rPr>
                <w:rFonts w:cs="Arial"/>
                <w:b/>
                <w:color w:val="FFFFFF" w:themeColor="background1"/>
              </w:rPr>
            </w:pPr>
            <w:r w:rsidRPr="00F67D6D">
              <w:rPr>
                <w:rFonts w:cs="Arial"/>
                <w:b/>
                <w:color w:val="FFFFFF" w:themeColor="background1"/>
              </w:rPr>
              <w:t>SECTION A: TASK INFORMATION</w:t>
            </w:r>
          </w:p>
        </w:tc>
      </w:tr>
      <w:tr w:rsidR="002F2C24" w:rsidRPr="00F67D6D" w14:paraId="4DEDAD92" w14:textId="77777777" w:rsidTr="002F188B">
        <w:trPr>
          <w:trHeight w:val="227"/>
        </w:trPr>
        <w:tc>
          <w:tcPr>
            <w:tcW w:w="5000" w:type="pct"/>
            <w:gridSpan w:val="11"/>
            <w:shd w:val="clear" w:color="auto" w:fill="002060"/>
            <w:tcMar>
              <w:top w:w="28" w:type="dxa"/>
              <w:left w:w="57" w:type="dxa"/>
              <w:bottom w:w="28" w:type="dxa"/>
              <w:right w:w="57" w:type="dxa"/>
            </w:tcMar>
            <w:vAlign w:val="bottom"/>
          </w:tcPr>
          <w:p w14:paraId="6F092C19" w14:textId="77777777" w:rsidR="002F2C24" w:rsidRPr="00F67D6D" w:rsidRDefault="002F2C24" w:rsidP="000C2D8B">
            <w:pPr>
              <w:spacing w:before="40" w:after="40"/>
              <w:jc w:val="center"/>
              <w:rPr>
                <w:rFonts w:eastAsia="MS Gothic" w:cs="Arial"/>
                <w:b/>
                <w:color w:val="FFFFFF" w:themeColor="background1"/>
              </w:rPr>
            </w:pPr>
            <w:r w:rsidRPr="00F67D6D">
              <w:rPr>
                <w:rFonts w:cs="Arial"/>
                <w:b/>
                <w:color w:val="FFFFFF" w:themeColor="background1"/>
              </w:rPr>
              <w:t>PROVING SERVICES - PLANNING</w:t>
            </w:r>
          </w:p>
        </w:tc>
      </w:tr>
      <w:tr w:rsidR="002F2C24" w:rsidRPr="00F67D6D" w14:paraId="5CE2CC33" w14:textId="77777777" w:rsidTr="002F188B">
        <w:trPr>
          <w:trHeight w:val="227"/>
        </w:trPr>
        <w:tc>
          <w:tcPr>
            <w:tcW w:w="5000" w:type="pct"/>
            <w:gridSpan w:val="11"/>
            <w:shd w:val="clear" w:color="auto" w:fill="0070C0"/>
            <w:tcMar>
              <w:top w:w="28" w:type="dxa"/>
              <w:left w:w="57" w:type="dxa"/>
              <w:bottom w:w="28" w:type="dxa"/>
              <w:right w:w="57" w:type="dxa"/>
            </w:tcMar>
            <w:vAlign w:val="bottom"/>
          </w:tcPr>
          <w:p w14:paraId="3228A8DC" w14:textId="3CDEA921" w:rsidR="002F2C24" w:rsidRPr="00F67D6D" w:rsidRDefault="002F2C24" w:rsidP="000C2D8B">
            <w:pPr>
              <w:spacing w:before="40" w:after="40"/>
              <w:jc w:val="center"/>
              <w:rPr>
                <w:rFonts w:cs="Arial"/>
                <w:b/>
                <w:color w:val="FFFFFF" w:themeColor="background1"/>
              </w:rPr>
            </w:pPr>
            <w:r w:rsidRPr="00F67D6D">
              <w:rPr>
                <w:rFonts w:cs="Arial"/>
                <w:b/>
                <w:i/>
                <w:color w:val="FFFFFF" w:themeColor="background1"/>
              </w:rPr>
              <w:t xml:space="preserve">To Be Completed By </w:t>
            </w:r>
            <w:r w:rsidR="00D235C1">
              <w:rPr>
                <w:rFonts w:cs="Arial"/>
                <w:b/>
                <w:i/>
                <w:color w:val="FFFFFF" w:themeColor="background1"/>
              </w:rPr>
              <w:t>Permit Authoriser</w:t>
            </w:r>
          </w:p>
        </w:tc>
      </w:tr>
      <w:tr w:rsidR="002F2C24" w:rsidRPr="00F67D6D" w14:paraId="48877477" w14:textId="77777777" w:rsidTr="00D00293">
        <w:trPr>
          <w:trHeight w:val="227"/>
        </w:trPr>
        <w:tc>
          <w:tcPr>
            <w:tcW w:w="1250" w:type="pct"/>
            <w:gridSpan w:val="2"/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3C096EC" w14:textId="77777777" w:rsidR="002F2C24" w:rsidRPr="00F67D6D" w:rsidRDefault="002F2C24" w:rsidP="00B32BA4">
            <w:pPr>
              <w:spacing w:before="40" w:after="40"/>
              <w:contextualSpacing/>
              <w:rPr>
                <w:rFonts w:cs="Arial"/>
                <w:b/>
                <w:color w:val="FFFFFF" w:themeColor="background1"/>
              </w:rPr>
            </w:pPr>
            <w:r w:rsidRPr="00F67D6D">
              <w:rPr>
                <w:rStyle w:val="Strong"/>
                <w:rFonts w:cs="Arial"/>
              </w:rPr>
              <w:t>Contract Name</w:t>
            </w:r>
          </w:p>
        </w:tc>
        <w:tc>
          <w:tcPr>
            <w:tcW w:w="1287" w:type="pct"/>
            <w:gridSpan w:val="4"/>
            <w:shd w:val="clear" w:color="auto" w:fill="F2F2F2" w:themeFill="background1" w:themeFillShade="F2"/>
            <w:vAlign w:val="center"/>
          </w:tcPr>
          <w:p w14:paraId="0E6A9FC6" w14:textId="77777777" w:rsidR="002F2C24" w:rsidRPr="00DC4E6D" w:rsidRDefault="002F2C24" w:rsidP="00B32BA4">
            <w:pPr>
              <w:spacing w:before="40" w:after="40"/>
              <w:contextualSpacing/>
              <w:rPr>
                <w:rFonts w:cs="Arial"/>
                <w:b/>
              </w:rPr>
            </w:pPr>
          </w:p>
        </w:tc>
        <w:tc>
          <w:tcPr>
            <w:tcW w:w="1449" w:type="pct"/>
            <w:gridSpan w:val="3"/>
            <w:shd w:val="clear" w:color="auto" w:fill="D9D9D9" w:themeFill="background1" w:themeFillShade="D9"/>
            <w:vAlign w:val="center"/>
          </w:tcPr>
          <w:p w14:paraId="2B801FB6" w14:textId="77777777" w:rsidR="002F2C24" w:rsidRPr="00F67D6D" w:rsidRDefault="002F2C24" w:rsidP="00B32BA4">
            <w:pPr>
              <w:spacing w:before="40" w:after="40"/>
              <w:contextualSpacing/>
              <w:rPr>
                <w:rFonts w:cs="Arial"/>
                <w:b/>
                <w:color w:val="FFFFFF" w:themeColor="background1"/>
              </w:rPr>
            </w:pPr>
            <w:r w:rsidRPr="00F67D6D">
              <w:rPr>
                <w:rStyle w:val="Strong"/>
                <w:rFonts w:cs="Arial"/>
              </w:rPr>
              <w:t>Contract Number</w:t>
            </w:r>
          </w:p>
        </w:tc>
        <w:tc>
          <w:tcPr>
            <w:tcW w:w="1014" w:type="pct"/>
            <w:gridSpan w:val="2"/>
            <w:shd w:val="clear" w:color="auto" w:fill="F2F2F2" w:themeFill="background1" w:themeFillShade="F2"/>
            <w:vAlign w:val="center"/>
          </w:tcPr>
          <w:p w14:paraId="6D4D461B" w14:textId="77777777" w:rsidR="002F2C24" w:rsidRPr="00DC4E6D" w:rsidRDefault="002F2C24" w:rsidP="00B32BA4">
            <w:pPr>
              <w:spacing w:before="40" w:after="40"/>
              <w:contextualSpacing/>
              <w:rPr>
                <w:rFonts w:cs="Arial"/>
                <w:b/>
              </w:rPr>
            </w:pPr>
          </w:p>
        </w:tc>
      </w:tr>
      <w:tr w:rsidR="002F2C24" w:rsidRPr="00F67D6D" w14:paraId="4A7D9E13" w14:textId="77777777" w:rsidTr="00D00293">
        <w:trPr>
          <w:trHeight w:val="227"/>
        </w:trPr>
        <w:tc>
          <w:tcPr>
            <w:tcW w:w="1250" w:type="pct"/>
            <w:gridSpan w:val="2"/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F8BE069" w14:textId="5D1EDECC" w:rsidR="002F2C24" w:rsidRPr="00F67D6D" w:rsidRDefault="002F2C24" w:rsidP="00B32BA4">
            <w:pPr>
              <w:spacing w:before="40" w:after="40"/>
              <w:contextualSpacing/>
              <w:rPr>
                <w:rFonts w:cs="Arial"/>
                <w:b/>
                <w:color w:val="FFFFFF" w:themeColor="background1"/>
              </w:rPr>
            </w:pPr>
            <w:r w:rsidRPr="00F67D6D">
              <w:rPr>
                <w:rStyle w:val="Strong"/>
                <w:rFonts w:cs="Arial"/>
              </w:rPr>
              <w:t>RA/MS No</w:t>
            </w:r>
            <w:r w:rsidR="00782D0E">
              <w:rPr>
                <w:rStyle w:val="Strong"/>
                <w:rFonts w:cs="Arial"/>
              </w:rPr>
              <w:t>.</w:t>
            </w:r>
            <w:r w:rsidRPr="00F67D6D">
              <w:rPr>
                <w:rStyle w:val="Strong"/>
                <w:rFonts w:cs="Arial"/>
              </w:rPr>
              <w:t xml:space="preserve"> applying to this work:</w:t>
            </w:r>
          </w:p>
        </w:tc>
        <w:tc>
          <w:tcPr>
            <w:tcW w:w="1287" w:type="pct"/>
            <w:gridSpan w:val="4"/>
            <w:shd w:val="clear" w:color="auto" w:fill="F2F2F2" w:themeFill="background1" w:themeFillShade="F2"/>
            <w:vAlign w:val="center"/>
          </w:tcPr>
          <w:p w14:paraId="042CD432" w14:textId="77777777" w:rsidR="002F2C24" w:rsidRPr="00DC4E6D" w:rsidRDefault="002F2C24" w:rsidP="00B32BA4">
            <w:pPr>
              <w:spacing w:before="40" w:after="40"/>
              <w:contextualSpacing/>
              <w:rPr>
                <w:rFonts w:cs="Arial"/>
                <w:b/>
              </w:rPr>
            </w:pPr>
          </w:p>
        </w:tc>
        <w:tc>
          <w:tcPr>
            <w:tcW w:w="1449" w:type="pct"/>
            <w:gridSpan w:val="3"/>
            <w:shd w:val="clear" w:color="auto" w:fill="D9D9D9" w:themeFill="background1" w:themeFillShade="D9"/>
            <w:vAlign w:val="center"/>
          </w:tcPr>
          <w:p w14:paraId="46D5308B" w14:textId="77777777" w:rsidR="002F2C24" w:rsidRPr="00F67D6D" w:rsidRDefault="002F2C24" w:rsidP="00B32BA4">
            <w:pPr>
              <w:spacing w:before="40" w:after="40"/>
              <w:contextualSpacing/>
              <w:rPr>
                <w:rFonts w:cs="Arial"/>
                <w:b/>
                <w:color w:val="FFFFFF" w:themeColor="background1"/>
              </w:rPr>
            </w:pPr>
            <w:r w:rsidRPr="00F67D6D">
              <w:rPr>
                <w:rStyle w:val="Strong"/>
                <w:rFonts w:cs="Arial"/>
              </w:rPr>
              <w:t>Permit No:</w:t>
            </w:r>
          </w:p>
        </w:tc>
        <w:tc>
          <w:tcPr>
            <w:tcW w:w="1014" w:type="pct"/>
            <w:gridSpan w:val="2"/>
            <w:shd w:val="clear" w:color="auto" w:fill="F2F2F2" w:themeFill="background1" w:themeFillShade="F2"/>
            <w:vAlign w:val="center"/>
          </w:tcPr>
          <w:p w14:paraId="7BB42F0A" w14:textId="77777777" w:rsidR="002F2C24" w:rsidRPr="00DC4E6D" w:rsidRDefault="002F2C24" w:rsidP="00B32BA4">
            <w:pPr>
              <w:spacing w:before="40" w:after="40"/>
              <w:contextualSpacing/>
              <w:rPr>
                <w:rFonts w:cs="Arial"/>
                <w:b/>
              </w:rPr>
            </w:pPr>
          </w:p>
        </w:tc>
      </w:tr>
      <w:tr w:rsidR="002F2C24" w:rsidRPr="00F67D6D" w14:paraId="21721876" w14:textId="77777777" w:rsidTr="00D00293">
        <w:trPr>
          <w:trHeight w:val="227"/>
        </w:trPr>
        <w:tc>
          <w:tcPr>
            <w:tcW w:w="2537" w:type="pct"/>
            <w:gridSpan w:val="6"/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0261A17" w14:textId="77777777" w:rsidR="002F2C24" w:rsidRPr="00F67D6D" w:rsidRDefault="002F2C24" w:rsidP="00B32BA4">
            <w:pPr>
              <w:spacing w:before="40" w:after="40"/>
              <w:contextualSpacing/>
              <w:rPr>
                <w:rStyle w:val="Strong"/>
                <w:rFonts w:cs="Arial"/>
              </w:rPr>
            </w:pPr>
            <w:r w:rsidRPr="00F67D6D">
              <w:rPr>
                <w:rStyle w:val="Strong"/>
                <w:rFonts w:cs="Arial"/>
              </w:rPr>
              <w:t xml:space="preserve">Permit required for: </w:t>
            </w:r>
          </w:p>
          <w:p w14:paraId="60C3C05E" w14:textId="77777777" w:rsidR="002F2C24" w:rsidRPr="00DB0F3D" w:rsidRDefault="002F2C24" w:rsidP="00B32BA4">
            <w:pPr>
              <w:spacing w:before="40" w:after="40"/>
              <w:contextualSpacing/>
              <w:rPr>
                <w:rFonts w:cs="Arial"/>
                <w:b/>
                <w:color w:val="FFFFFF" w:themeColor="background1"/>
              </w:rPr>
            </w:pPr>
            <w:r w:rsidRPr="00DB0F3D">
              <w:rPr>
                <w:rStyle w:val="Strong"/>
                <w:rFonts w:cs="Arial"/>
                <w:b w:val="0"/>
              </w:rPr>
              <w:t>(Please specify the reason for the permit. e.g. excavations / piling etc...)</w:t>
            </w:r>
          </w:p>
        </w:tc>
        <w:tc>
          <w:tcPr>
            <w:tcW w:w="2463" w:type="pct"/>
            <w:gridSpan w:val="5"/>
            <w:shd w:val="clear" w:color="auto" w:fill="F2F2F2" w:themeFill="background1" w:themeFillShade="F2"/>
            <w:vAlign w:val="center"/>
          </w:tcPr>
          <w:p w14:paraId="50B7B216" w14:textId="77777777" w:rsidR="002F2C24" w:rsidRPr="00DC4E6D" w:rsidRDefault="002F2C24" w:rsidP="00B32BA4">
            <w:pPr>
              <w:spacing w:before="40" w:after="40"/>
              <w:contextualSpacing/>
              <w:rPr>
                <w:rFonts w:cs="Arial"/>
              </w:rPr>
            </w:pPr>
          </w:p>
          <w:p w14:paraId="3237CAF6" w14:textId="77777777" w:rsidR="002F2C24" w:rsidRPr="00DC4E6D" w:rsidRDefault="002F2C24" w:rsidP="00B32BA4">
            <w:pPr>
              <w:spacing w:before="40" w:after="40"/>
              <w:contextualSpacing/>
              <w:rPr>
                <w:rFonts w:cs="Arial"/>
                <w:b/>
              </w:rPr>
            </w:pPr>
          </w:p>
        </w:tc>
      </w:tr>
      <w:tr w:rsidR="002F2C24" w:rsidRPr="00F67D6D" w14:paraId="4D76CC47" w14:textId="77777777" w:rsidTr="00D00293">
        <w:trPr>
          <w:trHeight w:val="227"/>
        </w:trPr>
        <w:tc>
          <w:tcPr>
            <w:tcW w:w="2537" w:type="pct"/>
            <w:gridSpan w:val="6"/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1211938" w14:textId="77777777" w:rsidR="002F2C24" w:rsidRPr="00F67D6D" w:rsidRDefault="002F2C24" w:rsidP="00B32BA4">
            <w:pPr>
              <w:spacing w:before="40" w:after="40"/>
              <w:contextualSpacing/>
              <w:rPr>
                <w:rFonts w:cs="Arial"/>
                <w:b/>
                <w:szCs w:val="20"/>
              </w:rPr>
            </w:pPr>
            <w:r w:rsidRPr="00F67D6D">
              <w:rPr>
                <w:rFonts w:cs="Arial"/>
                <w:b/>
                <w:szCs w:val="20"/>
              </w:rPr>
              <w:t xml:space="preserve">Description of Works &amp; Location </w:t>
            </w:r>
          </w:p>
          <w:p w14:paraId="5DD15594" w14:textId="77777777" w:rsidR="002F2C24" w:rsidRPr="00DB0F3D" w:rsidRDefault="002F2C24" w:rsidP="00B32BA4">
            <w:pPr>
              <w:spacing w:before="40" w:after="40"/>
              <w:contextualSpacing/>
              <w:rPr>
                <w:rFonts w:cs="Arial"/>
              </w:rPr>
            </w:pPr>
            <w:r w:rsidRPr="00DB0F3D">
              <w:rPr>
                <w:rFonts w:cs="Arial"/>
                <w:szCs w:val="20"/>
              </w:rPr>
              <w:t>(Works location, dimensions of work area, etc...)</w:t>
            </w:r>
          </w:p>
        </w:tc>
        <w:tc>
          <w:tcPr>
            <w:tcW w:w="2463" w:type="pct"/>
            <w:gridSpan w:val="5"/>
            <w:shd w:val="clear" w:color="auto" w:fill="F2F2F2" w:themeFill="background1" w:themeFillShade="F2"/>
            <w:vAlign w:val="center"/>
          </w:tcPr>
          <w:p w14:paraId="42CCFF9C" w14:textId="77777777" w:rsidR="002F2C24" w:rsidRPr="00DC4E6D" w:rsidRDefault="002F2C24" w:rsidP="00B32BA4">
            <w:pPr>
              <w:spacing w:before="40" w:after="40"/>
              <w:contextualSpacing/>
              <w:rPr>
                <w:rFonts w:cs="Arial"/>
                <w:b/>
              </w:rPr>
            </w:pPr>
          </w:p>
        </w:tc>
      </w:tr>
      <w:tr w:rsidR="002F2C24" w:rsidRPr="00F67D6D" w14:paraId="253D1EE1" w14:textId="77777777" w:rsidTr="00D00293">
        <w:trPr>
          <w:trHeight w:val="227"/>
        </w:trPr>
        <w:tc>
          <w:tcPr>
            <w:tcW w:w="1250" w:type="pct"/>
            <w:gridSpan w:val="2"/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1879A01" w14:textId="77777777" w:rsidR="002F2C24" w:rsidRPr="00F67D6D" w:rsidRDefault="002F2C24" w:rsidP="00B32BA4">
            <w:pPr>
              <w:spacing w:before="40" w:after="40"/>
              <w:contextualSpacing/>
              <w:rPr>
                <w:rStyle w:val="Strong"/>
                <w:rFonts w:cs="Arial"/>
              </w:rPr>
            </w:pPr>
            <w:r w:rsidRPr="00F67D6D">
              <w:rPr>
                <w:rStyle w:val="Strong"/>
                <w:rFonts w:cs="Arial"/>
              </w:rPr>
              <w:t>CAT: Serial No</w:t>
            </w:r>
          </w:p>
        </w:tc>
        <w:tc>
          <w:tcPr>
            <w:tcW w:w="1287" w:type="pct"/>
            <w:gridSpan w:val="4"/>
            <w:shd w:val="clear" w:color="auto" w:fill="F2F2F2" w:themeFill="background1" w:themeFillShade="F2"/>
            <w:vAlign w:val="center"/>
          </w:tcPr>
          <w:p w14:paraId="2A2C0CE1" w14:textId="77777777" w:rsidR="002F2C24" w:rsidRPr="00F67D6D" w:rsidRDefault="002F2C24" w:rsidP="00B32BA4">
            <w:pPr>
              <w:spacing w:before="40" w:after="40"/>
              <w:contextualSpacing/>
              <w:rPr>
                <w:rFonts w:eastAsia="MS Gothic" w:cs="Arial"/>
              </w:rPr>
            </w:pPr>
          </w:p>
        </w:tc>
        <w:tc>
          <w:tcPr>
            <w:tcW w:w="1449" w:type="pct"/>
            <w:gridSpan w:val="3"/>
            <w:shd w:val="clear" w:color="auto" w:fill="D9D9D9" w:themeFill="background1" w:themeFillShade="D9"/>
            <w:vAlign w:val="center"/>
          </w:tcPr>
          <w:p w14:paraId="76F6D885" w14:textId="77777777" w:rsidR="002F2C24" w:rsidRPr="00F67D6D" w:rsidRDefault="002F2C24" w:rsidP="00B32BA4">
            <w:pPr>
              <w:spacing w:before="40" w:after="40"/>
              <w:contextualSpacing/>
              <w:rPr>
                <w:rFonts w:eastAsia="MS Gothic" w:cs="Arial"/>
              </w:rPr>
            </w:pPr>
            <w:r w:rsidRPr="00F67D6D">
              <w:rPr>
                <w:rStyle w:val="Strong"/>
                <w:rFonts w:cs="Arial"/>
              </w:rPr>
              <w:t>CAT: Calibration Due date</w:t>
            </w:r>
          </w:p>
        </w:tc>
        <w:tc>
          <w:tcPr>
            <w:tcW w:w="1014" w:type="pct"/>
            <w:gridSpan w:val="2"/>
            <w:shd w:val="clear" w:color="auto" w:fill="F2F2F2" w:themeFill="background1" w:themeFillShade="F2"/>
            <w:vAlign w:val="center"/>
          </w:tcPr>
          <w:p w14:paraId="76DD5CC6" w14:textId="77777777" w:rsidR="002F2C24" w:rsidRPr="00F67D6D" w:rsidRDefault="002F2C24" w:rsidP="00B32BA4">
            <w:pPr>
              <w:spacing w:before="40" w:after="40"/>
              <w:contextualSpacing/>
              <w:rPr>
                <w:rFonts w:eastAsia="MS Gothic" w:cs="Arial"/>
              </w:rPr>
            </w:pPr>
          </w:p>
        </w:tc>
      </w:tr>
      <w:tr w:rsidR="002F2C24" w:rsidRPr="00F67D6D" w14:paraId="3854A16E" w14:textId="77777777" w:rsidTr="00D00293">
        <w:trPr>
          <w:trHeight w:val="227"/>
        </w:trPr>
        <w:tc>
          <w:tcPr>
            <w:tcW w:w="1250" w:type="pct"/>
            <w:gridSpan w:val="2"/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4D65676" w14:textId="77777777" w:rsidR="002F2C24" w:rsidRPr="00F67D6D" w:rsidRDefault="002F2C24" w:rsidP="00B32BA4">
            <w:pPr>
              <w:spacing w:before="40" w:after="40"/>
              <w:contextualSpacing/>
              <w:rPr>
                <w:rStyle w:val="Strong"/>
                <w:rFonts w:cs="Arial"/>
              </w:rPr>
            </w:pPr>
            <w:r w:rsidRPr="00F67D6D">
              <w:rPr>
                <w:rStyle w:val="Strong"/>
                <w:rFonts w:cs="Arial"/>
              </w:rPr>
              <w:t>Genny: Serial No</w:t>
            </w:r>
          </w:p>
        </w:tc>
        <w:tc>
          <w:tcPr>
            <w:tcW w:w="1287" w:type="pct"/>
            <w:gridSpan w:val="4"/>
            <w:shd w:val="clear" w:color="auto" w:fill="F2F2F2" w:themeFill="background1" w:themeFillShade="F2"/>
            <w:vAlign w:val="center"/>
          </w:tcPr>
          <w:p w14:paraId="1DBFB39A" w14:textId="77777777" w:rsidR="002F2C24" w:rsidRPr="00F67D6D" w:rsidRDefault="002F2C24" w:rsidP="00B32BA4">
            <w:pPr>
              <w:spacing w:before="40" w:after="40"/>
              <w:contextualSpacing/>
              <w:rPr>
                <w:rFonts w:eastAsia="MS Gothic" w:cs="Arial"/>
              </w:rPr>
            </w:pPr>
          </w:p>
        </w:tc>
        <w:tc>
          <w:tcPr>
            <w:tcW w:w="1449" w:type="pct"/>
            <w:gridSpan w:val="3"/>
            <w:shd w:val="clear" w:color="auto" w:fill="D9D9D9" w:themeFill="background1" w:themeFillShade="D9"/>
            <w:vAlign w:val="center"/>
          </w:tcPr>
          <w:p w14:paraId="5E59E067" w14:textId="77777777" w:rsidR="002F2C24" w:rsidRPr="00F67D6D" w:rsidRDefault="002F2C24" w:rsidP="00B32BA4">
            <w:pPr>
              <w:spacing w:before="40" w:after="40"/>
              <w:contextualSpacing/>
              <w:rPr>
                <w:rStyle w:val="Strong"/>
                <w:rFonts w:cs="Arial"/>
              </w:rPr>
            </w:pPr>
            <w:r w:rsidRPr="00F67D6D">
              <w:rPr>
                <w:rStyle w:val="Strong"/>
                <w:rFonts w:cs="Arial"/>
              </w:rPr>
              <w:t>Genny: Calibration Due date</w:t>
            </w:r>
          </w:p>
        </w:tc>
        <w:tc>
          <w:tcPr>
            <w:tcW w:w="1014" w:type="pct"/>
            <w:gridSpan w:val="2"/>
            <w:shd w:val="clear" w:color="auto" w:fill="F2F2F2" w:themeFill="background1" w:themeFillShade="F2"/>
            <w:vAlign w:val="center"/>
          </w:tcPr>
          <w:p w14:paraId="3902B7DE" w14:textId="77777777" w:rsidR="002F2C24" w:rsidRPr="00F67D6D" w:rsidRDefault="002F2C24" w:rsidP="00B32BA4">
            <w:pPr>
              <w:spacing w:before="40" w:after="40"/>
              <w:contextualSpacing/>
              <w:rPr>
                <w:rFonts w:eastAsia="MS Gothic" w:cs="Arial"/>
              </w:rPr>
            </w:pPr>
          </w:p>
        </w:tc>
      </w:tr>
      <w:tr w:rsidR="002F2C24" w:rsidRPr="00F67D6D" w14:paraId="435E1889" w14:textId="77777777" w:rsidTr="00D00293">
        <w:trPr>
          <w:trHeight w:val="227"/>
        </w:trPr>
        <w:tc>
          <w:tcPr>
            <w:tcW w:w="1250" w:type="pct"/>
            <w:gridSpan w:val="2"/>
            <w:vMerge w:val="restart"/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1C1D460" w14:textId="77777777" w:rsidR="002F2C24" w:rsidRPr="00F67D6D" w:rsidRDefault="002F2C24" w:rsidP="00B32BA4">
            <w:pPr>
              <w:spacing w:before="40" w:after="40"/>
              <w:contextualSpacing/>
              <w:rPr>
                <w:rStyle w:val="Strong"/>
                <w:rFonts w:cs="Arial"/>
              </w:rPr>
            </w:pPr>
            <w:r w:rsidRPr="00F67D6D">
              <w:rPr>
                <w:rStyle w:val="Strong"/>
                <w:rFonts w:cs="Arial"/>
              </w:rPr>
              <w:t>Ground Penetration Conducted?</w:t>
            </w:r>
          </w:p>
        </w:tc>
        <w:tc>
          <w:tcPr>
            <w:tcW w:w="3750" w:type="pct"/>
            <w:gridSpan w:val="9"/>
            <w:shd w:val="clear" w:color="auto" w:fill="F2F2F2" w:themeFill="background1" w:themeFillShade="F2"/>
            <w:vAlign w:val="center"/>
          </w:tcPr>
          <w:p w14:paraId="23FD316E" w14:textId="77777777" w:rsidR="002F2C24" w:rsidRPr="00F67D6D" w:rsidRDefault="002F2C24" w:rsidP="00B32BA4">
            <w:pPr>
              <w:spacing w:before="40" w:after="40"/>
              <w:contextualSpacing/>
              <w:rPr>
                <w:rFonts w:eastAsia="MS Gothic" w:cs="Arial"/>
              </w:rPr>
            </w:pPr>
            <w:r w:rsidRPr="0002359D">
              <w:rPr>
                <w:rFonts w:ascii="Segoe UI Symbol" w:eastAsia="MS Gothic" w:hAnsi="Segoe UI Symbol" w:cs="Segoe UI Symbol"/>
                <w:b/>
              </w:rPr>
              <w:t>☐</w:t>
            </w:r>
            <w:r w:rsidRPr="0002359D">
              <w:rPr>
                <w:rFonts w:cs="Arial"/>
                <w:b/>
              </w:rPr>
              <w:t xml:space="preserve"> </w:t>
            </w:r>
            <w:r w:rsidRPr="0002359D">
              <w:rPr>
                <w:rFonts w:cs="Arial"/>
                <w:b/>
                <w:color w:val="6A962C" w:themeColor="accent3" w:themeShade="BF"/>
              </w:rPr>
              <w:t>YES</w:t>
            </w:r>
            <w:r w:rsidRPr="0002359D">
              <w:rPr>
                <w:rFonts w:cs="Arial"/>
                <w:b/>
              </w:rPr>
              <w:t xml:space="preserve">   </w:t>
            </w:r>
            <w:r w:rsidRPr="0002359D">
              <w:rPr>
                <w:rFonts w:ascii="Segoe UI Symbol" w:eastAsia="MS Gothic" w:hAnsi="Segoe UI Symbol" w:cs="Segoe UI Symbol"/>
                <w:b/>
              </w:rPr>
              <w:t>☐</w:t>
            </w:r>
            <w:r w:rsidRPr="0002359D">
              <w:rPr>
                <w:rFonts w:cs="Arial"/>
                <w:b/>
              </w:rPr>
              <w:t xml:space="preserve"> </w:t>
            </w:r>
            <w:r w:rsidRPr="0002359D">
              <w:rPr>
                <w:rFonts w:cs="Arial"/>
                <w:b/>
                <w:color w:val="FF0000"/>
              </w:rPr>
              <w:t>NO</w:t>
            </w:r>
            <w:r w:rsidRPr="0002359D">
              <w:rPr>
                <w:rStyle w:val="Strong"/>
                <w:rFonts w:cs="Arial"/>
                <w:b w:val="0"/>
              </w:rPr>
              <w:t xml:space="preserve">  </w:t>
            </w:r>
            <w:r>
              <w:rPr>
                <w:rStyle w:val="Strong"/>
                <w:rFonts w:cs="Arial"/>
                <w:szCs w:val="20"/>
              </w:rPr>
              <w:t>(If NO</w:t>
            </w:r>
            <w:r w:rsidRPr="00F67D6D">
              <w:rPr>
                <w:rStyle w:val="Strong"/>
                <w:rFonts w:cs="Arial"/>
                <w:szCs w:val="20"/>
              </w:rPr>
              <w:t xml:space="preserve"> please provide details below)</w:t>
            </w:r>
          </w:p>
        </w:tc>
      </w:tr>
      <w:tr w:rsidR="002F2C24" w:rsidRPr="00F67D6D" w14:paraId="395425D3" w14:textId="77777777" w:rsidTr="00D00293">
        <w:trPr>
          <w:trHeight w:val="20"/>
        </w:trPr>
        <w:tc>
          <w:tcPr>
            <w:tcW w:w="1250" w:type="pct"/>
            <w:gridSpan w:val="2"/>
            <w:vMerge/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BE015DE" w14:textId="77777777" w:rsidR="002F2C24" w:rsidRPr="00F67D6D" w:rsidRDefault="002F2C24" w:rsidP="00B32BA4">
            <w:pPr>
              <w:spacing w:before="40" w:after="40"/>
              <w:contextualSpacing/>
              <w:rPr>
                <w:rStyle w:val="Strong"/>
                <w:rFonts w:cs="Arial"/>
              </w:rPr>
            </w:pPr>
          </w:p>
        </w:tc>
        <w:tc>
          <w:tcPr>
            <w:tcW w:w="3750" w:type="pct"/>
            <w:gridSpan w:val="9"/>
            <w:shd w:val="clear" w:color="auto" w:fill="F2F2F2" w:themeFill="background1" w:themeFillShade="F2"/>
            <w:vAlign w:val="center"/>
          </w:tcPr>
          <w:p w14:paraId="2EB38DD0" w14:textId="77777777" w:rsidR="002F2C24" w:rsidRPr="00F67D6D" w:rsidRDefault="002F2C24" w:rsidP="00B32BA4">
            <w:pPr>
              <w:spacing w:before="40" w:after="40"/>
              <w:contextualSpacing/>
              <w:rPr>
                <w:rFonts w:eastAsia="MS Gothic" w:cs="Arial"/>
              </w:rPr>
            </w:pPr>
          </w:p>
        </w:tc>
      </w:tr>
      <w:tr w:rsidR="002F2C24" w:rsidRPr="00F67D6D" w14:paraId="0A700EF1" w14:textId="77777777" w:rsidTr="00D00293">
        <w:trPr>
          <w:trHeight w:val="227"/>
        </w:trPr>
        <w:tc>
          <w:tcPr>
            <w:tcW w:w="1250" w:type="pct"/>
            <w:gridSpan w:val="2"/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C3BF182" w14:textId="77777777" w:rsidR="002F2C24" w:rsidRPr="00F67D6D" w:rsidRDefault="002F2C24" w:rsidP="00B32BA4">
            <w:pPr>
              <w:spacing w:before="40" w:after="40"/>
              <w:contextualSpacing/>
              <w:rPr>
                <w:rStyle w:val="Strong"/>
                <w:rFonts w:cs="Arial"/>
              </w:rPr>
            </w:pPr>
            <w:r w:rsidRPr="00F67D6D">
              <w:rPr>
                <w:rStyle w:val="Strong"/>
                <w:rFonts w:cs="Arial"/>
              </w:rPr>
              <w:t>Operators Name</w:t>
            </w:r>
          </w:p>
        </w:tc>
        <w:tc>
          <w:tcPr>
            <w:tcW w:w="1287" w:type="pct"/>
            <w:gridSpan w:val="4"/>
            <w:shd w:val="clear" w:color="auto" w:fill="F2F2F2" w:themeFill="background1" w:themeFillShade="F2"/>
            <w:vAlign w:val="center"/>
          </w:tcPr>
          <w:p w14:paraId="52ACEA9B" w14:textId="77777777" w:rsidR="002F2C24" w:rsidRPr="00F67D6D" w:rsidRDefault="002F2C24" w:rsidP="00B32BA4">
            <w:pPr>
              <w:spacing w:before="40" w:after="40"/>
              <w:contextualSpacing/>
              <w:rPr>
                <w:rFonts w:eastAsia="MS Gothic" w:cs="Arial"/>
              </w:rPr>
            </w:pPr>
          </w:p>
        </w:tc>
        <w:tc>
          <w:tcPr>
            <w:tcW w:w="1449" w:type="pct"/>
            <w:gridSpan w:val="3"/>
            <w:shd w:val="clear" w:color="auto" w:fill="D9D9D9" w:themeFill="background1" w:themeFillShade="D9"/>
            <w:vAlign w:val="center"/>
          </w:tcPr>
          <w:p w14:paraId="4EB1292E" w14:textId="77777777" w:rsidR="002F2C24" w:rsidRPr="00F67D6D" w:rsidRDefault="002F2C24" w:rsidP="00B32BA4">
            <w:pPr>
              <w:spacing w:before="40" w:after="40"/>
              <w:contextualSpacing/>
              <w:rPr>
                <w:rFonts w:eastAsia="MS Gothic" w:cs="Arial"/>
              </w:rPr>
            </w:pPr>
            <w:r w:rsidRPr="00F67D6D">
              <w:rPr>
                <w:rStyle w:val="Strong"/>
                <w:rFonts w:cs="Arial"/>
              </w:rPr>
              <w:t xml:space="preserve">HSG47 trained or equivalent (NRWSA) </w:t>
            </w:r>
          </w:p>
        </w:tc>
        <w:tc>
          <w:tcPr>
            <w:tcW w:w="1014" w:type="pct"/>
            <w:gridSpan w:val="2"/>
            <w:shd w:val="clear" w:color="auto" w:fill="F2F2F2" w:themeFill="background1" w:themeFillShade="F2"/>
            <w:vAlign w:val="center"/>
          </w:tcPr>
          <w:p w14:paraId="7D85A0A0" w14:textId="77777777" w:rsidR="002F2C24" w:rsidRPr="00F67D6D" w:rsidRDefault="002F2C24" w:rsidP="00B32BA4">
            <w:pPr>
              <w:spacing w:before="40" w:after="40"/>
              <w:contextualSpacing/>
              <w:rPr>
                <w:rFonts w:eastAsia="MS Gothic" w:cs="Arial"/>
              </w:rPr>
            </w:pPr>
          </w:p>
        </w:tc>
      </w:tr>
      <w:tr w:rsidR="002F2C24" w:rsidRPr="00F67D6D" w14:paraId="3B222A50" w14:textId="77777777" w:rsidTr="00D00293">
        <w:trPr>
          <w:trHeight w:val="227"/>
        </w:trPr>
        <w:tc>
          <w:tcPr>
            <w:tcW w:w="1250" w:type="pct"/>
            <w:gridSpan w:val="2"/>
            <w:vMerge w:val="restart"/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7F9EDEC" w14:textId="77777777" w:rsidR="002F2C24" w:rsidRPr="00F67D6D" w:rsidRDefault="002F2C24" w:rsidP="00B32BA4">
            <w:pPr>
              <w:spacing w:before="40" w:after="40"/>
              <w:contextualSpacing/>
              <w:rPr>
                <w:rStyle w:val="Strong"/>
                <w:rFonts w:cs="Arial"/>
              </w:rPr>
            </w:pPr>
            <w:r w:rsidRPr="00F67D6D">
              <w:rPr>
                <w:rStyle w:val="Strong"/>
                <w:rFonts w:cs="Arial"/>
              </w:rPr>
              <w:t>Are Trial holes required</w:t>
            </w:r>
          </w:p>
        </w:tc>
        <w:tc>
          <w:tcPr>
            <w:tcW w:w="3750" w:type="pct"/>
            <w:gridSpan w:val="9"/>
            <w:shd w:val="clear" w:color="auto" w:fill="F2F2F2" w:themeFill="background1" w:themeFillShade="F2"/>
            <w:vAlign w:val="center"/>
          </w:tcPr>
          <w:p w14:paraId="1A293D52" w14:textId="77777777" w:rsidR="002F2C24" w:rsidRPr="00F67D6D" w:rsidRDefault="002F2C24" w:rsidP="00B32BA4">
            <w:pPr>
              <w:spacing w:before="40" w:after="40"/>
              <w:contextualSpacing/>
              <w:rPr>
                <w:rFonts w:eastAsia="MS Gothic" w:cs="Arial"/>
              </w:rPr>
            </w:pPr>
            <w:r w:rsidRPr="0002359D">
              <w:rPr>
                <w:rFonts w:ascii="Segoe UI Symbol" w:eastAsia="MS Gothic" w:hAnsi="Segoe UI Symbol" w:cs="Segoe UI Symbol"/>
                <w:b/>
              </w:rPr>
              <w:t>☐</w:t>
            </w:r>
            <w:r w:rsidRPr="0002359D">
              <w:rPr>
                <w:rFonts w:cs="Arial"/>
                <w:b/>
              </w:rPr>
              <w:t xml:space="preserve"> </w:t>
            </w:r>
            <w:r w:rsidRPr="0002359D">
              <w:rPr>
                <w:rFonts w:cs="Arial"/>
                <w:b/>
                <w:color w:val="6A962C" w:themeColor="accent3" w:themeShade="BF"/>
              </w:rPr>
              <w:t>YES</w:t>
            </w:r>
            <w:r w:rsidRPr="0002359D">
              <w:rPr>
                <w:rFonts w:cs="Arial"/>
                <w:b/>
              </w:rPr>
              <w:t xml:space="preserve">   </w:t>
            </w:r>
            <w:r w:rsidRPr="0002359D">
              <w:rPr>
                <w:rFonts w:ascii="Segoe UI Symbol" w:eastAsia="MS Gothic" w:hAnsi="Segoe UI Symbol" w:cs="Segoe UI Symbol"/>
                <w:b/>
              </w:rPr>
              <w:t>☐</w:t>
            </w:r>
            <w:r w:rsidRPr="0002359D">
              <w:rPr>
                <w:rFonts w:cs="Arial"/>
                <w:b/>
              </w:rPr>
              <w:t xml:space="preserve"> </w:t>
            </w:r>
            <w:r w:rsidRPr="0002359D">
              <w:rPr>
                <w:rFonts w:cs="Arial"/>
                <w:b/>
                <w:color w:val="FF0000"/>
              </w:rPr>
              <w:t>NO</w:t>
            </w:r>
            <w:r w:rsidRPr="00F67D6D">
              <w:rPr>
                <w:rStyle w:val="Strong"/>
                <w:rFonts w:cs="Arial"/>
              </w:rPr>
              <w:t xml:space="preserve">  </w:t>
            </w:r>
            <w:r w:rsidRPr="00F67D6D">
              <w:rPr>
                <w:rStyle w:val="Strong"/>
                <w:rFonts w:cs="Arial"/>
                <w:szCs w:val="20"/>
              </w:rPr>
              <w:t>(Provide details below)</w:t>
            </w:r>
          </w:p>
        </w:tc>
      </w:tr>
      <w:tr w:rsidR="002F2C24" w:rsidRPr="00F67D6D" w14:paraId="17E205E1" w14:textId="77777777" w:rsidTr="00D00293">
        <w:trPr>
          <w:trHeight w:val="227"/>
        </w:trPr>
        <w:tc>
          <w:tcPr>
            <w:tcW w:w="1250" w:type="pct"/>
            <w:gridSpan w:val="2"/>
            <w:vMerge/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8BE0965" w14:textId="77777777" w:rsidR="002F2C24" w:rsidRPr="00F67D6D" w:rsidRDefault="002F2C24" w:rsidP="00B32BA4">
            <w:pPr>
              <w:spacing w:before="40" w:after="40"/>
              <w:contextualSpacing/>
              <w:rPr>
                <w:rStyle w:val="Strong"/>
                <w:rFonts w:cs="Arial"/>
              </w:rPr>
            </w:pPr>
          </w:p>
        </w:tc>
        <w:tc>
          <w:tcPr>
            <w:tcW w:w="3750" w:type="pct"/>
            <w:gridSpan w:val="9"/>
            <w:shd w:val="clear" w:color="auto" w:fill="F2F2F2" w:themeFill="background1" w:themeFillShade="F2"/>
            <w:vAlign w:val="center"/>
          </w:tcPr>
          <w:p w14:paraId="1D7B225D" w14:textId="77777777" w:rsidR="002F2C24" w:rsidRPr="00F67D6D" w:rsidRDefault="002F2C24" w:rsidP="00B32BA4">
            <w:pPr>
              <w:spacing w:before="40" w:after="40"/>
              <w:contextualSpacing/>
              <w:rPr>
                <w:rFonts w:eastAsia="MS Gothic" w:cs="Arial"/>
              </w:rPr>
            </w:pPr>
          </w:p>
        </w:tc>
      </w:tr>
      <w:tr w:rsidR="002F2C24" w:rsidRPr="00F67D6D" w14:paraId="38F48D3A" w14:textId="77777777" w:rsidTr="00D00293">
        <w:trPr>
          <w:trHeight w:val="227"/>
        </w:trPr>
        <w:tc>
          <w:tcPr>
            <w:tcW w:w="3986" w:type="pct"/>
            <w:gridSpan w:val="9"/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5085623" w14:textId="77777777" w:rsidR="002F2C24" w:rsidRPr="00F67D6D" w:rsidRDefault="002F2C24" w:rsidP="00B32BA4">
            <w:pPr>
              <w:spacing w:before="40" w:after="40"/>
              <w:contextualSpacing/>
              <w:rPr>
                <w:rStyle w:val="Strong"/>
                <w:rFonts w:cs="Arial"/>
              </w:rPr>
            </w:pPr>
            <w:r w:rsidRPr="00F67D6D">
              <w:rPr>
                <w:rStyle w:val="Strong"/>
                <w:rFonts w:cs="Arial"/>
                <w:color w:val="FF0000"/>
              </w:rPr>
              <w:t>Insulated Hand Tools are to be used for ALL Trial holes</w:t>
            </w:r>
          </w:p>
        </w:tc>
        <w:tc>
          <w:tcPr>
            <w:tcW w:w="1014" w:type="pct"/>
            <w:gridSpan w:val="2"/>
            <w:shd w:val="clear" w:color="auto" w:fill="F2F2F2" w:themeFill="background1" w:themeFillShade="F2"/>
            <w:vAlign w:val="center"/>
          </w:tcPr>
          <w:p w14:paraId="3BDD6EE8" w14:textId="77777777" w:rsidR="002F2C24" w:rsidRPr="00F67D6D" w:rsidRDefault="002F2C24" w:rsidP="00B32BA4">
            <w:pPr>
              <w:spacing w:before="40" w:after="40"/>
              <w:contextualSpacing/>
              <w:rPr>
                <w:rFonts w:eastAsia="MS Gothic" w:cs="Arial"/>
              </w:rPr>
            </w:pPr>
          </w:p>
        </w:tc>
      </w:tr>
      <w:tr w:rsidR="002F2C24" w:rsidRPr="00F67D6D" w14:paraId="1C0AAE46" w14:textId="77777777" w:rsidTr="002F188B">
        <w:trPr>
          <w:trHeight w:val="227"/>
        </w:trPr>
        <w:tc>
          <w:tcPr>
            <w:tcW w:w="5000" w:type="pct"/>
            <w:gridSpan w:val="11"/>
            <w:shd w:val="clear" w:color="auto" w:fill="002060"/>
            <w:tcMar>
              <w:top w:w="28" w:type="dxa"/>
              <w:left w:w="57" w:type="dxa"/>
              <w:bottom w:w="28" w:type="dxa"/>
              <w:right w:w="57" w:type="dxa"/>
            </w:tcMar>
            <w:vAlign w:val="bottom"/>
          </w:tcPr>
          <w:p w14:paraId="18DAC6D6" w14:textId="77777777" w:rsidR="002F2C24" w:rsidRPr="00F67D6D" w:rsidRDefault="002F2C24" w:rsidP="000C2D8B">
            <w:pPr>
              <w:spacing w:before="60" w:after="60"/>
              <w:jc w:val="center"/>
              <w:rPr>
                <w:rFonts w:cs="Arial"/>
                <w:b/>
                <w:color w:val="FFFFFF" w:themeColor="background1"/>
              </w:rPr>
            </w:pPr>
            <w:r>
              <w:rPr>
                <w:rFonts w:cs="Arial"/>
                <w:b/>
                <w:color w:val="FFFFFF" w:themeColor="background1"/>
              </w:rPr>
              <w:t>SECTION B</w:t>
            </w:r>
            <w:r w:rsidRPr="00F67D6D">
              <w:rPr>
                <w:rFonts w:cs="Arial"/>
                <w:b/>
                <w:color w:val="FFFFFF" w:themeColor="background1"/>
              </w:rPr>
              <w:t>: SAFETY CHECKLIST</w:t>
            </w:r>
          </w:p>
        </w:tc>
      </w:tr>
      <w:tr w:rsidR="002F2C24" w:rsidRPr="00F67D6D" w14:paraId="212C4F10" w14:textId="77777777" w:rsidTr="002F188B">
        <w:trPr>
          <w:trHeight w:val="227"/>
        </w:trPr>
        <w:tc>
          <w:tcPr>
            <w:tcW w:w="5000" w:type="pct"/>
            <w:gridSpan w:val="11"/>
            <w:shd w:val="clear" w:color="auto" w:fill="0070C0"/>
            <w:tcMar>
              <w:top w:w="28" w:type="dxa"/>
              <w:left w:w="57" w:type="dxa"/>
              <w:bottom w:w="28" w:type="dxa"/>
              <w:right w:w="57" w:type="dxa"/>
            </w:tcMar>
            <w:vAlign w:val="bottom"/>
          </w:tcPr>
          <w:p w14:paraId="60CC858D" w14:textId="0EA08FB0" w:rsidR="002F2C24" w:rsidRPr="00F67D6D" w:rsidRDefault="002F2C24" w:rsidP="000C2D8B">
            <w:pPr>
              <w:spacing w:before="40" w:after="40"/>
              <w:jc w:val="center"/>
              <w:rPr>
                <w:rFonts w:cs="Arial"/>
                <w:b/>
                <w:i/>
                <w:color w:val="FFFFFF" w:themeColor="background1"/>
              </w:rPr>
            </w:pPr>
            <w:r w:rsidRPr="00F67D6D">
              <w:rPr>
                <w:rFonts w:cs="Arial"/>
                <w:b/>
                <w:i/>
                <w:color w:val="FFFFFF" w:themeColor="background1"/>
              </w:rPr>
              <w:t xml:space="preserve">To Be Completed By </w:t>
            </w:r>
            <w:r w:rsidR="00D235C1">
              <w:rPr>
                <w:rFonts w:cs="Arial"/>
                <w:b/>
                <w:i/>
                <w:color w:val="FFFFFF" w:themeColor="background1"/>
              </w:rPr>
              <w:t>Permit Issuer</w:t>
            </w:r>
          </w:p>
        </w:tc>
      </w:tr>
      <w:tr w:rsidR="002F2C24" w:rsidRPr="00F67D6D" w14:paraId="0C93C007" w14:textId="77777777" w:rsidTr="00D00293">
        <w:trPr>
          <w:trHeight w:val="227"/>
        </w:trPr>
        <w:tc>
          <w:tcPr>
            <w:tcW w:w="2429" w:type="pct"/>
            <w:gridSpan w:val="5"/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BE1CE50" w14:textId="77777777" w:rsidR="002F2C24" w:rsidRPr="00F67D6D" w:rsidRDefault="002F2C24" w:rsidP="000C2D8B">
            <w:pPr>
              <w:spacing w:before="40" w:after="0"/>
              <w:rPr>
                <w:rFonts w:cs="Arial"/>
                <w:sz w:val="16"/>
                <w:szCs w:val="16"/>
              </w:rPr>
            </w:pPr>
            <w:r w:rsidRPr="00F67D6D">
              <w:rPr>
                <w:rStyle w:val="Strong"/>
                <w:rFonts w:cs="Arial"/>
              </w:rPr>
              <w:t xml:space="preserve">STATS / PLANS - </w:t>
            </w:r>
            <w:r w:rsidRPr="00F67D6D">
              <w:rPr>
                <w:rStyle w:val="Strong"/>
                <w:rFonts w:cs="Arial"/>
                <w:b w:val="0"/>
              </w:rPr>
              <w:t xml:space="preserve">provided for reference and sufficient? </w:t>
            </w:r>
            <w:r w:rsidRPr="00F67D6D">
              <w:rPr>
                <w:rStyle w:val="Strong"/>
                <w:rFonts w:cs="Arial"/>
                <w:b w:val="0"/>
                <w:szCs w:val="20"/>
              </w:rPr>
              <w:t>(must be in colour, in date and readable)</w:t>
            </w:r>
          </w:p>
        </w:tc>
        <w:tc>
          <w:tcPr>
            <w:tcW w:w="2571" w:type="pct"/>
            <w:gridSpan w:val="6"/>
            <w:shd w:val="clear" w:color="auto" w:fill="F2F2F2" w:themeFill="background1" w:themeFillShade="F2"/>
            <w:vAlign w:val="center"/>
          </w:tcPr>
          <w:p w14:paraId="60B4A110" w14:textId="77777777" w:rsidR="002F2C24" w:rsidRPr="00F67D6D" w:rsidRDefault="002F2C24" w:rsidP="000C2D8B">
            <w:pPr>
              <w:spacing w:before="40" w:after="0"/>
              <w:jc w:val="center"/>
              <w:rPr>
                <w:rFonts w:cs="Arial"/>
                <w:sz w:val="16"/>
                <w:szCs w:val="16"/>
              </w:rPr>
            </w:pPr>
            <w:r w:rsidRPr="00F67D6D">
              <w:rPr>
                <w:rFonts w:ascii="Segoe UI Symbol" w:eastAsia="MS Gothic" w:hAnsi="Segoe UI Symbol" w:cs="Segoe UI Symbol"/>
                <w:b/>
              </w:rPr>
              <w:t>☐</w:t>
            </w:r>
            <w:r w:rsidRPr="00F67D6D">
              <w:rPr>
                <w:rFonts w:cs="Arial"/>
                <w:b/>
                <w:color w:val="8EC63F" w:themeColor="accent3"/>
              </w:rPr>
              <w:t xml:space="preserve"> </w:t>
            </w:r>
            <w:r w:rsidRPr="0002359D">
              <w:rPr>
                <w:rFonts w:cs="Arial"/>
                <w:b/>
                <w:color w:val="6A962C" w:themeColor="accent3" w:themeShade="BF"/>
              </w:rPr>
              <w:t>YES</w:t>
            </w:r>
            <w:r w:rsidRPr="00F67D6D">
              <w:rPr>
                <w:rFonts w:cs="Arial"/>
                <w:b/>
                <w:color w:val="6A962C" w:themeColor="accent3" w:themeShade="BF"/>
              </w:rPr>
              <w:t xml:space="preserve"> </w:t>
            </w:r>
            <w:r w:rsidRPr="00F67D6D">
              <w:rPr>
                <w:rFonts w:cs="Arial"/>
                <w:b/>
                <w:color w:val="8EC63F" w:themeColor="accent3"/>
              </w:rPr>
              <w:t xml:space="preserve">  </w:t>
            </w:r>
            <w:r w:rsidRPr="00F67D6D">
              <w:rPr>
                <w:rFonts w:ascii="Segoe UI Symbol" w:eastAsia="MS Gothic" w:hAnsi="Segoe UI Symbol" w:cs="Segoe UI Symbol"/>
                <w:b/>
              </w:rPr>
              <w:t>☐</w:t>
            </w:r>
            <w:r w:rsidRPr="00F67D6D">
              <w:rPr>
                <w:rFonts w:cs="Arial"/>
                <w:b/>
                <w:color w:val="FF0000"/>
              </w:rPr>
              <w:t xml:space="preserve"> NO</w:t>
            </w:r>
            <w:r w:rsidRPr="00F67D6D">
              <w:rPr>
                <w:rStyle w:val="Strong"/>
                <w:rFonts w:cs="Arial"/>
                <w:color w:val="FF0000"/>
              </w:rPr>
              <w:t xml:space="preserve"> </w:t>
            </w:r>
            <w:r w:rsidRPr="00F67D6D">
              <w:rPr>
                <w:rStyle w:val="Strong"/>
                <w:rFonts w:cs="Arial"/>
                <w:color w:val="FF0000"/>
                <w:szCs w:val="20"/>
              </w:rPr>
              <w:t xml:space="preserve"> </w:t>
            </w:r>
            <w:r w:rsidRPr="00F67D6D">
              <w:rPr>
                <w:rStyle w:val="Strong"/>
                <w:rFonts w:cs="Arial"/>
                <w:szCs w:val="20"/>
              </w:rPr>
              <w:t>(If NO please provide details below)</w:t>
            </w:r>
          </w:p>
        </w:tc>
      </w:tr>
      <w:tr w:rsidR="002F2C24" w:rsidRPr="00F67D6D" w14:paraId="2E149414" w14:textId="77777777" w:rsidTr="00B32BA4">
        <w:trPr>
          <w:trHeight w:val="1247"/>
        </w:trPr>
        <w:tc>
          <w:tcPr>
            <w:tcW w:w="5000" w:type="pct"/>
            <w:gridSpan w:val="11"/>
            <w:shd w:val="clear" w:color="auto" w:fill="F2F2F2" w:themeFill="background1" w:themeFillShade="F2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790EDA00" w14:textId="77777777" w:rsidR="002F2C24" w:rsidRDefault="002F2C24" w:rsidP="00541EED">
            <w:pPr>
              <w:spacing w:before="40" w:after="40"/>
              <w:rPr>
                <w:rFonts w:eastAsia="MS Gothic" w:cs="Arial"/>
                <w:b/>
                <w:sz w:val="12"/>
              </w:rPr>
            </w:pPr>
          </w:p>
          <w:p w14:paraId="066026F4" w14:textId="77777777" w:rsidR="00782D0E" w:rsidRDefault="00782D0E" w:rsidP="00541EED">
            <w:pPr>
              <w:spacing w:before="40" w:after="40"/>
              <w:rPr>
                <w:rFonts w:eastAsia="MS Gothic"/>
                <w:sz w:val="12"/>
              </w:rPr>
            </w:pPr>
          </w:p>
          <w:p w14:paraId="2563E602" w14:textId="77777777" w:rsidR="00782D0E" w:rsidRDefault="00782D0E" w:rsidP="00541EED">
            <w:pPr>
              <w:spacing w:before="40" w:after="40"/>
              <w:rPr>
                <w:rFonts w:eastAsia="MS Gothic"/>
                <w:sz w:val="12"/>
              </w:rPr>
            </w:pPr>
          </w:p>
          <w:p w14:paraId="1843D66E" w14:textId="77777777" w:rsidR="00782D0E" w:rsidRDefault="00782D0E" w:rsidP="00541EED">
            <w:pPr>
              <w:spacing w:before="40" w:after="40"/>
              <w:rPr>
                <w:rFonts w:eastAsia="MS Gothic"/>
                <w:sz w:val="12"/>
              </w:rPr>
            </w:pPr>
          </w:p>
          <w:p w14:paraId="162950E8" w14:textId="77777777" w:rsidR="00782D0E" w:rsidRDefault="00782D0E" w:rsidP="00541EED">
            <w:pPr>
              <w:spacing w:before="40" w:after="40"/>
              <w:rPr>
                <w:rFonts w:eastAsia="MS Gothic"/>
                <w:sz w:val="12"/>
              </w:rPr>
            </w:pPr>
          </w:p>
          <w:p w14:paraId="1D473283" w14:textId="77777777" w:rsidR="00782D0E" w:rsidRDefault="00782D0E" w:rsidP="00541EED">
            <w:pPr>
              <w:spacing w:before="40" w:after="40"/>
              <w:rPr>
                <w:rFonts w:eastAsia="MS Gothic"/>
                <w:sz w:val="12"/>
              </w:rPr>
            </w:pPr>
          </w:p>
          <w:p w14:paraId="21BA4D1F" w14:textId="77777777" w:rsidR="00782D0E" w:rsidRDefault="00782D0E" w:rsidP="00541EED">
            <w:pPr>
              <w:spacing w:before="40" w:after="40"/>
              <w:rPr>
                <w:rFonts w:eastAsia="MS Gothic"/>
                <w:sz w:val="12"/>
              </w:rPr>
            </w:pPr>
          </w:p>
          <w:p w14:paraId="7CC25009" w14:textId="77777777" w:rsidR="00782D0E" w:rsidRDefault="00782D0E" w:rsidP="00541EED">
            <w:pPr>
              <w:spacing w:before="40" w:after="40"/>
              <w:rPr>
                <w:rFonts w:eastAsia="MS Gothic"/>
                <w:sz w:val="12"/>
              </w:rPr>
            </w:pPr>
          </w:p>
          <w:p w14:paraId="1B3A7E86" w14:textId="032D527E" w:rsidR="00782D0E" w:rsidRPr="00BD10EF" w:rsidRDefault="00782D0E" w:rsidP="00541EED">
            <w:pPr>
              <w:spacing w:before="40" w:after="40"/>
              <w:rPr>
                <w:rFonts w:eastAsia="MS Gothic" w:cs="Arial"/>
                <w:b/>
                <w:sz w:val="12"/>
              </w:rPr>
            </w:pPr>
          </w:p>
        </w:tc>
      </w:tr>
      <w:tr w:rsidR="002F2C24" w:rsidRPr="00F67D6D" w14:paraId="107E5FA5" w14:textId="77777777" w:rsidTr="00D00293">
        <w:trPr>
          <w:trHeight w:val="227"/>
        </w:trPr>
        <w:tc>
          <w:tcPr>
            <w:tcW w:w="5000" w:type="pct"/>
            <w:gridSpan w:val="11"/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6817BFC" w14:textId="77777777" w:rsidR="002F2C24" w:rsidRPr="00F67D6D" w:rsidRDefault="002F2C24" w:rsidP="00B32BA4">
            <w:pPr>
              <w:spacing w:after="0"/>
              <w:contextualSpacing/>
              <w:rPr>
                <w:rFonts w:eastAsia="MS Gothic" w:cs="Arial"/>
                <w:b/>
              </w:rPr>
            </w:pPr>
            <w:r w:rsidRPr="00F67D6D">
              <w:rPr>
                <w:rFonts w:cs="Arial"/>
                <w:b/>
                <w:bCs/>
              </w:rPr>
              <w:lastRenderedPageBreak/>
              <w:t>KNOWN SERVICES: The utilities listed below are present in the vicinity of the excavation works</w:t>
            </w:r>
          </w:p>
        </w:tc>
      </w:tr>
      <w:tr w:rsidR="002F2C24" w:rsidRPr="00F67D6D" w14:paraId="5E9A08BA" w14:textId="77777777" w:rsidTr="00D00293">
        <w:trPr>
          <w:trHeight w:val="129"/>
        </w:trPr>
        <w:tc>
          <w:tcPr>
            <w:tcW w:w="714" w:type="pct"/>
            <w:shd w:val="clear" w:color="auto" w:fill="F2F2F2" w:themeFill="background1" w:themeFillShade="F2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5B280266" w14:textId="77777777" w:rsidR="002F2C24" w:rsidRPr="00F67D6D" w:rsidRDefault="002F2C24" w:rsidP="00B32BA4">
            <w:pPr>
              <w:spacing w:after="0"/>
              <w:contextualSpacing/>
              <w:jc w:val="center"/>
              <w:rPr>
                <w:rFonts w:cs="Arial"/>
                <w:sz w:val="16"/>
                <w:szCs w:val="16"/>
              </w:rPr>
            </w:pPr>
            <w:r w:rsidRPr="00F67D6D">
              <w:rPr>
                <w:rFonts w:cs="Arial"/>
                <w:sz w:val="16"/>
                <w:szCs w:val="16"/>
              </w:rPr>
              <w:t>Underground Electrical</w:t>
            </w:r>
          </w:p>
        </w:tc>
        <w:tc>
          <w:tcPr>
            <w:tcW w:w="714" w:type="pct"/>
            <w:gridSpan w:val="2"/>
            <w:shd w:val="clear" w:color="auto" w:fill="F2F2F2" w:themeFill="background1" w:themeFillShade="F2"/>
          </w:tcPr>
          <w:p w14:paraId="28F0EB82" w14:textId="77777777" w:rsidR="002F2C24" w:rsidRPr="00F67D6D" w:rsidRDefault="002F2C24" w:rsidP="00B32BA4">
            <w:pPr>
              <w:spacing w:after="0"/>
              <w:contextualSpacing/>
              <w:jc w:val="center"/>
              <w:rPr>
                <w:rFonts w:cs="Arial"/>
                <w:sz w:val="16"/>
                <w:szCs w:val="16"/>
              </w:rPr>
            </w:pPr>
            <w:r w:rsidRPr="00F67D6D">
              <w:rPr>
                <w:rFonts w:cs="Arial"/>
                <w:sz w:val="16"/>
                <w:szCs w:val="16"/>
              </w:rPr>
              <w:t>Gas</w:t>
            </w:r>
          </w:p>
        </w:tc>
        <w:tc>
          <w:tcPr>
            <w:tcW w:w="714" w:type="pct"/>
            <w:shd w:val="clear" w:color="auto" w:fill="F2F2F2" w:themeFill="background1" w:themeFillShade="F2"/>
          </w:tcPr>
          <w:p w14:paraId="3D8795A5" w14:textId="77777777" w:rsidR="002F2C24" w:rsidRPr="00F67D6D" w:rsidRDefault="002F2C24" w:rsidP="00B32BA4">
            <w:pPr>
              <w:spacing w:after="0"/>
              <w:contextualSpacing/>
              <w:jc w:val="center"/>
              <w:rPr>
                <w:rFonts w:cs="Arial"/>
                <w:sz w:val="16"/>
                <w:szCs w:val="16"/>
              </w:rPr>
            </w:pPr>
            <w:r w:rsidRPr="00F67D6D">
              <w:rPr>
                <w:rFonts w:cs="Arial"/>
                <w:sz w:val="16"/>
                <w:szCs w:val="16"/>
              </w:rPr>
              <w:t>Water</w:t>
            </w:r>
          </w:p>
        </w:tc>
        <w:tc>
          <w:tcPr>
            <w:tcW w:w="715" w:type="pct"/>
            <w:gridSpan w:val="3"/>
            <w:shd w:val="clear" w:color="auto" w:fill="F2F2F2" w:themeFill="background1" w:themeFillShade="F2"/>
          </w:tcPr>
          <w:p w14:paraId="1584B65B" w14:textId="77777777" w:rsidR="002F2C24" w:rsidRPr="00F67D6D" w:rsidRDefault="002F2C24" w:rsidP="00B32BA4">
            <w:pPr>
              <w:spacing w:after="0"/>
              <w:contextualSpacing/>
              <w:jc w:val="center"/>
              <w:rPr>
                <w:rFonts w:cs="Arial"/>
                <w:sz w:val="16"/>
                <w:szCs w:val="16"/>
              </w:rPr>
            </w:pPr>
            <w:r w:rsidRPr="00F67D6D">
              <w:rPr>
                <w:rFonts w:cs="Arial"/>
                <w:sz w:val="16"/>
                <w:szCs w:val="16"/>
              </w:rPr>
              <w:t>Telecom</w:t>
            </w:r>
          </w:p>
        </w:tc>
        <w:tc>
          <w:tcPr>
            <w:tcW w:w="714" w:type="pct"/>
            <w:shd w:val="clear" w:color="auto" w:fill="F2F2F2" w:themeFill="background1" w:themeFillShade="F2"/>
          </w:tcPr>
          <w:p w14:paraId="1F548B9D" w14:textId="77777777" w:rsidR="002F2C24" w:rsidRPr="00F67D6D" w:rsidRDefault="002F2C24" w:rsidP="00B32BA4">
            <w:pPr>
              <w:spacing w:after="0"/>
              <w:contextualSpacing/>
              <w:jc w:val="center"/>
              <w:rPr>
                <w:rFonts w:cs="Arial"/>
                <w:sz w:val="16"/>
                <w:szCs w:val="16"/>
              </w:rPr>
            </w:pPr>
            <w:r w:rsidRPr="00F67D6D">
              <w:rPr>
                <w:rFonts w:cs="Arial"/>
                <w:sz w:val="16"/>
                <w:szCs w:val="16"/>
              </w:rPr>
              <w:t>Surface/Sewer</w:t>
            </w:r>
          </w:p>
        </w:tc>
        <w:tc>
          <w:tcPr>
            <w:tcW w:w="704" w:type="pct"/>
            <w:gridSpan w:val="2"/>
            <w:shd w:val="clear" w:color="auto" w:fill="F2F2F2" w:themeFill="background1" w:themeFillShade="F2"/>
          </w:tcPr>
          <w:p w14:paraId="097CD59D" w14:textId="77777777" w:rsidR="002F2C24" w:rsidRPr="00F67D6D" w:rsidRDefault="002F2C24" w:rsidP="00B32BA4">
            <w:pPr>
              <w:spacing w:after="0"/>
              <w:contextualSpacing/>
              <w:jc w:val="center"/>
              <w:rPr>
                <w:rFonts w:cs="Arial"/>
                <w:sz w:val="16"/>
                <w:szCs w:val="16"/>
              </w:rPr>
            </w:pPr>
            <w:r w:rsidRPr="00F67D6D">
              <w:rPr>
                <w:rFonts w:cs="Arial"/>
                <w:sz w:val="16"/>
                <w:szCs w:val="16"/>
              </w:rPr>
              <w:t>Overhead Electrical</w:t>
            </w:r>
          </w:p>
        </w:tc>
        <w:tc>
          <w:tcPr>
            <w:tcW w:w="725" w:type="pct"/>
            <w:shd w:val="clear" w:color="auto" w:fill="F2F2F2" w:themeFill="background1" w:themeFillShade="F2"/>
          </w:tcPr>
          <w:p w14:paraId="151B97C4" w14:textId="77777777" w:rsidR="002F2C24" w:rsidRPr="00F67D6D" w:rsidRDefault="002F2C24" w:rsidP="00B32BA4">
            <w:pPr>
              <w:spacing w:after="0"/>
              <w:contextualSpacing/>
              <w:jc w:val="center"/>
              <w:rPr>
                <w:rFonts w:cs="Arial"/>
                <w:sz w:val="16"/>
                <w:szCs w:val="16"/>
              </w:rPr>
            </w:pPr>
            <w:r w:rsidRPr="00F67D6D">
              <w:rPr>
                <w:rFonts w:cs="Arial"/>
                <w:sz w:val="16"/>
                <w:szCs w:val="16"/>
              </w:rPr>
              <w:t>Other (state) …………..</w:t>
            </w:r>
          </w:p>
        </w:tc>
      </w:tr>
      <w:tr w:rsidR="002F2C24" w:rsidRPr="00F67D6D" w14:paraId="64AADA68" w14:textId="77777777" w:rsidTr="00D00293">
        <w:trPr>
          <w:trHeight w:val="227"/>
        </w:trPr>
        <w:tc>
          <w:tcPr>
            <w:tcW w:w="714" w:type="pct"/>
            <w:shd w:val="clear" w:color="auto" w:fill="F2F2F2" w:themeFill="background1" w:themeFillShade="F2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564DAF32" w14:textId="77777777" w:rsidR="002F2C24" w:rsidRPr="00F67D6D" w:rsidRDefault="002F2C24" w:rsidP="00B32BA4">
            <w:pPr>
              <w:spacing w:after="0"/>
              <w:contextualSpacing/>
              <w:jc w:val="center"/>
              <w:rPr>
                <w:rFonts w:cs="Arial"/>
                <w:sz w:val="16"/>
                <w:szCs w:val="16"/>
              </w:rPr>
            </w:pPr>
            <w:r w:rsidRPr="00F67D6D">
              <w:rPr>
                <w:rFonts w:cs="Arial"/>
                <w:sz w:val="16"/>
                <w:szCs w:val="16"/>
              </w:rPr>
              <w:t>Drawing ref</w:t>
            </w:r>
          </w:p>
        </w:tc>
        <w:tc>
          <w:tcPr>
            <w:tcW w:w="714" w:type="pct"/>
            <w:gridSpan w:val="2"/>
            <w:shd w:val="clear" w:color="auto" w:fill="F2F2F2" w:themeFill="background1" w:themeFillShade="F2"/>
          </w:tcPr>
          <w:p w14:paraId="7D46F304" w14:textId="77777777" w:rsidR="002F2C24" w:rsidRPr="00F67D6D" w:rsidRDefault="002F2C24" w:rsidP="00B32BA4">
            <w:pPr>
              <w:spacing w:after="0"/>
              <w:contextualSpacing/>
              <w:jc w:val="center"/>
              <w:rPr>
                <w:rFonts w:cs="Arial"/>
                <w:sz w:val="16"/>
                <w:szCs w:val="16"/>
              </w:rPr>
            </w:pPr>
            <w:r w:rsidRPr="00F67D6D">
              <w:rPr>
                <w:rFonts w:cs="Arial"/>
                <w:sz w:val="16"/>
                <w:szCs w:val="16"/>
              </w:rPr>
              <w:t>Drawing ref</w:t>
            </w:r>
          </w:p>
        </w:tc>
        <w:tc>
          <w:tcPr>
            <w:tcW w:w="714" w:type="pct"/>
            <w:shd w:val="clear" w:color="auto" w:fill="F2F2F2" w:themeFill="background1" w:themeFillShade="F2"/>
          </w:tcPr>
          <w:p w14:paraId="25E5E933" w14:textId="77777777" w:rsidR="002F2C24" w:rsidRPr="00F67D6D" w:rsidRDefault="002F2C24" w:rsidP="00B32BA4">
            <w:pPr>
              <w:spacing w:after="0"/>
              <w:contextualSpacing/>
              <w:jc w:val="center"/>
              <w:rPr>
                <w:rFonts w:cs="Arial"/>
                <w:sz w:val="16"/>
                <w:szCs w:val="16"/>
              </w:rPr>
            </w:pPr>
            <w:r w:rsidRPr="00F67D6D">
              <w:rPr>
                <w:rFonts w:cs="Arial"/>
                <w:sz w:val="16"/>
                <w:szCs w:val="16"/>
              </w:rPr>
              <w:t>Drawing ref</w:t>
            </w:r>
          </w:p>
        </w:tc>
        <w:tc>
          <w:tcPr>
            <w:tcW w:w="715" w:type="pct"/>
            <w:gridSpan w:val="3"/>
            <w:shd w:val="clear" w:color="auto" w:fill="F2F2F2" w:themeFill="background1" w:themeFillShade="F2"/>
          </w:tcPr>
          <w:p w14:paraId="0030100A" w14:textId="77777777" w:rsidR="002F2C24" w:rsidRPr="00F67D6D" w:rsidRDefault="002F2C24" w:rsidP="00B32BA4">
            <w:pPr>
              <w:spacing w:after="0"/>
              <w:contextualSpacing/>
              <w:jc w:val="center"/>
              <w:rPr>
                <w:rFonts w:cs="Arial"/>
                <w:sz w:val="16"/>
                <w:szCs w:val="16"/>
              </w:rPr>
            </w:pPr>
            <w:r w:rsidRPr="00F67D6D">
              <w:rPr>
                <w:rFonts w:cs="Arial"/>
                <w:sz w:val="16"/>
                <w:szCs w:val="16"/>
              </w:rPr>
              <w:t>Drawing ref</w:t>
            </w:r>
          </w:p>
        </w:tc>
        <w:tc>
          <w:tcPr>
            <w:tcW w:w="714" w:type="pct"/>
            <w:shd w:val="clear" w:color="auto" w:fill="F2F2F2" w:themeFill="background1" w:themeFillShade="F2"/>
          </w:tcPr>
          <w:p w14:paraId="4EE40030" w14:textId="77777777" w:rsidR="002F2C24" w:rsidRPr="00F67D6D" w:rsidRDefault="002F2C24" w:rsidP="00B32BA4">
            <w:pPr>
              <w:spacing w:after="0"/>
              <w:contextualSpacing/>
              <w:jc w:val="center"/>
              <w:rPr>
                <w:rFonts w:cs="Arial"/>
                <w:sz w:val="16"/>
                <w:szCs w:val="16"/>
              </w:rPr>
            </w:pPr>
            <w:r w:rsidRPr="00F67D6D">
              <w:rPr>
                <w:rFonts w:cs="Arial"/>
                <w:sz w:val="16"/>
                <w:szCs w:val="16"/>
              </w:rPr>
              <w:t>Drawing ref</w:t>
            </w:r>
          </w:p>
        </w:tc>
        <w:tc>
          <w:tcPr>
            <w:tcW w:w="704" w:type="pct"/>
            <w:gridSpan w:val="2"/>
            <w:shd w:val="clear" w:color="auto" w:fill="F2F2F2" w:themeFill="background1" w:themeFillShade="F2"/>
          </w:tcPr>
          <w:p w14:paraId="1BE7FFE4" w14:textId="77777777" w:rsidR="002F2C24" w:rsidRPr="00F67D6D" w:rsidRDefault="002F2C24" w:rsidP="00B32BA4">
            <w:pPr>
              <w:spacing w:after="0"/>
              <w:contextualSpacing/>
              <w:jc w:val="center"/>
              <w:rPr>
                <w:rFonts w:cs="Arial"/>
                <w:sz w:val="16"/>
                <w:szCs w:val="16"/>
              </w:rPr>
            </w:pPr>
            <w:r w:rsidRPr="00F67D6D">
              <w:rPr>
                <w:rFonts w:cs="Arial"/>
                <w:sz w:val="16"/>
                <w:szCs w:val="16"/>
              </w:rPr>
              <w:t>Drawing ref</w:t>
            </w:r>
          </w:p>
        </w:tc>
        <w:tc>
          <w:tcPr>
            <w:tcW w:w="725" w:type="pct"/>
            <w:shd w:val="clear" w:color="auto" w:fill="F2F2F2" w:themeFill="background1" w:themeFillShade="F2"/>
          </w:tcPr>
          <w:p w14:paraId="2E509683" w14:textId="77777777" w:rsidR="002F2C24" w:rsidRPr="00F67D6D" w:rsidRDefault="002F2C24" w:rsidP="00B32BA4">
            <w:pPr>
              <w:spacing w:after="0"/>
              <w:contextualSpacing/>
              <w:jc w:val="center"/>
              <w:rPr>
                <w:rFonts w:cs="Arial"/>
                <w:sz w:val="16"/>
                <w:szCs w:val="16"/>
              </w:rPr>
            </w:pPr>
            <w:r w:rsidRPr="00F67D6D">
              <w:rPr>
                <w:rFonts w:cs="Arial"/>
                <w:sz w:val="16"/>
                <w:szCs w:val="16"/>
              </w:rPr>
              <w:t>Drawing ref</w:t>
            </w:r>
          </w:p>
        </w:tc>
      </w:tr>
      <w:tr w:rsidR="00040D6E" w:rsidRPr="00F67D6D" w14:paraId="036B5B83" w14:textId="77777777" w:rsidTr="00D00293">
        <w:trPr>
          <w:trHeight w:val="227"/>
        </w:trPr>
        <w:tc>
          <w:tcPr>
            <w:tcW w:w="714" w:type="pct"/>
            <w:shd w:val="clear" w:color="auto" w:fill="F2F2F2" w:themeFill="background1" w:themeFillShade="F2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61CABF2D" w14:textId="77777777" w:rsidR="00040D6E" w:rsidRPr="00F67D6D" w:rsidRDefault="00040D6E" w:rsidP="00B32BA4">
            <w:pPr>
              <w:spacing w:after="0"/>
              <w:contextualSpacing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14" w:type="pct"/>
            <w:gridSpan w:val="2"/>
            <w:shd w:val="clear" w:color="auto" w:fill="F2F2F2" w:themeFill="background1" w:themeFillShade="F2"/>
          </w:tcPr>
          <w:p w14:paraId="3A1506F3" w14:textId="77777777" w:rsidR="00040D6E" w:rsidRPr="00F67D6D" w:rsidRDefault="00040D6E" w:rsidP="00B32BA4">
            <w:pPr>
              <w:spacing w:after="0"/>
              <w:contextualSpacing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14" w:type="pct"/>
            <w:shd w:val="clear" w:color="auto" w:fill="F2F2F2" w:themeFill="background1" w:themeFillShade="F2"/>
          </w:tcPr>
          <w:p w14:paraId="53B87DCE" w14:textId="77777777" w:rsidR="00040D6E" w:rsidRPr="00F67D6D" w:rsidRDefault="00040D6E" w:rsidP="00B32BA4">
            <w:pPr>
              <w:spacing w:after="0"/>
              <w:contextualSpacing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15" w:type="pct"/>
            <w:gridSpan w:val="3"/>
            <w:shd w:val="clear" w:color="auto" w:fill="F2F2F2" w:themeFill="background1" w:themeFillShade="F2"/>
          </w:tcPr>
          <w:p w14:paraId="67BF2665" w14:textId="77777777" w:rsidR="00040D6E" w:rsidRPr="00F67D6D" w:rsidRDefault="00040D6E" w:rsidP="00B32BA4">
            <w:pPr>
              <w:spacing w:after="0"/>
              <w:contextualSpacing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14" w:type="pct"/>
            <w:shd w:val="clear" w:color="auto" w:fill="F2F2F2" w:themeFill="background1" w:themeFillShade="F2"/>
          </w:tcPr>
          <w:p w14:paraId="2B30D360" w14:textId="77777777" w:rsidR="00040D6E" w:rsidRPr="00F67D6D" w:rsidRDefault="00040D6E" w:rsidP="00B32BA4">
            <w:pPr>
              <w:spacing w:after="0"/>
              <w:contextualSpacing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04" w:type="pct"/>
            <w:gridSpan w:val="2"/>
            <w:shd w:val="clear" w:color="auto" w:fill="F2F2F2" w:themeFill="background1" w:themeFillShade="F2"/>
          </w:tcPr>
          <w:p w14:paraId="0B29C5D2" w14:textId="77777777" w:rsidR="00040D6E" w:rsidRPr="00F67D6D" w:rsidRDefault="00040D6E" w:rsidP="00B32BA4">
            <w:pPr>
              <w:spacing w:after="0"/>
              <w:contextualSpacing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25" w:type="pct"/>
            <w:shd w:val="clear" w:color="auto" w:fill="F2F2F2" w:themeFill="background1" w:themeFillShade="F2"/>
          </w:tcPr>
          <w:p w14:paraId="0989B82D" w14:textId="1EE2119F" w:rsidR="00040D6E" w:rsidRPr="00F67D6D" w:rsidRDefault="00040D6E" w:rsidP="00B32BA4">
            <w:pPr>
              <w:spacing w:after="0"/>
              <w:contextualSpacing/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2F2C24" w:rsidRPr="00F67D6D" w14:paraId="00357494" w14:textId="77777777" w:rsidTr="00D00293">
        <w:trPr>
          <w:trHeight w:val="227"/>
        </w:trPr>
        <w:tc>
          <w:tcPr>
            <w:tcW w:w="2429" w:type="pct"/>
            <w:gridSpan w:val="5"/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8A256CE" w14:textId="77777777" w:rsidR="002F2C24" w:rsidRPr="00F67D6D" w:rsidRDefault="002F2C24" w:rsidP="00B32BA4">
            <w:pPr>
              <w:spacing w:after="0"/>
              <w:contextualSpacing/>
              <w:jc w:val="center"/>
              <w:rPr>
                <w:rFonts w:cs="Arial"/>
                <w:sz w:val="16"/>
                <w:szCs w:val="16"/>
              </w:rPr>
            </w:pPr>
            <w:r w:rsidRPr="00F67D6D">
              <w:rPr>
                <w:rStyle w:val="Strong"/>
                <w:rFonts w:cs="Arial"/>
              </w:rPr>
              <w:t xml:space="preserve">CAT &amp; GENNY / UTILITY IDENTIFICATION - </w:t>
            </w:r>
            <w:r w:rsidRPr="00F67D6D">
              <w:rPr>
                <w:rStyle w:val="Strong"/>
                <w:rFonts w:cs="Arial"/>
                <w:b w:val="0"/>
              </w:rPr>
              <w:t>Area of Permit coverage scanned with CAT &amp; Genny and marked accordingly</w:t>
            </w:r>
          </w:p>
        </w:tc>
        <w:tc>
          <w:tcPr>
            <w:tcW w:w="2571" w:type="pct"/>
            <w:gridSpan w:val="6"/>
            <w:shd w:val="clear" w:color="auto" w:fill="F2F2F2" w:themeFill="background1" w:themeFillShade="F2"/>
            <w:vAlign w:val="center"/>
          </w:tcPr>
          <w:p w14:paraId="16E8E8BE" w14:textId="77777777" w:rsidR="002F2C24" w:rsidRPr="00DB0F3D" w:rsidRDefault="002F2C24" w:rsidP="00B32BA4">
            <w:pPr>
              <w:spacing w:after="0"/>
              <w:contextualSpacing/>
              <w:jc w:val="center"/>
              <w:rPr>
                <w:rFonts w:cs="Arial"/>
                <w:szCs w:val="16"/>
              </w:rPr>
            </w:pPr>
            <w:r w:rsidRPr="00DB0F3D">
              <w:rPr>
                <w:rFonts w:ascii="Segoe UI Symbol" w:eastAsia="MS Gothic" w:hAnsi="Segoe UI Symbol" w:cs="Segoe UI Symbol"/>
                <w:b/>
              </w:rPr>
              <w:t>☐</w:t>
            </w:r>
            <w:r w:rsidRPr="00DB0F3D">
              <w:rPr>
                <w:rFonts w:cs="Arial"/>
                <w:b/>
              </w:rPr>
              <w:t xml:space="preserve"> </w:t>
            </w:r>
            <w:r w:rsidRPr="00DB0F3D">
              <w:rPr>
                <w:rFonts w:cs="Arial"/>
                <w:b/>
                <w:color w:val="8EC63F" w:themeColor="accent3"/>
              </w:rPr>
              <w:t>YES</w:t>
            </w:r>
            <w:r w:rsidRPr="00DB0F3D">
              <w:rPr>
                <w:rFonts w:cs="Arial"/>
                <w:b/>
              </w:rPr>
              <w:t xml:space="preserve">   </w:t>
            </w:r>
            <w:r w:rsidRPr="00DB0F3D">
              <w:rPr>
                <w:rFonts w:ascii="Segoe UI Symbol" w:eastAsia="MS Gothic" w:hAnsi="Segoe UI Symbol" w:cs="Segoe UI Symbol"/>
                <w:b/>
              </w:rPr>
              <w:t>☐</w:t>
            </w:r>
            <w:r w:rsidRPr="00DB0F3D">
              <w:rPr>
                <w:rFonts w:cs="Arial"/>
                <w:b/>
              </w:rPr>
              <w:t xml:space="preserve"> </w:t>
            </w:r>
            <w:r w:rsidRPr="00DB0F3D">
              <w:rPr>
                <w:rFonts w:cs="Arial"/>
                <w:b/>
                <w:color w:val="FF0000"/>
              </w:rPr>
              <w:t>NO</w:t>
            </w:r>
            <w:r w:rsidRPr="00DB0F3D">
              <w:rPr>
                <w:rStyle w:val="Strong"/>
                <w:rFonts w:cs="Arial"/>
                <w:b w:val="0"/>
              </w:rPr>
              <w:t xml:space="preserve">  </w:t>
            </w:r>
            <w:r w:rsidRPr="00DB0F3D">
              <w:rPr>
                <w:rStyle w:val="Strong"/>
                <w:rFonts w:cs="Arial"/>
              </w:rPr>
              <w:t>(If NO please provide details below)</w:t>
            </w:r>
          </w:p>
        </w:tc>
      </w:tr>
      <w:tr w:rsidR="002F2C24" w:rsidRPr="00F67D6D" w14:paraId="5095EF44" w14:textId="77777777" w:rsidTr="00D00293">
        <w:trPr>
          <w:trHeight w:val="227"/>
        </w:trPr>
        <w:tc>
          <w:tcPr>
            <w:tcW w:w="5000" w:type="pct"/>
            <w:gridSpan w:val="11"/>
            <w:shd w:val="clear" w:color="auto" w:fill="F2F2F2" w:themeFill="background1" w:themeFillShade="F2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DC6040C" w14:textId="77777777" w:rsidR="002F2C24" w:rsidRPr="00040D6E" w:rsidRDefault="002F2C24" w:rsidP="00B32BA4">
            <w:pPr>
              <w:spacing w:after="0"/>
              <w:contextualSpacing/>
              <w:jc w:val="center"/>
              <w:rPr>
                <w:rFonts w:cs="Arial"/>
                <w:sz w:val="4"/>
                <w:szCs w:val="16"/>
              </w:rPr>
            </w:pPr>
          </w:p>
        </w:tc>
      </w:tr>
      <w:tr w:rsidR="002F2C24" w:rsidRPr="00F67D6D" w14:paraId="7C9C7D6A" w14:textId="77777777" w:rsidTr="00D00293">
        <w:trPr>
          <w:trHeight w:val="227"/>
        </w:trPr>
        <w:tc>
          <w:tcPr>
            <w:tcW w:w="2429" w:type="pct"/>
            <w:gridSpan w:val="5"/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308E0B1" w14:textId="77777777" w:rsidR="002F2C24" w:rsidRPr="00F67D6D" w:rsidRDefault="002F2C24" w:rsidP="00B32BA4">
            <w:pPr>
              <w:spacing w:after="0"/>
              <w:contextualSpacing/>
              <w:rPr>
                <w:rFonts w:cs="Arial"/>
                <w:sz w:val="16"/>
                <w:szCs w:val="16"/>
              </w:rPr>
            </w:pPr>
            <w:r w:rsidRPr="00F67D6D">
              <w:rPr>
                <w:rStyle w:val="Strong"/>
                <w:rFonts w:cs="Arial"/>
              </w:rPr>
              <w:t xml:space="preserve">EXCAVATION SUPPORT - </w:t>
            </w:r>
            <w:r w:rsidRPr="00F67D6D">
              <w:rPr>
                <w:rStyle w:val="Strong"/>
                <w:rFonts w:cs="Arial"/>
                <w:b w:val="0"/>
              </w:rPr>
              <w:t>Trench Support Required?</w:t>
            </w:r>
            <w:r w:rsidRPr="00F67D6D">
              <w:rPr>
                <w:rStyle w:val="Strong"/>
                <w:rFonts w:cs="Arial"/>
              </w:rPr>
              <w:t xml:space="preserve"> </w:t>
            </w:r>
          </w:p>
        </w:tc>
        <w:tc>
          <w:tcPr>
            <w:tcW w:w="2571" w:type="pct"/>
            <w:gridSpan w:val="6"/>
            <w:shd w:val="clear" w:color="auto" w:fill="F2F2F2" w:themeFill="background1" w:themeFillShade="F2"/>
            <w:vAlign w:val="center"/>
          </w:tcPr>
          <w:p w14:paraId="26A0A9BD" w14:textId="77777777" w:rsidR="002F2C24" w:rsidRPr="00DB0F3D" w:rsidRDefault="002F2C24" w:rsidP="00B32BA4">
            <w:pPr>
              <w:spacing w:after="0"/>
              <w:contextualSpacing/>
              <w:jc w:val="center"/>
              <w:rPr>
                <w:rFonts w:cs="Arial"/>
                <w:szCs w:val="16"/>
              </w:rPr>
            </w:pPr>
            <w:r w:rsidRPr="00DB0F3D">
              <w:rPr>
                <w:rFonts w:ascii="Segoe UI Symbol" w:eastAsia="MS Gothic" w:hAnsi="Segoe UI Symbol" w:cs="Segoe UI Symbol"/>
                <w:b/>
              </w:rPr>
              <w:t>☐</w:t>
            </w:r>
            <w:r w:rsidRPr="00DB0F3D">
              <w:rPr>
                <w:rFonts w:cs="Arial"/>
                <w:b/>
              </w:rPr>
              <w:t xml:space="preserve"> </w:t>
            </w:r>
            <w:r w:rsidRPr="00DB0F3D">
              <w:rPr>
                <w:rFonts w:cs="Arial"/>
                <w:b/>
                <w:color w:val="FF0000"/>
              </w:rPr>
              <w:t xml:space="preserve">YES  </w:t>
            </w:r>
            <w:r w:rsidRPr="00DB0F3D">
              <w:rPr>
                <w:rFonts w:cs="Arial"/>
                <w:b/>
              </w:rPr>
              <w:t xml:space="preserve"> </w:t>
            </w:r>
            <w:r w:rsidRPr="00DB0F3D">
              <w:rPr>
                <w:rFonts w:ascii="Segoe UI Symbol" w:eastAsia="MS Gothic" w:hAnsi="Segoe UI Symbol" w:cs="Segoe UI Symbol"/>
                <w:b/>
              </w:rPr>
              <w:t>☐</w:t>
            </w:r>
            <w:r w:rsidRPr="00DB0F3D">
              <w:rPr>
                <w:rFonts w:cs="Arial"/>
                <w:b/>
              </w:rPr>
              <w:t xml:space="preserve"> </w:t>
            </w:r>
            <w:r w:rsidRPr="00DB0F3D">
              <w:rPr>
                <w:rFonts w:cs="Arial"/>
                <w:b/>
                <w:color w:val="8EC63F" w:themeColor="accent3"/>
              </w:rPr>
              <w:t>NO</w:t>
            </w:r>
            <w:r w:rsidRPr="00DB0F3D">
              <w:rPr>
                <w:rStyle w:val="Strong"/>
                <w:rFonts w:cs="Arial"/>
                <w:color w:val="8EC63F" w:themeColor="accent3"/>
              </w:rPr>
              <w:t xml:space="preserve"> </w:t>
            </w:r>
            <w:r w:rsidRPr="00DB0F3D">
              <w:rPr>
                <w:rStyle w:val="Strong"/>
                <w:rFonts w:cs="Arial"/>
              </w:rPr>
              <w:t xml:space="preserve"> </w:t>
            </w:r>
            <w:r w:rsidRPr="00DB0F3D">
              <w:rPr>
                <w:rFonts w:ascii="Segoe UI Symbol" w:eastAsia="MS Gothic" w:hAnsi="Segoe UI Symbol" w:cs="Segoe UI Symbol"/>
                <w:b/>
              </w:rPr>
              <w:t>☐</w:t>
            </w:r>
            <w:r w:rsidRPr="00DB0F3D">
              <w:rPr>
                <w:rFonts w:cs="Arial"/>
                <w:b/>
              </w:rPr>
              <w:t xml:space="preserve"> </w:t>
            </w:r>
            <w:r w:rsidRPr="00DB0F3D">
              <w:rPr>
                <w:rFonts w:cs="Arial"/>
                <w:b/>
                <w:color w:val="00B0F0"/>
              </w:rPr>
              <w:t>NOT KNOWN</w:t>
            </w:r>
            <w:r w:rsidRPr="00DB0F3D">
              <w:rPr>
                <w:rStyle w:val="Strong"/>
                <w:rFonts w:cs="Arial"/>
              </w:rPr>
              <w:t xml:space="preserve"> (If YES please provide details below and refer to </w:t>
            </w:r>
            <w:r w:rsidRPr="00186DCE">
              <w:rPr>
                <w:rStyle w:val="Strong"/>
                <w:rFonts w:cs="Arial"/>
              </w:rPr>
              <w:t>Temporary Works Procedure</w:t>
            </w:r>
            <w:r w:rsidRPr="00DB0F3D">
              <w:rPr>
                <w:rStyle w:val="Strong"/>
                <w:rFonts w:cs="Arial"/>
              </w:rPr>
              <w:t>)</w:t>
            </w:r>
          </w:p>
        </w:tc>
      </w:tr>
      <w:tr w:rsidR="002F2C24" w:rsidRPr="00F67D6D" w14:paraId="60F76FD3" w14:textId="77777777" w:rsidTr="00D00293">
        <w:trPr>
          <w:trHeight w:val="227"/>
        </w:trPr>
        <w:tc>
          <w:tcPr>
            <w:tcW w:w="5000" w:type="pct"/>
            <w:gridSpan w:val="11"/>
            <w:shd w:val="clear" w:color="auto" w:fill="F2F2F2" w:themeFill="background1" w:themeFillShade="F2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A844FD5" w14:textId="77777777" w:rsidR="002F2C24" w:rsidRPr="00040D6E" w:rsidRDefault="002F2C24" w:rsidP="00B32BA4">
            <w:pPr>
              <w:spacing w:after="0"/>
              <w:contextualSpacing/>
              <w:jc w:val="center"/>
              <w:rPr>
                <w:rFonts w:cs="Arial"/>
                <w:sz w:val="2"/>
                <w:szCs w:val="16"/>
              </w:rPr>
            </w:pPr>
          </w:p>
        </w:tc>
      </w:tr>
      <w:tr w:rsidR="002F2C24" w:rsidRPr="00F67D6D" w14:paraId="55B33DFC" w14:textId="77777777" w:rsidTr="00D00293">
        <w:trPr>
          <w:trHeight w:val="227"/>
        </w:trPr>
        <w:tc>
          <w:tcPr>
            <w:tcW w:w="2429" w:type="pct"/>
            <w:gridSpan w:val="5"/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F89DC81" w14:textId="77777777" w:rsidR="002F2C24" w:rsidRPr="00F67D6D" w:rsidRDefault="002F2C24" w:rsidP="00B32BA4">
            <w:pPr>
              <w:spacing w:after="0"/>
              <w:contextualSpacing/>
              <w:rPr>
                <w:rFonts w:cs="Arial"/>
                <w:sz w:val="16"/>
                <w:szCs w:val="16"/>
              </w:rPr>
            </w:pPr>
            <w:r w:rsidRPr="00F67D6D">
              <w:rPr>
                <w:rStyle w:val="Strong"/>
                <w:rFonts w:cs="Arial"/>
              </w:rPr>
              <w:t>ISOLATION / DISCONNECTION</w:t>
            </w:r>
            <w:r>
              <w:rPr>
                <w:rStyle w:val="Strong"/>
                <w:rFonts w:cs="Arial"/>
              </w:rPr>
              <w:t xml:space="preserve"> / PROTECTION</w:t>
            </w:r>
            <w:r w:rsidRPr="00F67D6D">
              <w:rPr>
                <w:rStyle w:val="Strong"/>
                <w:rFonts w:cs="Arial"/>
              </w:rPr>
              <w:t xml:space="preserve"> </w:t>
            </w:r>
            <w:r w:rsidRPr="00F67D6D">
              <w:rPr>
                <w:rStyle w:val="Strong"/>
                <w:rFonts w:cs="Arial"/>
                <w:b w:val="0"/>
              </w:rPr>
              <w:t>- Do any utilities need to be isolated / disconnected</w:t>
            </w:r>
            <w:r>
              <w:rPr>
                <w:rStyle w:val="Strong"/>
                <w:rFonts w:cs="Arial"/>
                <w:b w:val="0"/>
              </w:rPr>
              <w:t xml:space="preserve"> / protection</w:t>
            </w:r>
            <w:r w:rsidRPr="00F67D6D">
              <w:rPr>
                <w:rStyle w:val="Strong"/>
                <w:rFonts w:cs="Arial"/>
                <w:b w:val="0"/>
              </w:rPr>
              <w:t xml:space="preserve"> to allow the work to proceed?</w:t>
            </w:r>
          </w:p>
        </w:tc>
        <w:tc>
          <w:tcPr>
            <w:tcW w:w="2571" w:type="pct"/>
            <w:gridSpan w:val="6"/>
            <w:shd w:val="clear" w:color="auto" w:fill="F2F2F2" w:themeFill="background1" w:themeFillShade="F2"/>
            <w:vAlign w:val="center"/>
          </w:tcPr>
          <w:p w14:paraId="36DCF517" w14:textId="77777777" w:rsidR="002F2C24" w:rsidRPr="00DB0F3D" w:rsidRDefault="002F2C24" w:rsidP="00B32BA4">
            <w:pPr>
              <w:spacing w:after="0"/>
              <w:contextualSpacing/>
              <w:jc w:val="center"/>
              <w:rPr>
                <w:rFonts w:cs="Arial"/>
                <w:szCs w:val="16"/>
              </w:rPr>
            </w:pPr>
            <w:r w:rsidRPr="00DB0F3D">
              <w:rPr>
                <w:rFonts w:ascii="Segoe UI Symbol" w:eastAsia="MS Gothic" w:hAnsi="Segoe UI Symbol" w:cs="Segoe UI Symbol"/>
                <w:b/>
              </w:rPr>
              <w:t>☐</w:t>
            </w:r>
            <w:r w:rsidRPr="00DB0F3D">
              <w:rPr>
                <w:rFonts w:cs="Arial"/>
                <w:b/>
              </w:rPr>
              <w:t xml:space="preserve"> </w:t>
            </w:r>
            <w:r w:rsidRPr="00DB0F3D">
              <w:rPr>
                <w:rFonts w:cs="Arial"/>
                <w:b/>
                <w:color w:val="FF0000"/>
              </w:rPr>
              <w:t xml:space="preserve">YES </w:t>
            </w:r>
            <w:r w:rsidRPr="00DB0F3D">
              <w:rPr>
                <w:rFonts w:cs="Arial"/>
                <w:b/>
              </w:rPr>
              <w:t xml:space="preserve">  </w:t>
            </w:r>
            <w:r w:rsidRPr="00DB0F3D">
              <w:rPr>
                <w:rFonts w:ascii="Segoe UI Symbol" w:eastAsia="MS Gothic" w:hAnsi="Segoe UI Symbol" w:cs="Segoe UI Symbol"/>
                <w:b/>
              </w:rPr>
              <w:t>☐</w:t>
            </w:r>
            <w:r w:rsidRPr="00DB0F3D">
              <w:rPr>
                <w:rFonts w:cs="Arial"/>
                <w:b/>
              </w:rPr>
              <w:t xml:space="preserve"> </w:t>
            </w:r>
            <w:r w:rsidRPr="00DB0F3D">
              <w:rPr>
                <w:rFonts w:cs="Arial"/>
                <w:b/>
                <w:color w:val="8EC63F" w:themeColor="accent3"/>
              </w:rPr>
              <w:t>NO</w:t>
            </w:r>
            <w:r w:rsidRPr="00DB0F3D">
              <w:rPr>
                <w:rStyle w:val="Strong"/>
                <w:rFonts w:cs="Arial"/>
                <w:color w:val="8EC63F" w:themeColor="accent3"/>
              </w:rPr>
              <w:t xml:space="preserve"> </w:t>
            </w:r>
            <w:r w:rsidRPr="00DB0F3D">
              <w:rPr>
                <w:rStyle w:val="Strong"/>
                <w:rFonts w:cs="Arial"/>
              </w:rPr>
              <w:t xml:space="preserve"> (If YES please provide details below)</w:t>
            </w:r>
          </w:p>
        </w:tc>
      </w:tr>
      <w:tr w:rsidR="002F2C24" w:rsidRPr="00F67D6D" w14:paraId="20121B54" w14:textId="77777777" w:rsidTr="00D00293">
        <w:trPr>
          <w:trHeight w:val="227"/>
        </w:trPr>
        <w:tc>
          <w:tcPr>
            <w:tcW w:w="5000" w:type="pct"/>
            <w:gridSpan w:val="11"/>
            <w:shd w:val="clear" w:color="auto" w:fill="F2F2F2" w:themeFill="background1" w:themeFillShade="F2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585DC317" w14:textId="77777777" w:rsidR="002F2C24" w:rsidRPr="00040D6E" w:rsidRDefault="002F2C24" w:rsidP="00B32BA4">
            <w:pPr>
              <w:spacing w:after="0"/>
              <w:contextualSpacing/>
              <w:jc w:val="center"/>
              <w:rPr>
                <w:rFonts w:cs="Arial"/>
                <w:sz w:val="2"/>
                <w:szCs w:val="16"/>
              </w:rPr>
            </w:pPr>
          </w:p>
        </w:tc>
      </w:tr>
      <w:tr w:rsidR="002F2C24" w:rsidRPr="00F67D6D" w14:paraId="21F0164A" w14:textId="77777777" w:rsidTr="00D00293">
        <w:trPr>
          <w:trHeight w:val="227"/>
        </w:trPr>
        <w:tc>
          <w:tcPr>
            <w:tcW w:w="2429" w:type="pct"/>
            <w:gridSpan w:val="5"/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1AF346A" w14:textId="77777777" w:rsidR="002F2C24" w:rsidRPr="00F67D6D" w:rsidRDefault="002F2C24" w:rsidP="00B32BA4">
            <w:pPr>
              <w:spacing w:after="0"/>
              <w:contextualSpacing/>
              <w:rPr>
                <w:rFonts w:cs="Arial"/>
                <w:sz w:val="16"/>
                <w:szCs w:val="16"/>
              </w:rPr>
            </w:pPr>
            <w:r w:rsidRPr="00F67D6D">
              <w:rPr>
                <w:rStyle w:val="Strong"/>
                <w:rFonts w:cs="Arial"/>
              </w:rPr>
              <w:t xml:space="preserve">CONFINED SPACES – </w:t>
            </w:r>
            <w:r w:rsidRPr="00F67D6D">
              <w:rPr>
                <w:rStyle w:val="Strong"/>
                <w:rFonts w:cs="Arial"/>
                <w:b w:val="0"/>
              </w:rPr>
              <w:t>Does the task involve confined spaces?</w:t>
            </w:r>
          </w:p>
        </w:tc>
        <w:tc>
          <w:tcPr>
            <w:tcW w:w="2571" w:type="pct"/>
            <w:gridSpan w:val="6"/>
            <w:shd w:val="clear" w:color="auto" w:fill="F2F2F2" w:themeFill="background1" w:themeFillShade="F2"/>
            <w:vAlign w:val="center"/>
          </w:tcPr>
          <w:p w14:paraId="697AAA9C" w14:textId="77777777" w:rsidR="002F2C24" w:rsidRPr="00DB0F3D" w:rsidRDefault="002F2C24" w:rsidP="00B32BA4">
            <w:pPr>
              <w:spacing w:after="0"/>
              <w:contextualSpacing/>
              <w:jc w:val="center"/>
              <w:rPr>
                <w:rFonts w:cs="Arial"/>
                <w:szCs w:val="16"/>
              </w:rPr>
            </w:pPr>
            <w:r w:rsidRPr="00DB0F3D">
              <w:rPr>
                <w:rFonts w:ascii="Segoe UI Symbol" w:eastAsia="MS Gothic" w:hAnsi="Segoe UI Symbol" w:cs="Segoe UI Symbol"/>
                <w:b/>
              </w:rPr>
              <w:t>☐</w:t>
            </w:r>
            <w:r w:rsidRPr="00DB0F3D">
              <w:rPr>
                <w:rFonts w:cs="Arial"/>
                <w:b/>
              </w:rPr>
              <w:t xml:space="preserve"> </w:t>
            </w:r>
            <w:r w:rsidRPr="00DB0F3D">
              <w:rPr>
                <w:rFonts w:cs="Arial"/>
                <w:b/>
                <w:color w:val="FF0000"/>
              </w:rPr>
              <w:t xml:space="preserve">YES </w:t>
            </w:r>
            <w:r w:rsidRPr="00DB0F3D">
              <w:rPr>
                <w:rFonts w:cs="Arial"/>
                <w:b/>
              </w:rPr>
              <w:t xml:space="preserve">  </w:t>
            </w:r>
            <w:r w:rsidRPr="00DB0F3D">
              <w:rPr>
                <w:rFonts w:ascii="Segoe UI Symbol" w:eastAsia="MS Gothic" w:hAnsi="Segoe UI Symbol" w:cs="Segoe UI Symbol"/>
                <w:b/>
              </w:rPr>
              <w:t>☐</w:t>
            </w:r>
            <w:r w:rsidRPr="00DB0F3D">
              <w:rPr>
                <w:rFonts w:cs="Arial"/>
                <w:b/>
              </w:rPr>
              <w:t xml:space="preserve"> </w:t>
            </w:r>
            <w:r w:rsidRPr="00DB0F3D">
              <w:rPr>
                <w:rFonts w:cs="Arial"/>
                <w:b/>
                <w:color w:val="8EC63F" w:themeColor="accent3"/>
              </w:rPr>
              <w:t>NO</w:t>
            </w:r>
            <w:r w:rsidRPr="00DB0F3D">
              <w:rPr>
                <w:rStyle w:val="Strong"/>
                <w:rFonts w:cs="Arial"/>
                <w:b w:val="0"/>
              </w:rPr>
              <w:t xml:space="preserve"> </w:t>
            </w:r>
            <w:r w:rsidRPr="00DB0F3D">
              <w:rPr>
                <w:rStyle w:val="Strong"/>
                <w:rFonts w:cs="Arial"/>
              </w:rPr>
              <w:t xml:space="preserve"> (If YES please provide details below and refer </w:t>
            </w:r>
            <w:r w:rsidRPr="00186DCE">
              <w:rPr>
                <w:rStyle w:val="Strong"/>
                <w:rFonts w:cs="Arial"/>
              </w:rPr>
              <w:t>to Confined Spaces Procedure)</w:t>
            </w:r>
          </w:p>
        </w:tc>
      </w:tr>
      <w:tr w:rsidR="002F2C24" w:rsidRPr="00F67D6D" w14:paraId="4C09D11E" w14:textId="77777777" w:rsidTr="00D00293">
        <w:trPr>
          <w:trHeight w:val="227"/>
        </w:trPr>
        <w:tc>
          <w:tcPr>
            <w:tcW w:w="5000" w:type="pct"/>
            <w:gridSpan w:val="11"/>
            <w:shd w:val="clear" w:color="auto" w:fill="F2F2F2" w:themeFill="background1" w:themeFillShade="F2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293D2C7" w14:textId="77777777" w:rsidR="002F2C24" w:rsidRPr="00040D6E" w:rsidRDefault="002F2C24" w:rsidP="00B32BA4">
            <w:pPr>
              <w:spacing w:after="0"/>
              <w:contextualSpacing/>
              <w:jc w:val="center"/>
              <w:rPr>
                <w:rFonts w:cs="Arial"/>
                <w:sz w:val="2"/>
                <w:szCs w:val="16"/>
              </w:rPr>
            </w:pPr>
          </w:p>
        </w:tc>
      </w:tr>
      <w:tr w:rsidR="002F2C24" w:rsidRPr="00F67D6D" w14:paraId="336CD619" w14:textId="77777777" w:rsidTr="00D00293">
        <w:trPr>
          <w:trHeight w:val="227"/>
        </w:trPr>
        <w:tc>
          <w:tcPr>
            <w:tcW w:w="2429" w:type="pct"/>
            <w:gridSpan w:val="5"/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FA847E9" w14:textId="77777777" w:rsidR="002F2C24" w:rsidRPr="00F67D6D" w:rsidRDefault="002F2C24" w:rsidP="00B32BA4">
            <w:pPr>
              <w:spacing w:after="0"/>
              <w:contextualSpacing/>
              <w:rPr>
                <w:rFonts w:cs="Arial"/>
                <w:sz w:val="16"/>
                <w:szCs w:val="16"/>
              </w:rPr>
            </w:pPr>
            <w:r w:rsidRPr="00F67D6D">
              <w:rPr>
                <w:rStyle w:val="Strong"/>
                <w:rFonts w:cs="Arial"/>
              </w:rPr>
              <w:t xml:space="preserve">OVERHEAD STRUCTURES - </w:t>
            </w:r>
            <w:r w:rsidRPr="00F67D6D">
              <w:rPr>
                <w:rStyle w:val="Strong"/>
                <w:rFonts w:cs="Arial"/>
                <w:b w:val="0"/>
              </w:rPr>
              <w:t>Are there any in area of works e.g. Electricity or Telecom lines.</w:t>
            </w:r>
          </w:p>
        </w:tc>
        <w:tc>
          <w:tcPr>
            <w:tcW w:w="2571" w:type="pct"/>
            <w:gridSpan w:val="6"/>
            <w:shd w:val="clear" w:color="auto" w:fill="F2F2F2" w:themeFill="background1" w:themeFillShade="F2"/>
            <w:vAlign w:val="center"/>
          </w:tcPr>
          <w:p w14:paraId="65DB9194" w14:textId="77777777" w:rsidR="002F2C24" w:rsidRPr="00DB0F3D" w:rsidRDefault="002F2C24" w:rsidP="00B32BA4">
            <w:pPr>
              <w:spacing w:after="0"/>
              <w:contextualSpacing/>
              <w:jc w:val="center"/>
              <w:rPr>
                <w:rFonts w:cs="Arial"/>
                <w:szCs w:val="16"/>
              </w:rPr>
            </w:pPr>
            <w:r w:rsidRPr="00DB0F3D">
              <w:rPr>
                <w:rFonts w:ascii="Segoe UI Symbol" w:eastAsia="MS Gothic" w:hAnsi="Segoe UI Symbol" w:cs="Segoe UI Symbol"/>
                <w:b/>
              </w:rPr>
              <w:t>☐</w:t>
            </w:r>
            <w:r w:rsidRPr="00DB0F3D">
              <w:rPr>
                <w:rFonts w:cs="Arial"/>
                <w:b/>
              </w:rPr>
              <w:t xml:space="preserve"> </w:t>
            </w:r>
            <w:r w:rsidRPr="00DB0F3D">
              <w:rPr>
                <w:rFonts w:cs="Arial"/>
                <w:b/>
                <w:color w:val="FF0000"/>
              </w:rPr>
              <w:t>YES</w:t>
            </w:r>
            <w:r w:rsidRPr="00DB0F3D">
              <w:rPr>
                <w:rFonts w:cs="Arial"/>
                <w:b/>
              </w:rPr>
              <w:t xml:space="preserve">   </w:t>
            </w:r>
            <w:r w:rsidRPr="00DB0F3D">
              <w:rPr>
                <w:rFonts w:ascii="Segoe UI Symbol" w:eastAsia="MS Gothic" w:hAnsi="Segoe UI Symbol" w:cs="Segoe UI Symbol"/>
                <w:b/>
              </w:rPr>
              <w:t>☐</w:t>
            </w:r>
            <w:r w:rsidRPr="00DB0F3D">
              <w:rPr>
                <w:rFonts w:cs="Arial"/>
                <w:b/>
              </w:rPr>
              <w:t xml:space="preserve"> </w:t>
            </w:r>
            <w:r w:rsidRPr="00DB0F3D">
              <w:rPr>
                <w:rFonts w:cs="Arial"/>
                <w:b/>
                <w:color w:val="8EC63F" w:themeColor="accent3"/>
              </w:rPr>
              <w:t>NO</w:t>
            </w:r>
            <w:r w:rsidRPr="00DB0F3D">
              <w:rPr>
                <w:rStyle w:val="Strong"/>
                <w:rFonts w:cs="Arial"/>
                <w:b w:val="0"/>
              </w:rPr>
              <w:t xml:space="preserve">  </w:t>
            </w:r>
            <w:r w:rsidRPr="00DB0F3D">
              <w:rPr>
                <w:rStyle w:val="Strong"/>
                <w:rFonts w:cs="Arial"/>
              </w:rPr>
              <w:t>(If YES please provide details below)</w:t>
            </w:r>
          </w:p>
        </w:tc>
      </w:tr>
      <w:tr w:rsidR="002F2C24" w:rsidRPr="00F67D6D" w14:paraId="4B1CAEB3" w14:textId="77777777" w:rsidTr="00D00293">
        <w:trPr>
          <w:trHeight w:val="227"/>
        </w:trPr>
        <w:tc>
          <w:tcPr>
            <w:tcW w:w="5000" w:type="pct"/>
            <w:gridSpan w:val="11"/>
            <w:shd w:val="clear" w:color="auto" w:fill="F2F2F2" w:themeFill="background1" w:themeFillShade="F2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15E562B" w14:textId="77777777" w:rsidR="002F2C24" w:rsidRPr="00040D6E" w:rsidRDefault="002F2C24" w:rsidP="00B32BA4">
            <w:pPr>
              <w:spacing w:after="0"/>
              <w:contextualSpacing/>
              <w:jc w:val="center"/>
              <w:rPr>
                <w:rFonts w:cs="Arial"/>
                <w:sz w:val="2"/>
                <w:szCs w:val="16"/>
              </w:rPr>
            </w:pPr>
          </w:p>
        </w:tc>
      </w:tr>
      <w:tr w:rsidR="002F2C24" w:rsidRPr="00F67D6D" w14:paraId="5489CFAE" w14:textId="77777777" w:rsidTr="00D00293">
        <w:trPr>
          <w:trHeight w:val="227"/>
        </w:trPr>
        <w:tc>
          <w:tcPr>
            <w:tcW w:w="2429" w:type="pct"/>
            <w:gridSpan w:val="5"/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666E544" w14:textId="77777777" w:rsidR="002F2C24" w:rsidRPr="00F67D6D" w:rsidRDefault="002F2C24" w:rsidP="00B32BA4">
            <w:pPr>
              <w:spacing w:after="0"/>
              <w:contextualSpacing/>
              <w:rPr>
                <w:rFonts w:cs="Arial"/>
                <w:sz w:val="16"/>
                <w:szCs w:val="16"/>
              </w:rPr>
            </w:pPr>
            <w:r w:rsidRPr="00F67D6D">
              <w:rPr>
                <w:rStyle w:val="Strong"/>
                <w:rFonts w:cs="Arial"/>
              </w:rPr>
              <w:t xml:space="preserve">ADJACENT STRUCTURES – </w:t>
            </w:r>
            <w:r w:rsidRPr="00F67D6D">
              <w:rPr>
                <w:rStyle w:val="Strong"/>
                <w:rFonts w:cs="Arial"/>
                <w:b w:val="0"/>
              </w:rPr>
              <w:t>Are there any structures that could be undermined by this work (e.g. lampposts)</w:t>
            </w:r>
          </w:p>
        </w:tc>
        <w:tc>
          <w:tcPr>
            <w:tcW w:w="2571" w:type="pct"/>
            <w:gridSpan w:val="6"/>
            <w:shd w:val="clear" w:color="auto" w:fill="F2F2F2" w:themeFill="background1" w:themeFillShade="F2"/>
            <w:vAlign w:val="center"/>
          </w:tcPr>
          <w:p w14:paraId="54762C2E" w14:textId="77777777" w:rsidR="002F2C24" w:rsidRPr="00DB0F3D" w:rsidRDefault="002F2C24" w:rsidP="00B32BA4">
            <w:pPr>
              <w:spacing w:after="0"/>
              <w:contextualSpacing/>
              <w:jc w:val="center"/>
              <w:rPr>
                <w:rFonts w:cs="Arial"/>
                <w:szCs w:val="16"/>
              </w:rPr>
            </w:pPr>
            <w:r w:rsidRPr="00DB0F3D">
              <w:rPr>
                <w:rFonts w:ascii="Segoe UI Symbol" w:eastAsia="MS Gothic" w:hAnsi="Segoe UI Symbol" w:cs="Segoe UI Symbol"/>
                <w:b/>
              </w:rPr>
              <w:t>☐</w:t>
            </w:r>
            <w:r w:rsidRPr="00DB0F3D">
              <w:rPr>
                <w:rFonts w:cs="Arial"/>
                <w:b/>
              </w:rPr>
              <w:t xml:space="preserve"> </w:t>
            </w:r>
            <w:r w:rsidRPr="00DB0F3D">
              <w:rPr>
                <w:rFonts w:cs="Arial"/>
                <w:b/>
                <w:color w:val="FF0000"/>
              </w:rPr>
              <w:t>YES</w:t>
            </w:r>
            <w:r w:rsidRPr="00DB0F3D">
              <w:rPr>
                <w:rFonts w:cs="Arial"/>
                <w:b/>
              </w:rPr>
              <w:t xml:space="preserve">   </w:t>
            </w:r>
            <w:r w:rsidRPr="00DB0F3D">
              <w:rPr>
                <w:rFonts w:ascii="Segoe UI Symbol" w:eastAsia="MS Gothic" w:hAnsi="Segoe UI Symbol" w:cs="Segoe UI Symbol"/>
                <w:b/>
              </w:rPr>
              <w:t>☐</w:t>
            </w:r>
            <w:r w:rsidRPr="00DB0F3D">
              <w:rPr>
                <w:rFonts w:cs="Arial"/>
                <w:b/>
              </w:rPr>
              <w:t xml:space="preserve"> </w:t>
            </w:r>
            <w:r w:rsidRPr="00DB0F3D">
              <w:rPr>
                <w:rFonts w:cs="Arial"/>
                <w:b/>
                <w:color w:val="8EC63F" w:themeColor="accent3"/>
              </w:rPr>
              <w:t>NO</w:t>
            </w:r>
            <w:r w:rsidRPr="00DB0F3D">
              <w:rPr>
                <w:rStyle w:val="Strong"/>
                <w:rFonts w:cs="Arial"/>
              </w:rPr>
              <w:t xml:space="preserve">  (If YES please provide details below)</w:t>
            </w:r>
          </w:p>
        </w:tc>
      </w:tr>
      <w:tr w:rsidR="002F2C24" w:rsidRPr="00F67D6D" w14:paraId="4E75C3BF" w14:textId="77777777" w:rsidTr="00D00293">
        <w:trPr>
          <w:trHeight w:val="227"/>
        </w:trPr>
        <w:tc>
          <w:tcPr>
            <w:tcW w:w="5000" w:type="pct"/>
            <w:gridSpan w:val="11"/>
            <w:shd w:val="clear" w:color="auto" w:fill="F2F2F2" w:themeFill="background1" w:themeFillShade="F2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5F1206D" w14:textId="77777777" w:rsidR="002F2C24" w:rsidRPr="00040D6E" w:rsidRDefault="002F2C24" w:rsidP="00B32BA4">
            <w:pPr>
              <w:spacing w:after="0"/>
              <w:contextualSpacing/>
              <w:jc w:val="center"/>
              <w:rPr>
                <w:rFonts w:cs="Arial"/>
                <w:sz w:val="2"/>
                <w:szCs w:val="16"/>
              </w:rPr>
            </w:pPr>
          </w:p>
        </w:tc>
      </w:tr>
      <w:tr w:rsidR="002F2C24" w:rsidRPr="00F67D6D" w14:paraId="1F58E929" w14:textId="77777777" w:rsidTr="00D00293">
        <w:trPr>
          <w:trHeight w:val="227"/>
        </w:trPr>
        <w:tc>
          <w:tcPr>
            <w:tcW w:w="2429" w:type="pct"/>
            <w:gridSpan w:val="5"/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6E36189" w14:textId="77777777" w:rsidR="002F2C24" w:rsidRPr="00F67D6D" w:rsidRDefault="002F2C24" w:rsidP="00B32BA4">
            <w:pPr>
              <w:spacing w:after="0"/>
              <w:contextualSpacing/>
              <w:rPr>
                <w:rFonts w:cs="Arial"/>
                <w:sz w:val="16"/>
                <w:szCs w:val="16"/>
              </w:rPr>
            </w:pPr>
            <w:r w:rsidRPr="00F67D6D">
              <w:rPr>
                <w:rStyle w:val="Strong"/>
                <w:rFonts w:cs="Arial"/>
              </w:rPr>
              <w:t xml:space="preserve">ENVIRONMENTAL CONSIDERATIONS– </w:t>
            </w:r>
            <w:r w:rsidRPr="00F67D6D">
              <w:rPr>
                <w:rStyle w:val="Strong"/>
                <w:rFonts w:cs="Arial"/>
                <w:b w:val="0"/>
              </w:rPr>
              <w:t>Are there any environmental impacts of this work (wildlife, Permit to Pump, archelogy)</w:t>
            </w:r>
          </w:p>
        </w:tc>
        <w:tc>
          <w:tcPr>
            <w:tcW w:w="2571" w:type="pct"/>
            <w:gridSpan w:val="6"/>
            <w:shd w:val="clear" w:color="auto" w:fill="F2F2F2" w:themeFill="background1" w:themeFillShade="F2"/>
            <w:vAlign w:val="center"/>
          </w:tcPr>
          <w:p w14:paraId="2C2194DF" w14:textId="77777777" w:rsidR="002F2C24" w:rsidRPr="00DB0F3D" w:rsidRDefault="002F2C24" w:rsidP="00B32BA4">
            <w:pPr>
              <w:spacing w:after="0"/>
              <w:contextualSpacing/>
              <w:jc w:val="center"/>
              <w:rPr>
                <w:rFonts w:cs="Arial"/>
                <w:szCs w:val="16"/>
              </w:rPr>
            </w:pPr>
            <w:r w:rsidRPr="00DB0F3D">
              <w:rPr>
                <w:rFonts w:ascii="Segoe UI Symbol" w:eastAsia="MS Gothic" w:hAnsi="Segoe UI Symbol" w:cs="Segoe UI Symbol"/>
                <w:b/>
              </w:rPr>
              <w:t>☐</w:t>
            </w:r>
            <w:r w:rsidRPr="00DB0F3D">
              <w:rPr>
                <w:rFonts w:cs="Arial"/>
                <w:b/>
              </w:rPr>
              <w:t xml:space="preserve"> </w:t>
            </w:r>
            <w:r w:rsidRPr="00DB0F3D">
              <w:rPr>
                <w:rFonts w:cs="Arial"/>
                <w:b/>
                <w:color w:val="FF0000"/>
              </w:rPr>
              <w:t xml:space="preserve">YES </w:t>
            </w:r>
            <w:r w:rsidRPr="00DB0F3D">
              <w:rPr>
                <w:rFonts w:cs="Arial"/>
                <w:b/>
              </w:rPr>
              <w:t xml:space="preserve">  </w:t>
            </w:r>
            <w:r w:rsidRPr="00DB0F3D">
              <w:rPr>
                <w:rFonts w:ascii="Segoe UI Symbol" w:eastAsia="MS Gothic" w:hAnsi="Segoe UI Symbol" w:cs="Segoe UI Symbol"/>
                <w:b/>
              </w:rPr>
              <w:t>☐</w:t>
            </w:r>
            <w:r w:rsidRPr="00DB0F3D">
              <w:rPr>
                <w:rFonts w:cs="Arial"/>
                <w:b/>
              </w:rPr>
              <w:t xml:space="preserve"> </w:t>
            </w:r>
            <w:r w:rsidRPr="00DB0F3D">
              <w:rPr>
                <w:rFonts w:cs="Arial"/>
                <w:b/>
                <w:color w:val="8EC63F" w:themeColor="accent3"/>
              </w:rPr>
              <w:t>NO</w:t>
            </w:r>
            <w:r w:rsidRPr="00DB0F3D">
              <w:rPr>
                <w:rStyle w:val="Strong"/>
                <w:rFonts w:cs="Arial"/>
                <w:b w:val="0"/>
                <w:i/>
              </w:rPr>
              <w:t xml:space="preserve">  </w:t>
            </w:r>
            <w:r w:rsidRPr="00DB0F3D">
              <w:rPr>
                <w:rStyle w:val="Strong"/>
                <w:rFonts w:cs="Arial"/>
              </w:rPr>
              <w:t>(If YES please provide details below)</w:t>
            </w:r>
          </w:p>
        </w:tc>
      </w:tr>
      <w:tr w:rsidR="002F2C24" w:rsidRPr="00F67D6D" w14:paraId="54927A49" w14:textId="77777777" w:rsidTr="00D00293">
        <w:trPr>
          <w:trHeight w:val="227"/>
        </w:trPr>
        <w:tc>
          <w:tcPr>
            <w:tcW w:w="5000" w:type="pct"/>
            <w:gridSpan w:val="11"/>
            <w:shd w:val="clear" w:color="auto" w:fill="F2F2F2" w:themeFill="background1" w:themeFillShade="F2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0F57B93" w14:textId="77777777" w:rsidR="002F2C24" w:rsidRPr="00040D6E" w:rsidRDefault="002F2C24" w:rsidP="00B32BA4">
            <w:pPr>
              <w:spacing w:after="0"/>
              <w:contextualSpacing/>
              <w:jc w:val="center"/>
              <w:rPr>
                <w:rFonts w:cs="Arial"/>
                <w:sz w:val="2"/>
                <w:szCs w:val="16"/>
              </w:rPr>
            </w:pPr>
          </w:p>
        </w:tc>
      </w:tr>
      <w:tr w:rsidR="002F2C24" w:rsidRPr="00F67D6D" w14:paraId="027CB168" w14:textId="77777777" w:rsidTr="00D00293">
        <w:trPr>
          <w:trHeight w:val="227"/>
        </w:trPr>
        <w:tc>
          <w:tcPr>
            <w:tcW w:w="2429" w:type="pct"/>
            <w:gridSpan w:val="5"/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26A3217" w14:textId="0DF3D5CD" w:rsidR="002F2C24" w:rsidRPr="00F67D6D" w:rsidRDefault="002F2C24" w:rsidP="00B32BA4">
            <w:pPr>
              <w:spacing w:after="0"/>
              <w:contextualSpacing/>
              <w:rPr>
                <w:rFonts w:cs="Arial"/>
                <w:sz w:val="16"/>
                <w:szCs w:val="16"/>
              </w:rPr>
            </w:pPr>
            <w:r w:rsidRPr="00F67D6D">
              <w:rPr>
                <w:rStyle w:val="Strong"/>
                <w:rFonts w:cs="Arial"/>
              </w:rPr>
              <w:t xml:space="preserve">EMERGENCY – </w:t>
            </w:r>
            <w:r w:rsidRPr="00F67D6D">
              <w:rPr>
                <w:rStyle w:val="Strong"/>
                <w:rFonts w:cs="Arial"/>
                <w:b w:val="0"/>
              </w:rPr>
              <w:t xml:space="preserve">do all members of the party know the incident control </w:t>
            </w:r>
            <w:r w:rsidR="00D235C1" w:rsidRPr="00F67D6D">
              <w:rPr>
                <w:rStyle w:val="Strong"/>
                <w:rFonts w:cs="Arial"/>
                <w:b w:val="0"/>
              </w:rPr>
              <w:t>procedure?</w:t>
            </w:r>
          </w:p>
        </w:tc>
        <w:tc>
          <w:tcPr>
            <w:tcW w:w="2571" w:type="pct"/>
            <w:gridSpan w:val="6"/>
            <w:shd w:val="clear" w:color="auto" w:fill="F2F2F2" w:themeFill="background1" w:themeFillShade="F2"/>
            <w:vAlign w:val="center"/>
          </w:tcPr>
          <w:p w14:paraId="0F106198" w14:textId="77777777" w:rsidR="002F2C24" w:rsidRPr="00DB0F3D" w:rsidRDefault="002F2C24" w:rsidP="00B32BA4">
            <w:pPr>
              <w:spacing w:after="0"/>
              <w:contextualSpacing/>
              <w:jc w:val="center"/>
              <w:rPr>
                <w:rFonts w:cs="Arial"/>
                <w:szCs w:val="16"/>
              </w:rPr>
            </w:pPr>
            <w:r w:rsidRPr="00DB0F3D">
              <w:rPr>
                <w:rFonts w:ascii="Segoe UI Symbol" w:eastAsia="MS Gothic" w:hAnsi="Segoe UI Symbol" w:cs="Segoe UI Symbol"/>
                <w:b/>
              </w:rPr>
              <w:t>☐</w:t>
            </w:r>
            <w:r w:rsidRPr="00DB0F3D">
              <w:rPr>
                <w:rFonts w:cs="Arial"/>
                <w:b/>
              </w:rPr>
              <w:t xml:space="preserve"> </w:t>
            </w:r>
            <w:r w:rsidRPr="00DB0F3D">
              <w:rPr>
                <w:rFonts w:cs="Arial"/>
                <w:b/>
                <w:color w:val="8EC63F" w:themeColor="accent3"/>
              </w:rPr>
              <w:t>YES</w:t>
            </w:r>
            <w:r w:rsidRPr="00DB0F3D">
              <w:rPr>
                <w:rFonts w:cs="Arial"/>
                <w:b/>
              </w:rPr>
              <w:t xml:space="preserve">   </w:t>
            </w:r>
            <w:r w:rsidRPr="00DB0F3D">
              <w:rPr>
                <w:rFonts w:ascii="Segoe UI Symbol" w:eastAsia="MS Gothic" w:hAnsi="Segoe UI Symbol" w:cs="Segoe UI Symbol"/>
                <w:b/>
              </w:rPr>
              <w:t>☐</w:t>
            </w:r>
            <w:r w:rsidRPr="00DB0F3D">
              <w:rPr>
                <w:rFonts w:cs="Arial"/>
                <w:b/>
              </w:rPr>
              <w:t xml:space="preserve"> </w:t>
            </w:r>
            <w:r w:rsidRPr="00DB0F3D">
              <w:rPr>
                <w:rFonts w:cs="Arial"/>
                <w:b/>
                <w:color w:val="FF0000"/>
              </w:rPr>
              <w:t>NO</w:t>
            </w:r>
            <w:r w:rsidRPr="00DB0F3D">
              <w:rPr>
                <w:rStyle w:val="Strong"/>
                <w:rFonts w:cs="Arial"/>
                <w:b w:val="0"/>
                <w:color w:val="FF0000"/>
              </w:rPr>
              <w:t xml:space="preserve"> </w:t>
            </w:r>
            <w:r w:rsidRPr="00DB0F3D">
              <w:rPr>
                <w:rStyle w:val="Strong"/>
                <w:rFonts w:cs="Arial"/>
              </w:rPr>
              <w:t xml:space="preserve"> (If NO please provide details below)</w:t>
            </w:r>
          </w:p>
        </w:tc>
      </w:tr>
      <w:tr w:rsidR="002F2C24" w:rsidRPr="00F67D6D" w14:paraId="361272D2" w14:textId="77777777" w:rsidTr="00B32BA4">
        <w:trPr>
          <w:trHeight w:val="227"/>
        </w:trPr>
        <w:tc>
          <w:tcPr>
            <w:tcW w:w="5000" w:type="pct"/>
            <w:gridSpan w:val="11"/>
            <w:shd w:val="clear" w:color="auto" w:fill="F2F2F2" w:themeFill="background1" w:themeFillShade="F2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4AE8434" w14:textId="77777777" w:rsidR="002F2C24" w:rsidRPr="00040D6E" w:rsidRDefault="002F2C24" w:rsidP="00B32BA4">
            <w:pPr>
              <w:spacing w:after="0"/>
              <w:contextualSpacing/>
              <w:jc w:val="center"/>
              <w:rPr>
                <w:rFonts w:cs="Arial"/>
                <w:sz w:val="2"/>
                <w:szCs w:val="16"/>
              </w:rPr>
            </w:pPr>
          </w:p>
        </w:tc>
      </w:tr>
      <w:tr w:rsidR="002F2C24" w:rsidRPr="00F67D6D" w14:paraId="3DCDE40C" w14:textId="77777777" w:rsidTr="00D00293">
        <w:trPr>
          <w:trHeight w:val="227"/>
        </w:trPr>
        <w:tc>
          <w:tcPr>
            <w:tcW w:w="2429" w:type="pct"/>
            <w:gridSpan w:val="5"/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CCBA809" w14:textId="175FF2CF" w:rsidR="002F2C24" w:rsidRPr="00F67D6D" w:rsidRDefault="002F2C24" w:rsidP="00B32BA4">
            <w:pPr>
              <w:spacing w:after="0"/>
              <w:contextualSpacing/>
              <w:rPr>
                <w:rFonts w:cs="Arial"/>
                <w:sz w:val="16"/>
                <w:szCs w:val="16"/>
              </w:rPr>
            </w:pPr>
            <w:r w:rsidRPr="00F67D6D">
              <w:rPr>
                <w:rStyle w:val="Strong"/>
                <w:rFonts w:cs="Arial"/>
              </w:rPr>
              <w:t xml:space="preserve">FLAME / ARC RESISTENT PPE– </w:t>
            </w:r>
            <w:r w:rsidRPr="00F67D6D">
              <w:rPr>
                <w:rStyle w:val="Strong"/>
                <w:rFonts w:cs="Arial"/>
                <w:b w:val="0"/>
              </w:rPr>
              <w:t xml:space="preserve">Is there any requirement for additional task specific PPE above </w:t>
            </w:r>
            <w:r w:rsidR="00DC4A3F">
              <w:rPr>
                <w:rStyle w:val="Strong"/>
                <w:rFonts w:cs="Arial"/>
                <w:b w:val="0"/>
              </w:rPr>
              <w:t>H</w:t>
            </w:r>
            <w:r w:rsidR="00DC4A3F">
              <w:rPr>
                <w:rStyle w:val="Strong"/>
                <w:rFonts w:cs="Arial"/>
              </w:rPr>
              <w:t>CPL</w:t>
            </w:r>
            <w:r w:rsidRPr="00F67D6D">
              <w:rPr>
                <w:rStyle w:val="Strong"/>
                <w:rFonts w:cs="Arial"/>
                <w:b w:val="0"/>
              </w:rPr>
              <w:t xml:space="preserve"> mandatory?</w:t>
            </w:r>
          </w:p>
        </w:tc>
        <w:tc>
          <w:tcPr>
            <w:tcW w:w="2571" w:type="pct"/>
            <w:gridSpan w:val="6"/>
            <w:shd w:val="clear" w:color="auto" w:fill="F2F2F2" w:themeFill="background1" w:themeFillShade="F2"/>
            <w:vAlign w:val="center"/>
          </w:tcPr>
          <w:p w14:paraId="2BFA564F" w14:textId="77777777" w:rsidR="002F2C24" w:rsidRPr="00DB0F3D" w:rsidRDefault="002F2C24" w:rsidP="00B32BA4">
            <w:pPr>
              <w:spacing w:after="0"/>
              <w:contextualSpacing/>
              <w:jc w:val="center"/>
              <w:rPr>
                <w:rFonts w:cs="Arial"/>
                <w:szCs w:val="16"/>
              </w:rPr>
            </w:pPr>
            <w:r w:rsidRPr="00DB0F3D">
              <w:rPr>
                <w:rFonts w:ascii="Segoe UI Symbol" w:eastAsia="MS Gothic" w:hAnsi="Segoe UI Symbol" w:cs="Segoe UI Symbol"/>
                <w:b/>
              </w:rPr>
              <w:t>☐</w:t>
            </w:r>
            <w:r w:rsidRPr="00DB0F3D">
              <w:rPr>
                <w:rFonts w:cs="Arial"/>
                <w:b/>
              </w:rPr>
              <w:t xml:space="preserve"> </w:t>
            </w:r>
            <w:r w:rsidRPr="00DB0F3D">
              <w:rPr>
                <w:rFonts w:cs="Arial"/>
                <w:b/>
                <w:color w:val="FF0000"/>
              </w:rPr>
              <w:t>YES</w:t>
            </w:r>
            <w:r w:rsidRPr="00DB0F3D">
              <w:rPr>
                <w:rFonts w:cs="Arial"/>
                <w:b/>
              </w:rPr>
              <w:t xml:space="preserve">   </w:t>
            </w:r>
            <w:r w:rsidRPr="00DB0F3D">
              <w:rPr>
                <w:rFonts w:ascii="Segoe UI Symbol" w:eastAsia="MS Gothic" w:hAnsi="Segoe UI Symbol" w:cs="Segoe UI Symbol"/>
                <w:b/>
              </w:rPr>
              <w:t>☐</w:t>
            </w:r>
            <w:r w:rsidRPr="00DB0F3D">
              <w:rPr>
                <w:rFonts w:cs="Arial"/>
                <w:b/>
              </w:rPr>
              <w:t xml:space="preserve"> </w:t>
            </w:r>
            <w:r w:rsidRPr="00DB0F3D">
              <w:rPr>
                <w:rFonts w:cs="Arial"/>
                <w:b/>
                <w:color w:val="8EC63F" w:themeColor="accent3"/>
              </w:rPr>
              <w:t>NO</w:t>
            </w:r>
            <w:r w:rsidRPr="00DB0F3D">
              <w:rPr>
                <w:rStyle w:val="Strong"/>
                <w:rFonts w:cs="Arial"/>
                <w:b w:val="0"/>
                <w:color w:val="8EC63F" w:themeColor="accent3"/>
              </w:rPr>
              <w:t xml:space="preserve"> </w:t>
            </w:r>
            <w:r w:rsidRPr="00DB0F3D">
              <w:rPr>
                <w:rStyle w:val="Strong"/>
                <w:rFonts w:cs="Arial"/>
                <w:b w:val="0"/>
              </w:rPr>
              <w:t xml:space="preserve"> </w:t>
            </w:r>
            <w:r w:rsidRPr="00DB0F3D">
              <w:rPr>
                <w:rStyle w:val="Strong"/>
                <w:rFonts w:cs="Arial"/>
              </w:rPr>
              <w:t>(If YES please provide details below)</w:t>
            </w:r>
          </w:p>
        </w:tc>
      </w:tr>
      <w:tr w:rsidR="002F2C24" w:rsidRPr="00F67D6D" w14:paraId="4214D088" w14:textId="77777777" w:rsidTr="00D00293">
        <w:trPr>
          <w:trHeight w:val="227"/>
        </w:trPr>
        <w:tc>
          <w:tcPr>
            <w:tcW w:w="5000" w:type="pct"/>
            <w:gridSpan w:val="11"/>
            <w:shd w:val="clear" w:color="auto" w:fill="F2F2F2" w:themeFill="background1" w:themeFillShade="F2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EB287EA" w14:textId="77777777" w:rsidR="002F2C24" w:rsidRPr="00040D6E" w:rsidRDefault="002F2C24" w:rsidP="00B32BA4">
            <w:pPr>
              <w:spacing w:after="0"/>
              <w:contextualSpacing/>
              <w:jc w:val="center"/>
              <w:rPr>
                <w:rFonts w:cs="Arial"/>
                <w:sz w:val="2"/>
                <w:szCs w:val="16"/>
              </w:rPr>
            </w:pPr>
          </w:p>
        </w:tc>
      </w:tr>
    </w:tbl>
    <w:p w14:paraId="162CCE5E" w14:textId="49585EA6" w:rsidR="00D00293" w:rsidRDefault="00D00293">
      <w:r>
        <w:br w:type="page"/>
      </w:r>
    </w:p>
    <w:tbl>
      <w:tblPr>
        <w:tblStyle w:val="TableGrid"/>
        <w:tblW w:w="5000" w:type="pct"/>
        <w:tblBorders>
          <w:top w:val="single" w:sz="4" w:space="0" w:color="225A40"/>
          <w:left w:val="single" w:sz="4" w:space="0" w:color="225A40"/>
          <w:bottom w:val="single" w:sz="4" w:space="0" w:color="225A40"/>
          <w:right w:val="single" w:sz="4" w:space="0" w:color="225A40"/>
          <w:insideH w:val="single" w:sz="4" w:space="0" w:color="225A40"/>
          <w:insideV w:val="single" w:sz="4" w:space="0" w:color="225A40"/>
        </w:tblBorders>
        <w:shd w:val="clear" w:color="auto" w:fill="225A40" w:themeFill="accent1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628"/>
      </w:tblGrid>
      <w:tr w:rsidR="002F2C24" w:rsidRPr="00F67D6D" w14:paraId="640E8BDC" w14:textId="77777777" w:rsidTr="00D00293">
        <w:trPr>
          <w:trHeight w:val="227"/>
        </w:trPr>
        <w:tc>
          <w:tcPr>
            <w:tcW w:w="5000" w:type="pct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390D7E9" w14:textId="77777777" w:rsidR="002F2C24" w:rsidRDefault="002F2C24" w:rsidP="000C2D8B">
            <w:pPr>
              <w:pStyle w:val="Numberlist"/>
              <w:numPr>
                <w:ilvl w:val="0"/>
                <w:numId w:val="0"/>
              </w:numPr>
              <w:tabs>
                <w:tab w:val="left" w:pos="1950"/>
              </w:tabs>
              <w:spacing w:before="40" w:after="40"/>
              <w:jc w:val="center"/>
              <w:rPr>
                <w:b/>
                <w:color w:val="FF0000"/>
                <w:sz w:val="32"/>
                <w:szCs w:val="32"/>
              </w:rPr>
            </w:pPr>
            <w:r w:rsidRPr="00D1790A">
              <w:rPr>
                <w:b/>
                <w:color w:val="FF0000"/>
                <w:sz w:val="32"/>
                <w:szCs w:val="32"/>
              </w:rPr>
              <w:lastRenderedPageBreak/>
              <w:t>HOLD POINT</w:t>
            </w:r>
            <w:r>
              <w:rPr>
                <w:b/>
                <w:color w:val="FF0000"/>
                <w:sz w:val="32"/>
                <w:szCs w:val="32"/>
              </w:rPr>
              <w:t xml:space="preserve"> </w:t>
            </w:r>
          </w:p>
          <w:p w14:paraId="56B7CBB4" w14:textId="77777777" w:rsidR="002F2C24" w:rsidRPr="00DB0F3D" w:rsidRDefault="002F2C24" w:rsidP="000C2D8B">
            <w:pPr>
              <w:pStyle w:val="Numberlist"/>
              <w:numPr>
                <w:ilvl w:val="0"/>
                <w:numId w:val="0"/>
              </w:numPr>
              <w:tabs>
                <w:tab w:val="left" w:pos="1950"/>
              </w:tabs>
              <w:spacing w:before="40" w:after="40"/>
              <w:jc w:val="center"/>
              <w:rPr>
                <w:b/>
                <w:color w:val="FF0000"/>
                <w:sz w:val="32"/>
                <w:szCs w:val="32"/>
              </w:rPr>
            </w:pPr>
            <w:r>
              <w:rPr>
                <w:b/>
                <w:color w:val="FF0000"/>
                <w:sz w:val="32"/>
                <w:szCs w:val="32"/>
              </w:rPr>
              <w:t>If there is insufficient information at this point do not proceed until the relevant details have been obtained</w:t>
            </w:r>
          </w:p>
        </w:tc>
      </w:tr>
    </w:tbl>
    <w:tbl>
      <w:tblPr>
        <w:tblStyle w:val="TableGrid3"/>
        <w:tblW w:w="5000" w:type="pct"/>
        <w:tblBorders>
          <w:top w:val="single" w:sz="4" w:space="0" w:color="225A40"/>
          <w:left w:val="single" w:sz="4" w:space="0" w:color="225A40"/>
          <w:bottom w:val="single" w:sz="4" w:space="0" w:color="225A40"/>
          <w:right w:val="single" w:sz="4" w:space="0" w:color="225A40"/>
          <w:insideH w:val="single" w:sz="4" w:space="0" w:color="225A40"/>
          <w:insideV w:val="single" w:sz="4" w:space="0" w:color="225A40"/>
        </w:tblBorders>
        <w:shd w:val="clear" w:color="auto" w:fill="225A40" w:themeFill="accent1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628"/>
      </w:tblGrid>
      <w:tr w:rsidR="00D00293" w:rsidRPr="00D00293" w14:paraId="2BE47C8C" w14:textId="77777777" w:rsidTr="002F188B">
        <w:trPr>
          <w:trHeight w:val="340"/>
        </w:trPr>
        <w:tc>
          <w:tcPr>
            <w:tcW w:w="5000" w:type="pct"/>
            <w:shd w:val="clear" w:color="auto" w:fill="002060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674DA38" w14:textId="16F9D387" w:rsidR="00176AE3" w:rsidRPr="00D00293" w:rsidRDefault="00176AE3" w:rsidP="00176AE3">
            <w:pPr>
              <w:pStyle w:val="Numberlist"/>
              <w:numPr>
                <w:ilvl w:val="0"/>
                <w:numId w:val="0"/>
              </w:numPr>
              <w:spacing w:before="60" w:after="60" w:line="276" w:lineRule="auto"/>
              <w:jc w:val="center"/>
              <w:rPr>
                <w:b/>
                <w:color w:val="FFFFFF" w:themeColor="background1"/>
                <w:szCs w:val="20"/>
              </w:rPr>
            </w:pPr>
            <w:r w:rsidRPr="00D00293">
              <w:rPr>
                <w:b/>
                <w:color w:val="FFFFFF" w:themeColor="background1"/>
                <w:szCs w:val="20"/>
              </w:rPr>
              <w:t>PLANS / SKETCHES / DRAWINGS</w:t>
            </w:r>
          </w:p>
        </w:tc>
      </w:tr>
      <w:tr w:rsidR="00176AE3" w:rsidRPr="00176AE3" w14:paraId="7434D61F" w14:textId="77777777" w:rsidTr="00D00293">
        <w:trPr>
          <w:trHeight w:val="340"/>
        </w:trPr>
        <w:tc>
          <w:tcPr>
            <w:tcW w:w="5000" w:type="pct"/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78AD767" w14:textId="77777777" w:rsidR="00176AE3" w:rsidRPr="00176AE3" w:rsidRDefault="00176AE3" w:rsidP="00176AE3">
            <w:pPr>
              <w:pStyle w:val="Numberlist"/>
              <w:numPr>
                <w:ilvl w:val="0"/>
                <w:numId w:val="0"/>
              </w:numPr>
              <w:spacing w:before="40" w:after="40" w:line="276" w:lineRule="auto"/>
              <w:rPr>
                <w:szCs w:val="20"/>
              </w:rPr>
            </w:pPr>
            <w:r w:rsidRPr="00176AE3">
              <w:rPr>
                <w:szCs w:val="20"/>
              </w:rPr>
              <w:t xml:space="preserve">Please ensure a sketch / drawing of the area, including services and measures to protect exposed services are clearly identified. Ensure that edge protection is sufficient and in line with current procedures. </w:t>
            </w:r>
          </w:p>
          <w:p w14:paraId="247694BD" w14:textId="77777777" w:rsidR="00176AE3" w:rsidRPr="00176AE3" w:rsidRDefault="00176AE3" w:rsidP="00176AE3">
            <w:pPr>
              <w:pStyle w:val="Numberlist"/>
              <w:numPr>
                <w:ilvl w:val="0"/>
                <w:numId w:val="0"/>
              </w:numPr>
              <w:spacing w:before="40" w:after="40" w:line="276" w:lineRule="auto"/>
              <w:ind w:left="357" w:hanging="357"/>
              <w:rPr>
                <w:szCs w:val="20"/>
              </w:rPr>
            </w:pPr>
            <w:r w:rsidRPr="00176AE3">
              <w:rPr>
                <w:b/>
                <w:szCs w:val="20"/>
              </w:rPr>
              <w:t>No sketch / drawing will render the permit invalid.</w:t>
            </w:r>
          </w:p>
        </w:tc>
      </w:tr>
      <w:tr w:rsidR="00176AE3" w:rsidRPr="00176AE3" w14:paraId="3E897E45" w14:textId="77777777" w:rsidTr="00D00293">
        <w:trPr>
          <w:trHeight w:val="340"/>
        </w:trPr>
        <w:tc>
          <w:tcPr>
            <w:tcW w:w="5000" w:type="pct"/>
            <w:shd w:val="clear" w:color="auto" w:fill="F2F2F2" w:themeFill="background1" w:themeFillShade="F2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FF5B833" w14:textId="77777777" w:rsidR="00176AE3" w:rsidRDefault="00176AE3" w:rsidP="00176AE3">
            <w:pPr>
              <w:pStyle w:val="Numberlist"/>
              <w:numPr>
                <w:ilvl w:val="0"/>
                <w:numId w:val="0"/>
              </w:numPr>
              <w:spacing w:before="40" w:after="40"/>
              <w:ind w:left="357"/>
              <w:rPr>
                <w:szCs w:val="20"/>
              </w:rPr>
            </w:pPr>
          </w:p>
          <w:p w14:paraId="20A86461" w14:textId="77777777" w:rsidR="00901B07" w:rsidRDefault="00901B07" w:rsidP="00176AE3">
            <w:pPr>
              <w:pStyle w:val="Numberlist"/>
              <w:numPr>
                <w:ilvl w:val="0"/>
                <w:numId w:val="0"/>
              </w:numPr>
              <w:spacing w:before="40" w:after="40"/>
              <w:ind w:left="357"/>
              <w:rPr>
                <w:szCs w:val="20"/>
              </w:rPr>
            </w:pPr>
          </w:p>
          <w:p w14:paraId="771FADA2" w14:textId="77777777" w:rsidR="00901B07" w:rsidRDefault="00901B07" w:rsidP="00176AE3">
            <w:pPr>
              <w:pStyle w:val="Numberlist"/>
              <w:numPr>
                <w:ilvl w:val="0"/>
                <w:numId w:val="0"/>
              </w:numPr>
              <w:spacing w:before="40" w:after="40"/>
              <w:ind w:left="357"/>
              <w:rPr>
                <w:szCs w:val="20"/>
              </w:rPr>
            </w:pPr>
          </w:p>
          <w:p w14:paraId="15551C3C" w14:textId="77777777" w:rsidR="00901B07" w:rsidRDefault="00901B07" w:rsidP="00176AE3">
            <w:pPr>
              <w:pStyle w:val="Numberlist"/>
              <w:numPr>
                <w:ilvl w:val="0"/>
                <w:numId w:val="0"/>
              </w:numPr>
              <w:spacing w:before="40" w:after="40"/>
              <w:ind w:left="357"/>
              <w:rPr>
                <w:szCs w:val="20"/>
              </w:rPr>
            </w:pPr>
          </w:p>
          <w:p w14:paraId="7D28F15A" w14:textId="77777777" w:rsidR="00901B07" w:rsidRDefault="00901B07" w:rsidP="00176AE3">
            <w:pPr>
              <w:pStyle w:val="Numberlist"/>
              <w:numPr>
                <w:ilvl w:val="0"/>
                <w:numId w:val="0"/>
              </w:numPr>
              <w:spacing w:before="40" w:after="40"/>
              <w:ind w:left="357"/>
              <w:rPr>
                <w:szCs w:val="20"/>
              </w:rPr>
            </w:pPr>
          </w:p>
          <w:p w14:paraId="26BFF572" w14:textId="77777777" w:rsidR="00901B07" w:rsidRDefault="00901B07" w:rsidP="00176AE3">
            <w:pPr>
              <w:pStyle w:val="Numberlist"/>
              <w:numPr>
                <w:ilvl w:val="0"/>
                <w:numId w:val="0"/>
              </w:numPr>
              <w:spacing w:before="40" w:after="40"/>
              <w:ind w:left="357"/>
              <w:rPr>
                <w:szCs w:val="20"/>
              </w:rPr>
            </w:pPr>
          </w:p>
          <w:p w14:paraId="2D37D1AF" w14:textId="77777777" w:rsidR="00901B07" w:rsidRDefault="00901B07" w:rsidP="00176AE3">
            <w:pPr>
              <w:pStyle w:val="Numberlist"/>
              <w:numPr>
                <w:ilvl w:val="0"/>
                <w:numId w:val="0"/>
              </w:numPr>
              <w:spacing w:before="40" w:after="40"/>
              <w:ind w:left="357"/>
              <w:rPr>
                <w:szCs w:val="20"/>
              </w:rPr>
            </w:pPr>
          </w:p>
          <w:p w14:paraId="5173F40D" w14:textId="77777777" w:rsidR="00901B07" w:rsidRDefault="00901B07" w:rsidP="00176AE3">
            <w:pPr>
              <w:pStyle w:val="Numberlist"/>
              <w:numPr>
                <w:ilvl w:val="0"/>
                <w:numId w:val="0"/>
              </w:numPr>
              <w:spacing w:before="40" w:after="40"/>
              <w:ind w:left="357"/>
              <w:rPr>
                <w:szCs w:val="20"/>
              </w:rPr>
            </w:pPr>
          </w:p>
          <w:p w14:paraId="68666984" w14:textId="77777777" w:rsidR="00901B07" w:rsidRDefault="00901B07" w:rsidP="00176AE3">
            <w:pPr>
              <w:pStyle w:val="Numberlist"/>
              <w:numPr>
                <w:ilvl w:val="0"/>
                <w:numId w:val="0"/>
              </w:numPr>
              <w:spacing w:before="40" w:after="40"/>
              <w:ind w:left="357"/>
              <w:rPr>
                <w:szCs w:val="20"/>
              </w:rPr>
            </w:pPr>
          </w:p>
          <w:p w14:paraId="3BEAE224" w14:textId="77777777" w:rsidR="00901B07" w:rsidRDefault="00901B07" w:rsidP="00176AE3">
            <w:pPr>
              <w:pStyle w:val="Numberlist"/>
              <w:numPr>
                <w:ilvl w:val="0"/>
                <w:numId w:val="0"/>
              </w:numPr>
              <w:spacing w:before="40" w:after="40"/>
              <w:ind w:left="357"/>
              <w:rPr>
                <w:szCs w:val="20"/>
              </w:rPr>
            </w:pPr>
          </w:p>
          <w:p w14:paraId="3CF25C37" w14:textId="77777777" w:rsidR="00901B07" w:rsidRDefault="00901B07" w:rsidP="00176AE3">
            <w:pPr>
              <w:pStyle w:val="Numberlist"/>
              <w:numPr>
                <w:ilvl w:val="0"/>
                <w:numId w:val="0"/>
              </w:numPr>
              <w:spacing w:before="40" w:after="40"/>
              <w:ind w:left="357"/>
              <w:rPr>
                <w:szCs w:val="20"/>
              </w:rPr>
            </w:pPr>
          </w:p>
          <w:p w14:paraId="38C87B5A" w14:textId="77777777" w:rsidR="00901B07" w:rsidRDefault="00901B07" w:rsidP="00176AE3">
            <w:pPr>
              <w:pStyle w:val="Numberlist"/>
              <w:numPr>
                <w:ilvl w:val="0"/>
                <w:numId w:val="0"/>
              </w:numPr>
              <w:spacing w:before="40" w:after="40"/>
              <w:ind w:left="357"/>
              <w:rPr>
                <w:szCs w:val="20"/>
              </w:rPr>
            </w:pPr>
          </w:p>
          <w:p w14:paraId="7E310F92" w14:textId="77777777" w:rsidR="00901B07" w:rsidRDefault="00901B07" w:rsidP="00176AE3">
            <w:pPr>
              <w:pStyle w:val="Numberlist"/>
              <w:numPr>
                <w:ilvl w:val="0"/>
                <w:numId w:val="0"/>
              </w:numPr>
              <w:spacing w:before="40" w:after="40"/>
              <w:ind w:left="357"/>
              <w:rPr>
                <w:szCs w:val="20"/>
              </w:rPr>
            </w:pPr>
          </w:p>
          <w:p w14:paraId="3B2F591D" w14:textId="77777777" w:rsidR="00901B07" w:rsidRDefault="00901B07" w:rsidP="00176AE3">
            <w:pPr>
              <w:pStyle w:val="Numberlist"/>
              <w:numPr>
                <w:ilvl w:val="0"/>
                <w:numId w:val="0"/>
              </w:numPr>
              <w:spacing w:before="40" w:after="40"/>
              <w:ind w:left="357"/>
              <w:rPr>
                <w:szCs w:val="20"/>
              </w:rPr>
            </w:pPr>
          </w:p>
          <w:p w14:paraId="227A77CB" w14:textId="77777777" w:rsidR="00901B07" w:rsidRDefault="00901B07" w:rsidP="00176AE3">
            <w:pPr>
              <w:pStyle w:val="Numberlist"/>
              <w:numPr>
                <w:ilvl w:val="0"/>
                <w:numId w:val="0"/>
              </w:numPr>
              <w:spacing w:before="40" w:after="40"/>
              <w:ind w:left="357"/>
              <w:rPr>
                <w:szCs w:val="20"/>
              </w:rPr>
            </w:pPr>
          </w:p>
          <w:p w14:paraId="4F525A72" w14:textId="77777777" w:rsidR="00901B07" w:rsidRDefault="00901B07" w:rsidP="00176AE3">
            <w:pPr>
              <w:pStyle w:val="Numberlist"/>
              <w:numPr>
                <w:ilvl w:val="0"/>
                <w:numId w:val="0"/>
              </w:numPr>
              <w:spacing w:before="40" w:after="40"/>
              <w:ind w:left="357"/>
              <w:rPr>
                <w:szCs w:val="20"/>
              </w:rPr>
            </w:pPr>
          </w:p>
          <w:p w14:paraId="2564ADFE" w14:textId="77777777" w:rsidR="00901B07" w:rsidRDefault="00901B07" w:rsidP="00176AE3">
            <w:pPr>
              <w:pStyle w:val="Numberlist"/>
              <w:numPr>
                <w:ilvl w:val="0"/>
                <w:numId w:val="0"/>
              </w:numPr>
              <w:spacing w:before="40" w:after="40"/>
              <w:ind w:left="357"/>
              <w:rPr>
                <w:szCs w:val="20"/>
              </w:rPr>
            </w:pPr>
          </w:p>
          <w:p w14:paraId="2273B64D" w14:textId="77777777" w:rsidR="00901B07" w:rsidRDefault="00901B07" w:rsidP="00176AE3">
            <w:pPr>
              <w:pStyle w:val="Numberlist"/>
              <w:numPr>
                <w:ilvl w:val="0"/>
                <w:numId w:val="0"/>
              </w:numPr>
              <w:spacing w:before="40" w:after="40"/>
              <w:ind w:left="357"/>
              <w:rPr>
                <w:szCs w:val="20"/>
              </w:rPr>
            </w:pPr>
          </w:p>
          <w:p w14:paraId="4C257752" w14:textId="77777777" w:rsidR="00901B07" w:rsidRDefault="00901B07" w:rsidP="00176AE3">
            <w:pPr>
              <w:pStyle w:val="Numberlist"/>
              <w:numPr>
                <w:ilvl w:val="0"/>
                <w:numId w:val="0"/>
              </w:numPr>
              <w:spacing w:before="40" w:after="40"/>
              <w:ind w:left="357"/>
              <w:rPr>
                <w:szCs w:val="20"/>
              </w:rPr>
            </w:pPr>
          </w:p>
          <w:p w14:paraId="545F6C57" w14:textId="77777777" w:rsidR="00901B07" w:rsidRDefault="00901B07" w:rsidP="00176AE3">
            <w:pPr>
              <w:pStyle w:val="Numberlist"/>
              <w:numPr>
                <w:ilvl w:val="0"/>
                <w:numId w:val="0"/>
              </w:numPr>
              <w:spacing w:before="40" w:after="40"/>
              <w:ind w:left="357"/>
              <w:rPr>
                <w:szCs w:val="20"/>
              </w:rPr>
            </w:pPr>
          </w:p>
          <w:p w14:paraId="6BCC207E" w14:textId="77777777" w:rsidR="00901B07" w:rsidRDefault="00901B07" w:rsidP="00176AE3">
            <w:pPr>
              <w:pStyle w:val="Numberlist"/>
              <w:numPr>
                <w:ilvl w:val="0"/>
                <w:numId w:val="0"/>
              </w:numPr>
              <w:spacing w:before="40" w:after="40"/>
              <w:ind w:left="357"/>
              <w:rPr>
                <w:szCs w:val="20"/>
              </w:rPr>
            </w:pPr>
          </w:p>
          <w:p w14:paraId="11076847" w14:textId="77777777" w:rsidR="00901B07" w:rsidRDefault="00901B07" w:rsidP="00176AE3">
            <w:pPr>
              <w:pStyle w:val="Numberlist"/>
              <w:numPr>
                <w:ilvl w:val="0"/>
                <w:numId w:val="0"/>
              </w:numPr>
              <w:spacing w:before="40" w:after="40"/>
              <w:ind w:left="357"/>
              <w:rPr>
                <w:szCs w:val="20"/>
              </w:rPr>
            </w:pPr>
          </w:p>
          <w:p w14:paraId="643831D9" w14:textId="77777777" w:rsidR="00901B07" w:rsidRDefault="00901B07" w:rsidP="00176AE3">
            <w:pPr>
              <w:pStyle w:val="Numberlist"/>
              <w:numPr>
                <w:ilvl w:val="0"/>
                <w:numId w:val="0"/>
              </w:numPr>
              <w:spacing w:before="40" w:after="40"/>
              <w:ind w:left="357"/>
              <w:rPr>
                <w:szCs w:val="20"/>
              </w:rPr>
            </w:pPr>
          </w:p>
          <w:p w14:paraId="5ADD4BAA" w14:textId="77777777" w:rsidR="00901B07" w:rsidRDefault="00901B07" w:rsidP="00176AE3">
            <w:pPr>
              <w:pStyle w:val="Numberlist"/>
              <w:numPr>
                <w:ilvl w:val="0"/>
                <w:numId w:val="0"/>
              </w:numPr>
              <w:spacing w:before="40" w:after="40"/>
              <w:ind w:left="357"/>
              <w:rPr>
                <w:szCs w:val="20"/>
              </w:rPr>
            </w:pPr>
          </w:p>
          <w:p w14:paraId="76AC9FEE" w14:textId="77777777" w:rsidR="00901B07" w:rsidRDefault="00901B07" w:rsidP="00176AE3">
            <w:pPr>
              <w:pStyle w:val="Numberlist"/>
              <w:numPr>
                <w:ilvl w:val="0"/>
                <w:numId w:val="0"/>
              </w:numPr>
              <w:spacing w:before="40" w:after="40"/>
              <w:ind w:left="357"/>
              <w:rPr>
                <w:szCs w:val="20"/>
              </w:rPr>
            </w:pPr>
          </w:p>
          <w:p w14:paraId="0C79FA71" w14:textId="77777777" w:rsidR="00901B07" w:rsidRPr="00176AE3" w:rsidRDefault="00901B07" w:rsidP="00176AE3">
            <w:pPr>
              <w:pStyle w:val="Numberlist"/>
              <w:numPr>
                <w:ilvl w:val="0"/>
                <w:numId w:val="0"/>
              </w:numPr>
              <w:spacing w:before="40" w:after="40"/>
              <w:ind w:left="357"/>
              <w:rPr>
                <w:szCs w:val="20"/>
              </w:rPr>
            </w:pPr>
          </w:p>
        </w:tc>
      </w:tr>
    </w:tbl>
    <w:tbl>
      <w:tblPr>
        <w:tblStyle w:val="TableGrid"/>
        <w:tblW w:w="5000" w:type="pc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225A40" w:themeFill="accent1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558"/>
        <w:gridCol w:w="1849"/>
        <w:gridCol w:w="942"/>
        <w:gridCol w:w="1465"/>
        <w:gridCol w:w="905"/>
        <w:gridCol w:w="1502"/>
        <w:gridCol w:w="312"/>
        <w:gridCol w:w="2095"/>
      </w:tblGrid>
      <w:tr w:rsidR="00DB0F3D" w:rsidRPr="008B36A1" w14:paraId="2141285E" w14:textId="77777777" w:rsidTr="002F188B">
        <w:trPr>
          <w:trHeight w:val="227"/>
        </w:trPr>
        <w:tc>
          <w:tcPr>
            <w:tcW w:w="5000" w:type="pct"/>
            <w:gridSpan w:val="8"/>
            <w:tcBorders>
              <w:top w:val="single" w:sz="4" w:space="0" w:color="225A40"/>
              <w:left w:val="single" w:sz="4" w:space="0" w:color="225A40"/>
              <w:bottom w:val="single" w:sz="4" w:space="0" w:color="225A40"/>
              <w:right w:val="single" w:sz="4" w:space="0" w:color="225A40"/>
            </w:tcBorders>
            <w:shd w:val="clear" w:color="auto" w:fill="002060"/>
            <w:tcMar>
              <w:top w:w="28" w:type="dxa"/>
              <w:left w:w="57" w:type="dxa"/>
              <w:bottom w:w="28" w:type="dxa"/>
              <w:right w:w="57" w:type="dxa"/>
            </w:tcMar>
            <w:vAlign w:val="bottom"/>
          </w:tcPr>
          <w:p w14:paraId="5EB357EE" w14:textId="44893C42" w:rsidR="00DB0F3D" w:rsidRPr="00C97E97" w:rsidRDefault="0002359D" w:rsidP="00EE602C">
            <w:pPr>
              <w:spacing w:before="60" w:after="60"/>
              <w:jc w:val="center"/>
              <w:rPr>
                <w:b/>
                <w:i/>
                <w:color w:val="FFFFFF" w:themeColor="background1"/>
                <w:szCs w:val="20"/>
                <w:u w:val="single"/>
              </w:rPr>
            </w:pPr>
            <w:r>
              <w:rPr>
                <w:b/>
                <w:color w:val="FFFFFF" w:themeColor="background1"/>
              </w:rPr>
              <w:t>SECTION C</w:t>
            </w:r>
            <w:r w:rsidR="00DB0F3D">
              <w:rPr>
                <w:b/>
                <w:color w:val="FFFFFF" w:themeColor="background1"/>
              </w:rPr>
              <w:t>: ISSUE OF PERMIT</w:t>
            </w:r>
          </w:p>
        </w:tc>
      </w:tr>
      <w:tr w:rsidR="00DB0F3D" w:rsidRPr="008B36A1" w14:paraId="5BD06055" w14:textId="77777777" w:rsidTr="002F188B">
        <w:trPr>
          <w:trHeight w:val="227"/>
        </w:trPr>
        <w:tc>
          <w:tcPr>
            <w:tcW w:w="5000" w:type="pct"/>
            <w:gridSpan w:val="8"/>
            <w:tcBorders>
              <w:top w:val="single" w:sz="4" w:space="0" w:color="225A40"/>
              <w:left w:val="single" w:sz="4" w:space="0" w:color="225A40"/>
              <w:bottom w:val="single" w:sz="4" w:space="0" w:color="225A40"/>
              <w:right w:val="single" w:sz="4" w:space="0" w:color="225A40"/>
            </w:tcBorders>
            <w:shd w:val="clear" w:color="auto" w:fill="0070C0"/>
            <w:tcMar>
              <w:top w:w="28" w:type="dxa"/>
              <w:left w:w="57" w:type="dxa"/>
              <w:bottom w:w="28" w:type="dxa"/>
              <w:right w:w="57" w:type="dxa"/>
            </w:tcMar>
            <w:vAlign w:val="bottom"/>
          </w:tcPr>
          <w:p w14:paraId="33D21F26" w14:textId="7DFFE871" w:rsidR="00DB0F3D" w:rsidRPr="00C97E97" w:rsidRDefault="00DB0F3D" w:rsidP="00DB0F3D">
            <w:pPr>
              <w:spacing w:before="40" w:after="40"/>
              <w:jc w:val="center"/>
              <w:rPr>
                <w:b/>
                <w:i/>
                <w:color w:val="FFFFFF" w:themeColor="background1"/>
                <w:szCs w:val="20"/>
                <w:u w:val="single"/>
              </w:rPr>
            </w:pPr>
            <w:r w:rsidRPr="00C97E97">
              <w:rPr>
                <w:b/>
                <w:i/>
                <w:color w:val="FFFFFF" w:themeColor="background1"/>
                <w:szCs w:val="20"/>
                <w:u w:val="single"/>
              </w:rPr>
              <w:t xml:space="preserve">To be signed by the </w:t>
            </w:r>
            <w:r w:rsidR="00D235C1">
              <w:rPr>
                <w:b/>
                <w:i/>
                <w:color w:val="FFFFFF" w:themeColor="background1"/>
                <w:szCs w:val="20"/>
                <w:u w:val="single"/>
              </w:rPr>
              <w:t>Permit Issuer</w:t>
            </w:r>
            <w:r w:rsidRPr="00C97E97">
              <w:rPr>
                <w:b/>
                <w:i/>
                <w:color w:val="FFFFFF" w:themeColor="background1"/>
                <w:szCs w:val="20"/>
                <w:u w:val="single"/>
              </w:rPr>
              <w:t xml:space="preserve"> to:</w:t>
            </w:r>
          </w:p>
          <w:p w14:paraId="288A0D7B" w14:textId="6BA09DCC" w:rsidR="00DB0F3D" w:rsidRPr="00DB0F3D" w:rsidRDefault="00DB0F3D" w:rsidP="00DB0F3D">
            <w:pPr>
              <w:pStyle w:val="ListParagraph"/>
              <w:numPr>
                <w:ilvl w:val="0"/>
                <w:numId w:val="14"/>
              </w:numPr>
              <w:spacing w:before="40" w:after="40"/>
              <w:ind w:left="360"/>
              <w:rPr>
                <w:color w:val="FFFFFF" w:themeColor="background1"/>
                <w:szCs w:val="20"/>
              </w:rPr>
            </w:pPr>
            <w:r w:rsidRPr="00DB0F3D">
              <w:rPr>
                <w:color w:val="FFFFFF" w:themeColor="background1"/>
                <w:szCs w:val="20"/>
              </w:rPr>
              <w:t>Confirm all safety checks outlined in this section have been undertaken</w:t>
            </w:r>
          </w:p>
          <w:p w14:paraId="4D05E925" w14:textId="59433CDE" w:rsidR="00DB0F3D" w:rsidRPr="00DB0F3D" w:rsidRDefault="00DB0F3D" w:rsidP="00DB0F3D">
            <w:pPr>
              <w:pStyle w:val="ListParagraph"/>
              <w:numPr>
                <w:ilvl w:val="0"/>
                <w:numId w:val="14"/>
              </w:numPr>
              <w:spacing w:before="40" w:after="40"/>
              <w:ind w:left="360"/>
              <w:rPr>
                <w:color w:val="FFFFFF" w:themeColor="background1"/>
                <w:szCs w:val="20"/>
              </w:rPr>
            </w:pPr>
            <w:r w:rsidRPr="00DB0F3D">
              <w:rPr>
                <w:color w:val="FFFFFF" w:themeColor="background1"/>
                <w:szCs w:val="20"/>
              </w:rPr>
              <w:t>Confirm that all working parties named on this Permit are wearing task specific PPE.</w:t>
            </w:r>
          </w:p>
          <w:p w14:paraId="07EC7310" w14:textId="32B07EC4" w:rsidR="00DB0F3D" w:rsidRPr="00DB0F3D" w:rsidRDefault="00DB0F3D" w:rsidP="00DB0F3D">
            <w:pPr>
              <w:pStyle w:val="ListParagraph"/>
              <w:numPr>
                <w:ilvl w:val="0"/>
                <w:numId w:val="14"/>
              </w:numPr>
              <w:spacing w:before="40" w:after="40"/>
              <w:ind w:left="360"/>
              <w:rPr>
                <w:color w:val="FFFFFF" w:themeColor="background1"/>
                <w:szCs w:val="20"/>
              </w:rPr>
            </w:pPr>
            <w:r w:rsidRPr="00DB0F3D">
              <w:rPr>
                <w:color w:val="FFFFFF" w:themeColor="background1"/>
                <w:szCs w:val="20"/>
              </w:rPr>
              <w:t>Confirm that all working parties named on this Permit have been briefed on the contents of this section.</w:t>
            </w:r>
          </w:p>
          <w:p w14:paraId="505B5B74" w14:textId="34A648D2" w:rsidR="00DB0F3D" w:rsidRPr="00E73E8C" w:rsidRDefault="00DB0F3D" w:rsidP="00DB0F3D">
            <w:pPr>
              <w:pStyle w:val="ListParagraph"/>
              <w:numPr>
                <w:ilvl w:val="0"/>
                <w:numId w:val="14"/>
              </w:numPr>
              <w:spacing w:before="40" w:after="40"/>
              <w:ind w:left="360"/>
              <w:rPr>
                <w:b/>
                <w:i/>
                <w:color w:val="FFFFFF" w:themeColor="background1"/>
              </w:rPr>
            </w:pPr>
            <w:r w:rsidRPr="00DB0F3D">
              <w:rPr>
                <w:color w:val="FFFFFF" w:themeColor="background1"/>
                <w:szCs w:val="20"/>
              </w:rPr>
              <w:t>Authorise the issue of the Permit</w:t>
            </w:r>
          </w:p>
        </w:tc>
      </w:tr>
      <w:tr w:rsidR="00DB0F3D" w:rsidRPr="005B7E3E" w14:paraId="1FB42FB7" w14:textId="77777777" w:rsidTr="00D00293">
        <w:trPr>
          <w:trHeight w:val="227"/>
        </w:trPr>
        <w:tc>
          <w:tcPr>
            <w:tcW w:w="1250" w:type="pct"/>
            <w:gridSpan w:val="2"/>
            <w:tcBorders>
              <w:top w:val="single" w:sz="4" w:space="0" w:color="225A40"/>
              <w:left w:val="single" w:sz="4" w:space="0" w:color="225A40"/>
              <w:bottom w:val="single" w:sz="4" w:space="0" w:color="225A40"/>
              <w:right w:val="single" w:sz="4" w:space="0" w:color="225A40"/>
            </w:tcBorders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C64033D" w14:textId="23A2CC06" w:rsidR="00DB0F3D" w:rsidRDefault="00DB0F3D" w:rsidP="00DB0F3D">
            <w:pPr>
              <w:spacing w:after="0"/>
              <w:rPr>
                <w:rStyle w:val="Strong"/>
              </w:rPr>
            </w:pPr>
            <w:r>
              <w:rPr>
                <w:rStyle w:val="Strong"/>
              </w:rPr>
              <w:t>Permit completed by: Name:</w:t>
            </w:r>
          </w:p>
        </w:tc>
        <w:tc>
          <w:tcPr>
            <w:tcW w:w="1250" w:type="pct"/>
            <w:gridSpan w:val="2"/>
            <w:tcBorders>
              <w:top w:val="single" w:sz="4" w:space="0" w:color="225A40"/>
              <w:left w:val="single" w:sz="4" w:space="0" w:color="225A40"/>
              <w:bottom w:val="single" w:sz="4" w:space="0" w:color="225A40"/>
              <w:right w:val="single" w:sz="4" w:space="0" w:color="225A40"/>
            </w:tcBorders>
            <w:shd w:val="clear" w:color="auto" w:fill="F2F2F2" w:themeFill="background1" w:themeFillShade="F2"/>
            <w:vAlign w:val="center"/>
          </w:tcPr>
          <w:p w14:paraId="3FFA89F1" w14:textId="3C48711E" w:rsidR="00DB0F3D" w:rsidRPr="004D189D" w:rsidRDefault="00DB0F3D" w:rsidP="00DB0F3D">
            <w:pPr>
              <w:spacing w:after="0"/>
              <w:rPr>
                <w:rStyle w:val="Strong"/>
              </w:rPr>
            </w:pPr>
          </w:p>
        </w:tc>
        <w:tc>
          <w:tcPr>
            <w:tcW w:w="1250" w:type="pct"/>
            <w:gridSpan w:val="2"/>
            <w:tcBorders>
              <w:top w:val="single" w:sz="4" w:space="0" w:color="225A40"/>
              <w:left w:val="single" w:sz="4" w:space="0" w:color="225A40"/>
              <w:bottom w:val="single" w:sz="4" w:space="0" w:color="225A40"/>
              <w:right w:val="single" w:sz="4" w:space="0" w:color="225A40"/>
            </w:tcBorders>
            <w:shd w:val="clear" w:color="auto" w:fill="D9D9D9" w:themeFill="background1" w:themeFillShade="D9"/>
            <w:vAlign w:val="center"/>
          </w:tcPr>
          <w:p w14:paraId="24B230EA" w14:textId="630B34EE" w:rsidR="00DB0F3D" w:rsidRPr="005B7E3E" w:rsidRDefault="00DB0F3D" w:rsidP="00DB0F3D">
            <w:pPr>
              <w:spacing w:after="0"/>
            </w:pPr>
            <w:r>
              <w:rPr>
                <w:rStyle w:val="Strong"/>
              </w:rPr>
              <w:t>Job Title</w:t>
            </w:r>
          </w:p>
        </w:tc>
        <w:tc>
          <w:tcPr>
            <w:tcW w:w="1250" w:type="pct"/>
            <w:gridSpan w:val="2"/>
            <w:tcBorders>
              <w:top w:val="single" w:sz="4" w:space="0" w:color="225A40"/>
              <w:left w:val="single" w:sz="4" w:space="0" w:color="225A40"/>
              <w:bottom w:val="single" w:sz="4" w:space="0" w:color="225A40"/>
              <w:right w:val="single" w:sz="4" w:space="0" w:color="225A40"/>
            </w:tcBorders>
            <w:shd w:val="clear" w:color="auto" w:fill="F2F2F2" w:themeFill="background1" w:themeFillShade="F2"/>
            <w:vAlign w:val="center"/>
          </w:tcPr>
          <w:p w14:paraId="297C46C8" w14:textId="20101995" w:rsidR="00DB0F3D" w:rsidRPr="005B7E3E" w:rsidRDefault="00DB0F3D" w:rsidP="00DB0F3D">
            <w:pPr>
              <w:spacing w:after="0"/>
            </w:pPr>
          </w:p>
        </w:tc>
      </w:tr>
      <w:tr w:rsidR="00DB0F3D" w:rsidRPr="005B7E3E" w14:paraId="617354AB" w14:textId="77777777" w:rsidTr="00D00293">
        <w:trPr>
          <w:trHeight w:val="227"/>
        </w:trPr>
        <w:tc>
          <w:tcPr>
            <w:tcW w:w="1250" w:type="pct"/>
            <w:gridSpan w:val="2"/>
            <w:tcBorders>
              <w:top w:val="single" w:sz="4" w:space="0" w:color="225A40"/>
              <w:left w:val="single" w:sz="4" w:space="0" w:color="225A40"/>
              <w:bottom w:val="single" w:sz="4" w:space="0" w:color="225A40"/>
              <w:right w:val="single" w:sz="4" w:space="0" w:color="225A40"/>
            </w:tcBorders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97592D4" w14:textId="455E48DC" w:rsidR="00DB0F3D" w:rsidRDefault="00DB0F3D" w:rsidP="00DB0F3D">
            <w:pPr>
              <w:spacing w:after="0"/>
              <w:rPr>
                <w:rStyle w:val="Strong"/>
              </w:rPr>
            </w:pPr>
            <w:r>
              <w:rPr>
                <w:rStyle w:val="Strong"/>
              </w:rPr>
              <w:t>Signature</w:t>
            </w:r>
          </w:p>
        </w:tc>
        <w:tc>
          <w:tcPr>
            <w:tcW w:w="1250" w:type="pct"/>
            <w:gridSpan w:val="2"/>
            <w:tcBorders>
              <w:top w:val="single" w:sz="4" w:space="0" w:color="225A40"/>
              <w:left w:val="single" w:sz="4" w:space="0" w:color="225A40"/>
              <w:bottom w:val="single" w:sz="4" w:space="0" w:color="225A40"/>
              <w:right w:val="single" w:sz="4" w:space="0" w:color="225A40"/>
            </w:tcBorders>
            <w:shd w:val="clear" w:color="auto" w:fill="F2F2F2" w:themeFill="background1" w:themeFillShade="F2"/>
            <w:vAlign w:val="center"/>
          </w:tcPr>
          <w:p w14:paraId="7E8E7B5F" w14:textId="77777777" w:rsidR="00DB0F3D" w:rsidRPr="004D189D" w:rsidRDefault="00DB0F3D" w:rsidP="00DB0F3D">
            <w:pPr>
              <w:spacing w:after="0"/>
              <w:rPr>
                <w:rStyle w:val="Strong"/>
              </w:rPr>
            </w:pPr>
          </w:p>
        </w:tc>
        <w:tc>
          <w:tcPr>
            <w:tcW w:w="1250" w:type="pct"/>
            <w:gridSpan w:val="2"/>
            <w:tcBorders>
              <w:top w:val="single" w:sz="4" w:space="0" w:color="225A40"/>
              <w:left w:val="single" w:sz="4" w:space="0" w:color="225A40"/>
              <w:bottom w:val="single" w:sz="4" w:space="0" w:color="225A40"/>
              <w:right w:val="single" w:sz="4" w:space="0" w:color="225A40"/>
            </w:tcBorders>
            <w:shd w:val="clear" w:color="auto" w:fill="D9D9D9" w:themeFill="background1" w:themeFillShade="D9"/>
            <w:vAlign w:val="center"/>
          </w:tcPr>
          <w:p w14:paraId="3B1FD9BB" w14:textId="4D1DEA8D" w:rsidR="00DB0F3D" w:rsidRDefault="00DB0F3D" w:rsidP="00DB0F3D">
            <w:pPr>
              <w:spacing w:after="0"/>
              <w:rPr>
                <w:rStyle w:val="Strong"/>
              </w:rPr>
            </w:pPr>
            <w:r>
              <w:rPr>
                <w:rStyle w:val="Strong"/>
              </w:rPr>
              <w:t>Date and Time</w:t>
            </w:r>
          </w:p>
        </w:tc>
        <w:tc>
          <w:tcPr>
            <w:tcW w:w="1250" w:type="pct"/>
            <w:gridSpan w:val="2"/>
            <w:tcBorders>
              <w:top w:val="single" w:sz="4" w:space="0" w:color="225A40"/>
              <w:left w:val="single" w:sz="4" w:space="0" w:color="225A40"/>
              <w:bottom w:val="single" w:sz="4" w:space="0" w:color="225A40"/>
              <w:right w:val="single" w:sz="4" w:space="0" w:color="225A40"/>
            </w:tcBorders>
            <w:shd w:val="clear" w:color="auto" w:fill="F2F2F2" w:themeFill="background1" w:themeFillShade="F2"/>
            <w:vAlign w:val="center"/>
          </w:tcPr>
          <w:p w14:paraId="4FF0BC44" w14:textId="77777777" w:rsidR="00DB0F3D" w:rsidRPr="005B7E3E" w:rsidRDefault="00DB0F3D" w:rsidP="00DB0F3D">
            <w:pPr>
              <w:spacing w:after="0"/>
            </w:pPr>
          </w:p>
        </w:tc>
      </w:tr>
      <w:tr w:rsidR="00DB0F3D" w:rsidRPr="005B7E3E" w14:paraId="11D029F5" w14:textId="77777777" w:rsidTr="00D00293">
        <w:trPr>
          <w:trHeight w:val="227"/>
        </w:trPr>
        <w:tc>
          <w:tcPr>
            <w:tcW w:w="1250" w:type="pct"/>
            <w:gridSpan w:val="2"/>
            <w:tcBorders>
              <w:top w:val="single" w:sz="4" w:space="0" w:color="225A40"/>
              <w:left w:val="single" w:sz="4" w:space="0" w:color="225A40"/>
              <w:bottom w:val="single" w:sz="4" w:space="0" w:color="225A40"/>
              <w:right w:val="single" w:sz="4" w:space="0" w:color="225A40"/>
            </w:tcBorders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FBBF9C5" w14:textId="77777777" w:rsidR="00DB0F3D" w:rsidRDefault="00DB0F3D" w:rsidP="00DB0F3D">
            <w:pPr>
              <w:spacing w:after="0"/>
              <w:rPr>
                <w:rStyle w:val="Strong"/>
              </w:rPr>
            </w:pPr>
            <w:r>
              <w:rPr>
                <w:rStyle w:val="Strong"/>
              </w:rPr>
              <w:t>Person receiving Permit</w:t>
            </w:r>
          </w:p>
          <w:p w14:paraId="3189ACA4" w14:textId="3969A62D" w:rsidR="00DB0F3D" w:rsidRDefault="00DB0F3D" w:rsidP="00DB0F3D">
            <w:pPr>
              <w:spacing w:after="0"/>
              <w:rPr>
                <w:rStyle w:val="Strong"/>
              </w:rPr>
            </w:pPr>
            <w:r>
              <w:rPr>
                <w:rStyle w:val="Strong"/>
              </w:rPr>
              <w:t>Name:</w:t>
            </w:r>
          </w:p>
        </w:tc>
        <w:tc>
          <w:tcPr>
            <w:tcW w:w="1250" w:type="pct"/>
            <w:gridSpan w:val="2"/>
            <w:tcBorders>
              <w:top w:val="single" w:sz="4" w:space="0" w:color="225A40"/>
              <w:left w:val="single" w:sz="4" w:space="0" w:color="225A40"/>
              <w:bottom w:val="single" w:sz="4" w:space="0" w:color="225A40"/>
              <w:right w:val="single" w:sz="4" w:space="0" w:color="225A40"/>
            </w:tcBorders>
            <w:shd w:val="clear" w:color="auto" w:fill="F2F2F2" w:themeFill="background1" w:themeFillShade="F2"/>
            <w:vAlign w:val="center"/>
          </w:tcPr>
          <w:p w14:paraId="09B0E048" w14:textId="77777777" w:rsidR="00DB0F3D" w:rsidRPr="004D189D" w:rsidRDefault="00DB0F3D" w:rsidP="00DB0F3D">
            <w:pPr>
              <w:spacing w:after="0"/>
              <w:rPr>
                <w:rStyle w:val="Strong"/>
              </w:rPr>
            </w:pPr>
          </w:p>
        </w:tc>
        <w:tc>
          <w:tcPr>
            <w:tcW w:w="1250" w:type="pct"/>
            <w:gridSpan w:val="2"/>
            <w:tcBorders>
              <w:top w:val="single" w:sz="4" w:space="0" w:color="225A40"/>
              <w:left w:val="single" w:sz="4" w:space="0" w:color="225A40"/>
              <w:bottom w:val="single" w:sz="4" w:space="0" w:color="225A40"/>
              <w:right w:val="single" w:sz="4" w:space="0" w:color="225A40"/>
            </w:tcBorders>
            <w:shd w:val="clear" w:color="auto" w:fill="D9D9D9" w:themeFill="background1" w:themeFillShade="D9"/>
            <w:vAlign w:val="center"/>
          </w:tcPr>
          <w:p w14:paraId="6198CF52" w14:textId="2518DB40" w:rsidR="00DB0F3D" w:rsidRDefault="00DB0F3D" w:rsidP="00DB0F3D">
            <w:pPr>
              <w:spacing w:after="0"/>
              <w:rPr>
                <w:rStyle w:val="Strong"/>
              </w:rPr>
            </w:pPr>
            <w:r>
              <w:rPr>
                <w:rStyle w:val="Strong"/>
              </w:rPr>
              <w:t>Job Title</w:t>
            </w:r>
          </w:p>
        </w:tc>
        <w:tc>
          <w:tcPr>
            <w:tcW w:w="1250" w:type="pct"/>
            <w:gridSpan w:val="2"/>
            <w:tcBorders>
              <w:top w:val="single" w:sz="4" w:space="0" w:color="225A40"/>
              <w:left w:val="single" w:sz="4" w:space="0" w:color="225A40"/>
              <w:bottom w:val="single" w:sz="4" w:space="0" w:color="225A40"/>
              <w:right w:val="single" w:sz="4" w:space="0" w:color="225A40"/>
            </w:tcBorders>
            <w:shd w:val="clear" w:color="auto" w:fill="F2F2F2" w:themeFill="background1" w:themeFillShade="F2"/>
            <w:vAlign w:val="center"/>
          </w:tcPr>
          <w:p w14:paraId="3E565A3A" w14:textId="77777777" w:rsidR="00DB0F3D" w:rsidRPr="005B7E3E" w:rsidRDefault="00DB0F3D" w:rsidP="00DB0F3D">
            <w:pPr>
              <w:spacing w:after="0"/>
            </w:pPr>
          </w:p>
        </w:tc>
      </w:tr>
      <w:tr w:rsidR="00DB0F3D" w:rsidRPr="005B7E3E" w14:paraId="519426A9" w14:textId="77777777" w:rsidTr="00D00293">
        <w:trPr>
          <w:trHeight w:val="227"/>
        </w:trPr>
        <w:tc>
          <w:tcPr>
            <w:tcW w:w="1250" w:type="pct"/>
            <w:gridSpan w:val="2"/>
            <w:tcBorders>
              <w:top w:val="single" w:sz="4" w:space="0" w:color="225A40"/>
              <w:left w:val="single" w:sz="4" w:space="0" w:color="225A40"/>
              <w:bottom w:val="single" w:sz="4" w:space="0" w:color="225A40"/>
              <w:right w:val="single" w:sz="4" w:space="0" w:color="225A40"/>
            </w:tcBorders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42E9F07" w14:textId="459FE3FE" w:rsidR="00DB0F3D" w:rsidRDefault="00DB0F3D" w:rsidP="00DB0F3D">
            <w:pPr>
              <w:spacing w:after="0"/>
              <w:rPr>
                <w:rStyle w:val="Strong"/>
              </w:rPr>
            </w:pPr>
            <w:r>
              <w:rPr>
                <w:rStyle w:val="Strong"/>
              </w:rPr>
              <w:t>Signature</w:t>
            </w:r>
          </w:p>
        </w:tc>
        <w:tc>
          <w:tcPr>
            <w:tcW w:w="1250" w:type="pct"/>
            <w:gridSpan w:val="2"/>
            <w:tcBorders>
              <w:top w:val="single" w:sz="4" w:space="0" w:color="225A40"/>
              <w:left w:val="single" w:sz="4" w:space="0" w:color="225A40"/>
              <w:bottom w:val="single" w:sz="4" w:space="0" w:color="225A40"/>
              <w:right w:val="single" w:sz="4" w:space="0" w:color="225A40"/>
            </w:tcBorders>
            <w:shd w:val="clear" w:color="auto" w:fill="F2F2F2" w:themeFill="background1" w:themeFillShade="F2"/>
            <w:vAlign w:val="center"/>
          </w:tcPr>
          <w:p w14:paraId="1B97A7F6" w14:textId="77777777" w:rsidR="00DB0F3D" w:rsidRPr="004D189D" w:rsidRDefault="00DB0F3D" w:rsidP="00DB0F3D">
            <w:pPr>
              <w:spacing w:after="0"/>
              <w:rPr>
                <w:rStyle w:val="Strong"/>
              </w:rPr>
            </w:pPr>
          </w:p>
        </w:tc>
        <w:tc>
          <w:tcPr>
            <w:tcW w:w="1250" w:type="pct"/>
            <w:gridSpan w:val="2"/>
            <w:tcBorders>
              <w:top w:val="single" w:sz="4" w:space="0" w:color="225A40"/>
              <w:left w:val="single" w:sz="4" w:space="0" w:color="225A40"/>
              <w:bottom w:val="single" w:sz="4" w:space="0" w:color="225A40"/>
              <w:right w:val="single" w:sz="4" w:space="0" w:color="225A40"/>
            </w:tcBorders>
            <w:shd w:val="clear" w:color="auto" w:fill="D9D9D9" w:themeFill="background1" w:themeFillShade="D9"/>
            <w:vAlign w:val="center"/>
          </w:tcPr>
          <w:p w14:paraId="241348BC" w14:textId="21FA5487" w:rsidR="00DB0F3D" w:rsidRDefault="00DB0F3D" w:rsidP="00DB0F3D">
            <w:pPr>
              <w:spacing w:after="0"/>
              <w:rPr>
                <w:rStyle w:val="Strong"/>
              </w:rPr>
            </w:pPr>
            <w:r>
              <w:rPr>
                <w:rStyle w:val="Strong"/>
              </w:rPr>
              <w:t>Date and Time</w:t>
            </w:r>
          </w:p>
        </w:tc>
        <w:tc>
          <w:tcPr>
            <w:tcW w:w="1250" w:type="pct"/>
            <w:gridSpan w:val="2"/>
            <w:tcBorders>
              <w:top w:val="single" w:sz="4" w:space="0" w:color="225A40"/>
              <w:left w:val="single" w:sz="4" w:space="0" w:color="225A40"/>
              <w:bottom w:val="single" w:sz="4" w:space="0" w:color="225A40"/>
              <w:right w:val="single" w:sz="4" w:space="0" w:color="225A40"/>
            </w:tcBorders>
            <w:shd w:val="clear" w:color="auto" w:fill="F2F2F2" w:themeFill="background1" w:themeFillShade="F2"/>
            <w:vAlign w:val="center"/>
          </w:tcPr>
          <w:p w14:paraId="12DA08E6" w14:textId="77777777" w:rsidR="00DB0F3D" w:rsidRPr="005B7E3E" w:rsidRDefault="00DB0F3D" w:rsidP="00DB0F3D">
            <w:pPr>
              <w:spacing w:after="0"/>
            </w:pPr>
          </w:p>
        </w:tc>
      </w:tr>
      <w:tr w:rsidR="00DB0F3D" w:rsidRPr="005B7E3E" w14:paraId="109DC9B2" w14:textId="77777777" w:rsidTr="00D00293">
        <w:trPr>
          <w:trHeight w:val="227"/>
        </w:trPr>
        <w:tc>
          <w:tcPr>
            <w:tcW w:w="1250" w:type="pct"/>
            <w:gridSpan w:val="2"/>
            <w:tcBorders>
              <w:top w:val="single" w:sz="4" w:space="0" w:color="225A40"/>
              <w:left w:val="single" w:sz="4" w:space="0" w:color="225A40"/>
              <w:bottom w:val="single" w:sz="4" w:space="0" w:color="225A40"/>
              <w:right w:val="single" w:sz="4" w:space="0" w:color="225A40"/>
            </w:tcBorders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1BE591D" w14:textId="080664A9" w:rsidR="00DB0F3D" w:rsidRDefault="00DB0F3D" w:rsidP="00DB0F3D">
            <w:pPr>
              <w:spacing w:after="0"/>
              <w:rPr>
                <w:rStyle w:val="Strong"/>
              </w:rPr>
            </w:pPr>
            <w:r>
              <w:rPr>
                <w:rStyle w:val="Strong"/>
              </w:rPr>
              <w:t>Permit Valid From:</w:t>
            </w:r>
          </w:p>
        </w:tc>
        <w:tc>
          <w:tcPr>
            <w:tcW w:w="1250" w:type="pct"/>
            <w:gridSpan w:val="2"/>
            <w:tcBorders>
              <w:top w:val="single" w:sz="4" w:space="0" w:color="225A40"/>
              <w:left w:val="single" w:sz="4" w:space="0" w:color="225A40"/>
              <w:bottom w:val="single" w:sz="4" w:space="0" w:color="225A40"/>
              <w:right w:val="single" w:sz="4" w:space="0" w:color="225A40"/>
            </w:tcBorders>
            <w:shd w:val="clear" w:color="auto" w:fill="F2F2F2" w:themeFill="background1" w:themeFillShade="F2"/>
            <w:vAlign w:val="center"/>
          </w:tcPr>
          <w:p w14:paraId="1E6D674F" w14:textId="77777777" w:rsidR="00DB0F3D" w:rsidRPr="004D189D" w:rsidRDefault="00DB0F3D" w:rsidP="00DB0F3D">
            <w:pPr>
              <w:spacing w:after="0"/>
              <w:rPr>
                <w:rStyle w:val="Strong"/>
              </w:rPr>
            </w:pPr>
          </w:p>
        </w:tc>
        <w:tc>
          <w:tcPr>
            <w:tcW w:w="1250" w:type="pct"/>
            <w:gridSpan w:val="2"/>
            <w:tcBorders>
              <w:top w:val="single" w:sz="4" w:space="0" w:color="225A40"/>
              <w:left w:val="single" w:sz="4" w:space="0" w:color="225A40"/>
              <w:bottom w:val="single" w:sz="4" w:space="0" w:color="225A40"/>
              <w:right w:val="single" w:sz="4" w:space="0" w:color="225A40"/>
            </w:tcBorders>
            <w:shd w:val="clear" w:color="auto" w:fill="D9D9D9" w:themeFill="background1" w:themeFillShade="D9"/>
            <w:vAlign w:val="center"/>
          </w:tcPr>
          <w:p w14:paraId="6620F6E5" w14:textId="785063DC" w:rsidR="00DB0F3D" w:rsidRDefault="00DB0F3D" w:rsidP="00DB0F3D">
            <w:pPr>
              <w:spacing w:after="0"/>
              <w:rPr>
                <w:rStyle w:val="Strong"/>
              </w:rPr>
            </w:pPr>
            <w:r>
              <w:rPr>
                <w:rStyle w:val="Strong"/>
              </w:rPr>
              <w:t>Permit Valid to:</w:t>
            </w:r>
          </w:p>
        </w:tc>
        <w:tc>
          <w:tcPr>
            <w:tcW w:w="1250" w:type="pct"/>
            <w:gridSpan w:val="2"/>
            <w:tcBorders>
              <w:top w:val="single" w:sz="4" w:space="0" w:color="225A40"/>
              <w:left w:val="single" w:sz="4" w:space="0" w:color="225A40"/>
              <w:bottom w:val="single" w:sz="4" w:space="0" w:color="225A40"/>
              <w:right w:val="single" w:sz="4" w:space="0" w:color="225A40"/>
            </w:tcBorders>
            <w:shd w:val="clear" w:color="auto" w:fill="F2F2F2" w:themeFill="background1" w:themeFillShade="F2"/>
            <w:vAlign w:val="center"/>
          </w:tcPr>
          <w:p w14:paraId="19ACAE0C" w14:textId="77777777" w:rsidR="00DB0F3D" w:rsidRPr="005B7E3E" w:rsidRDefault="00DB0F3D" w:rsidP="00DB0F3D">
            <w:pPr>
              <w:spacing w:after="0"/>
            </w:pPr>
          </w:p>
        </w:tc>
      </w:tr>
      <w:tr w:rsidR="00DB0F3D" w:rsidRPr="005B7E3E" w14:paraId="4F17D458" w14:textId="77777777" w:rsidTr="00D00293">
        <w:trPr>
          <w:trHeight w:val="227"/>
        </w:trPr>
        <w:tc>
          <w:tcPr>
            <w:tcW w:w="5000" w:type="pct"/>
            <w:gridSpan w:val="8"/>
            <w:tcBorders>
              <w:top w:val="single" w:sz="4" w:space="0" w:color="225A40"/>
              <w:left w:val="single" w:sz="4" w:space="0" w:color="225A40"/>
              <w:bottom w:val="single" w:sz="4" w:space="0" w:color="225A40"/>
              <w:right w:val="single" w:sz="4" w:space="0" w:color="225A40"/>
            </w:tcBorders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3D9209F" w14:textId="77777777" w:rsidR="00DB0F3D" w:rsidRDefault="00DB0F3D" w:rsidP="00DB0F3D">
            <w:pPr>
              <w:spacing w:before="40" w:after="40"/>
              <w:rPr>
                <w:rStyle w:val="Strong"/>
              </w:rPr>
            </w:pPr>
            <w:r>
              <w:rPr>
                <w:rStyle w:val="Strong"/>
              </w:rPr>
              <w:lastRenderedPageBreak/>
              <w:t>Are there known / charted services in the area?</w:t>
            </w:r>
          </w:p>
          <w:p w14:paraId="6CBDF974" w14:textId="63A1D2FD" w:rsidR="00DB0F3D" w:rsidRPr="00AA3A20" w:rsidRDefault="00DB0F3D" w:rsidP="00DB0F3D">
            <w:pPr>
              <w:spacing w:before="40" w:after="40"/>
              <w:rPr>
                <w:b/>
              </w:rPr>
            </w:pPr>
            <w:r w:rsidRPr="00AA3A20">
              <w:rPr>
                <w:rStyle w:val="Strong"/>
                <w:b w:val="0"/>
                <w:color w:val="FF0000"/>
              </w:rPr>
              <w:t>If yes, give details of identification and what measures have been used to protect exposed services</w:t>
            </w:r>
          </w:p>
        </w:tc>
      </w:tr>
      <w:tr w:rsidR="00DB0F3D" w:rsidRPr="005B7E3E" w14:paraId="4D6BAD6D" w14:textId="77777777" w:rsidTr="00D00293">
        <w:trPr>
          <w:trHeight w:val="227"/>
        </w:trPr>
        <w:tc>
          <w:tcPr>
            <w:tcW w:w="5000" w:type="pct"/>
            <w:gridSpan w:val="8"/>
            <w:tcBorders>
              <w:top w:val="single" w:sz="4" w:space="0" w:color="225A40"/>
              <w:left w:val="single" w:sz="4" w:space="0" w:color="225A40"/>
              <w:bottom w:val="single" w:sz="4" w:space="0" w:color="225A40"/>
              <w:right w:val="single" w:sz="4" w:space="0" w:color="225A40"/>
            </w:tcBorders>
            <w:shd w:val="clear" w:color="auto" w:fill="F2F2F2" w:themeFill="background1" w:themeFillShade="F2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BC69C50" w14:textId="77777777" w:rsidR="00DB0F3D" w:rsidRDefault="00DB0F3D" w:rsidP="00DB0F3D">
            <w:pPr>
              <w:spacing w:before="40" w:after="40"/>
            </w:pPr>
          </w:p>
          <w:p w14:paraId="6D679675" w14:textId="77777777" w:rsidR="00176AE3" w:rsidRDefault="00176AE3" w:rsidP="00DB0F3D">
            <w:pPr>
              <w:spacing w:before="40" w:after="40"/>
            </w:pPr>
          </w:p>
          <w:p w14:paraId="3A03E7D6" w14:textId="77777777" w:rsidR="00176AE3" w:rsidRDefault="00176AE3" w:rsidP="00DB0F3D">
            <w:pPr>
              <w:spacing w:before="40" w:after="40"/>
            </w:pPr>
          </w:p>
          <w:p w14:paraId="4BDF37C7" w14:textId="77777777" w:rsidR="00176AE3" w:rsidRPr="005B7E3E" w:rsidRDefault="00176AE3" w:rsidP="00DB0F3D">
            <w:pPr>
              <w:spacing w:before="40" w:after="40"/>
            </w:pPr>
          </w:p>
        </w:tc>
      </w:tr>
      <w:tr w:rsidR="00DB0F3D" w:rsidRPr="005B7E3E" w14:paraId="2A89408C" w14:textId="77777777" w:rsidTr="00D00293">
        <w:trPr>
          <w:trHeight w:val="227"/>
        </w:trPr>
        <w:tc>
          <w:tcPr>
            <w:tcW w:w="5000" w:type="pct"/>
            <w:gridSpan w:val="8"/>
            <w:tcBorders>
              <w:top w:val="single" w:sz="4" w:space="0" w:color="225A40"/>
              <w:left w:val="single" w:sz="4" w:space="0" w:color="225A40"/>
              <w:bottom w:val="single" w:sz="4" w:space="0" w:color="225A40"/>
              <w:right w:val="single" w:sz="4" w:space="0" w:color="225A40"/>
            </w:tcBorders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5EEFFE7" w14:textId="304094A5" w:rsidR="00DB0F3D" w:rsidRPr="00DB0F3D" w:rsidRDefault="00DB0F3D" w:rsidP="00DB0F3D">
            <w:pPr>
              <w:spacing w:before="40" w:after="40"/>
              <w:rPr>
                <w:b/>
              </w:rPr>
            </w:pPr>
            <w:r w:rsidRPr="00DB0F3D">
              <w:rPr>
                <w:b/>
              </w:rPr>
              <w:t xml:space="preserve">Excavation to proceed by Hand Dig / Mechanical means </w:t>
            </w:r>
            <w:r w:rsidRPr="00DB0F3D">
              <w:rPr>
                <w:color w:val="FF0000"/>
              </w:rPr>
              <w:t>(delete as appropriate):</w:t>
            </w:r>
            <w:r w:rsidRPr="00DB0F3D">
              <w:rPr>
                <w:b/>
                <w:color w:val="FF0000"/>
              </w:rPr>
              <w:t xml:space="preserve"> </w:t>
            </w:r>
          </w:p>
          <w:p w14:paraId="3A5A0547" w14:textId="05E3991E" w:rsidR="00DB0F3D" w:rsidRPr="00DB0F3D" w:rsidRDefault="00DB0F3D" w:rsidP="00DB0F3D">
            <w:pPr>
              <w:spacing w:before="40" w:after="40"/>
              <w:rPr>
                <w:b/>
                <w:color w:val="FF0000"/>
              </w:rPr>
            </w:pPr>
            <w:r w:rsidRPr="00DB0F3D">
              <w:rPr>
                <w:b/>
              </w:rPr>
              <w:t xml:space="preserve">Excavation works are only to proceed following the acceptance and understanding of the following control measures </w:t>
            </w:r>
            <w:r w:rsidRPr="00DB0F3D">
              <w:rPr>
                <w:color w:val="FF0000"/>
              </w:rPr>
              <w:t>(add as required).</w:t>
            </w:r>
          </w:p>
        </w:tc>
      </w:tr>
      <w:tr w:rsidR="00DB0F3D" w:rsidRPr="005B7E3E" w14:paraId="03EE8586" w14:textId="77777777" w:rsidTr="00D00293">
        <w:trPr>
          <w:trHeight w:val="227"/>
        </w:trPr>
        <w:tc>
          <w:tcPr>
            <w:tcW w:w="5000" w:type="pct"/>
            <w:gridSpan w:val="8"/>
            <w:tcBorders>
              <w:top w:val="single" w:sz="4" w:space="0" w:color="225A40"/>
              <w:left w:val="single" w:sz="4" w:space="0" w:color="225A40"/>
              <w:bottom w:val="single" w:sz="4" w:space="0" w:color="225A40"/>
              <w:right w:val="single" w:sz="4" w:space="0" w:color="225A40"/>
            </w:tcBorders>
            <w:shd w:val="clear" w:color="auto" w:fill="F2F2F2" w:themeFill="background1" w:themeFillShade="F2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29BE7B2" w14:textId="77777777" w:rsidR="00DB0F3D" w:rsidRPr="00BD10EF" w:rsidRDefault="00DB0F3D" w:rsidP="00BD10EF">
            <w:pPr>
              <w:pStyle w:val="ListParagraph"/>
              <w:numPr>
                <w:ilvl w:val="0"/>
                <w:numId w:val="19"/>
              </w:numPr>
              <w:spacing w:before="40" w:after="40"/>
              <w:ind w:left="360"/>
              <w:rPr>
                <w:color w:val="FF0000"/>
                <w:sz w:val="18"/>
              </w:rPr>
            </w:pPr>
            <w:r w:rsidRPr="00BD10EF">
              <w:rPr>
                <w:color w:val="FF0000"/>
                <w:sz w:val="18"/>
              </w:rPr>
              <w:t>Hand held power tools must not be used within 500mm of service.</w:t>
            </w:r>
          </w:p>
          <w:p w14:paraId="72146510" w14:textId="77777777" w:rsidR="00DB0F3D" w:rsidRPr="00BD10EF" w:rsidRDefault="00DB0F3D" w:rsidP="00BD10EF">
            <w:pPr>
              <w:pStyle w:val="ListParagraph"/>
              <w:numPr>
                <w:ilvl w:val="0"/>
                <w:numId w:val="19"/>
              </w:numPr>
              <w:spacing w:before="40" w:after="40"/>
              <w:ind w:left="360"/>
              <w:rPr>
                <w:color w:val="FF0000"/>
                <w:sz w:val="18"/>
              </w:rPr>
            </w:pPr>
            <w:r w:rsidRPr="00BD10EF">
              <w:rPr>
                <w:color w:val="FF0000"/>
                <w:sz w:val="18"/>
              </w:rPr>
              <w:t>Mechanical excavation within 500mm of the service is strictly prohibited, or greater if specified on the permit.</w:t>
            </w:r>
          </w:p>
          <w:p w14:paraId="13760902" w14:textId="77777777" w:rsidR="00DB0F3D" w:rsidRPr="00BD10EF" w:rsidRDefault="00DB0F3D" w:rsidP="00BD10EF">
            <w:pPr>
              <w:pStyle w:val="ListParagraph"/>
              <w:numPr>
                <w:ilvl w:val="0"/>
                <w:numId w:val="19"/>
              </w:numPr>
              <w:spacing w:before="40" w:after="40"/>
              <w:ind w:left="360"/>
              <w:rPr>
                <w:color w:val="FF0000"/>
                <w:sz w:val="18"/>
              </w:rPr>
            </w:pPr>
            <w:r w:rsidRPr="00BD10EF">
              <w:rPr>
                <w:color w:val="FF0000"/>
                <w:sz w:val="18"/>
              </w:rPr>
              <w:t>A banksman is to be present for all mechanical excavations.</w:t>
            </w:r>
          </w:p>
          <w:p w14:paraId="32443E4F" w14:textId="77777777" w:rsidR="00DB0F3D" w:rsidRPr="00BD10EF" w:rsidRDefault="00DB0F3D" w:rsidP="00BD10EF">
            <w:pPr>
              <w:pStyle w:val="ListParagraph"/>
              <w:numPr>
                <w:ilvl w:val="0"/>
                <w:numId w:val="19"/>
              </w:numPr>
              <w:spacing w:before="40" w:after="40"/>
              <w:ind w:left="360"/>
              <w:rPr>
                <w:color w:val="FF0000"/>
                <w:sz w:val="18"/>
              </w:rPr>
            </w:pPr>
            <w:r w:rsidRPr="00BD10EF">
              <w:rPr>
                <w:color w:val="FF0000"/>
                <w:sz w:val="18"/>
              </w:rPr>
              <w:t>Permits and service drawings to be present on site and consulted prior to excavation works.</w:t>
            </w:r>
          </w:p>
          <w:p w14:paraId="7F173975" w14:textId="77777777" w:rsidR="00DB0F3D" w:rsidRPr="00BD10EF" w:rsidRDefault="00DB0F3D" w:rsidP="00BD10EF">
            <w:pPr>
              <w:pStyle w:val="ListParagraph"/>
              <w:numPr>
                <w:ilvl w:val="0"/>
                <w:numId w:val="19"/>
              </w:numPr>
              <w:spacing w:before="40" w:after="40"/>
              <w:ind w:left="360"/>
              <w:rPr>
                <w:color w:val="FF0000"/>
                <w:sz w:val="18"/>
              </w:rPr>
            </w:pPr>
            <w:r w:rsidRPr="00BD10EF">
              <w:rPr>
                <w:color w:val="FF0000"/>
                <w:sz w:val="18"/>
              </w:rPr>
              <w:t>Works are to be suspended immediately following any service damage or found service damage.</w:t>
            </w:r>
          </w:p>
          <w:p w14:paraId="6756B1C3" w14:textId="1B32B13B" w:rsidR="00DB0F3D" w:rsidRPr="00BD10EF" w:rsidRDefault="00DB0F3D" w:rsidP="00BD10EF">
            <w:pPr>
              <w:pStyle w:val="ListParagraph"/>
              <w:numPr>
                <w:ilvl w:val="0"/>
                <w:numId w:val="19"/>
              </w:numPr>
              <w:spacing w:before="40" w:after="40"/>
              <w:ind w:left="360"/>
              <w:rPr>
                <w:color w:val="FF0000"/>
              </w:rPr>
            </w:pPr>
            <w:r w:rsidRPr="00BD10EF">
              <w:rPr>
                <w:color w:val="FF0000"/>
                <w:sz w:val="18"/>
              </w:rPr>
              <w:t>Flame retardant PPE to be worn during excavation works (coveralls or trousers and long sleeved top).</w:t>
            </w:r>
          </w:p>
        </w:tc>
      </w:tr>
      <w:tr w:rsidR="00DB0F3D" w:rsidRPr="005B7E3E" w14:paraId="5DC9C7F7" w14:textId="77777777" w:rsidTr="002F188B">
        <w:trPr>
          <w:trHeight w:val="227"/>
        </w:trPr>
        <w:tc>
          <w:tcPr>
            <w:tcW w:w="5000" w:type="pct"/>
            <w:gridSpan w:val="8"/>
            <w:tcBorders>
              <w:top w:val="single" w:sz="4" w:space="0" w:color="225A40"/>
              <w:left w:val="single" w:sz="4" w:space="0" w:color="225A40"/>
              <w:bottom w:val="single" w:sz="4" w:space="0" w:color="225A40"/>
              <w:right w:val="single" w:sz="4" w:space="0" w:color="225A40"/>
            </w:tcBorders>
            <w:shd w:val="clear" w:color="auto" w:fill="002060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79081A0" w14:textId="3A4C08C9" w:rsidR="00DB0F3D" w:rsidRPr="005B7E3E" w:rsidRDefault="0002359D" w:rsidP="00DB0F3D">
            <w:pPr>
              <w:spacing w:before="40" w:after="40"/>
              <w:jc w:val="center"/>
            </w:pPr>
            <w:r>
              <w:rPr>
                <w:b/>
                <w:color w:val="FFFFFF" w:themeColor="background1"/>
              </w:rPr>
              <w:t>SECTION D</w:t>
            </w:r>
            <w:r w:rsidR="00DB0F3D">
              <w:rPr>
                <w:b/>
                <w:color w:val="FFFFFF" w:themeColor="background1"/>
              </w:rPr>
              <w:t>: RECEIPT OF PERMIT</w:t>
            </w:r>
          </w:p>
        </w:tc>
      </w:tr>
      <w:tr w:rsidR="00DB0F3D" w:rsidRPr="005B7E3E" w14:paraId="5685E99A" w14:textId="77777777" w:rsidTr="002F188B">
        <w:trPr>
          <w:trHeight w:val="227"/>
        </w:trPr>
        <w:tc>
          <w:tcPr>
            <w:tcW w:w="5000" w:type="pct"/>
            <w:gridSpan w:val="8"/>
            <w:tcBorders>
              <w:top w:val="single" w:sz="4" w:space="0" w:color="225A40"/>
              <w:left w:val="single" w:sz="4" w:space="0" w:color="225A40"/>
              <w:bottom w:val="single" w:sz="4" w:space="0" w:color="225A40"/>
              <w:right w:val="single" w:sz="4" w:space="0" w:color="225A40"/>
            </w:tcBorders>
            <w:shd w:val="clear" w:color="auto" w:fill="0070C0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41AE311" w14:textId="262C4EA4" w:rsidR="00DB0F3D" w:rsidRPr="005B7E3E" w:rsidRDefault="00DB0F3D" w:rsidP="00DB0F3D">
            <w:pPr>
              <w:spacing w:before="40" w:after="40"/>
            </w:pPr>
            <w:r>
              <w:rPr>
                <w:b/>
                <w:i/>
                <w:color w:val="FFFFFF" w:themeColor="background1"/>
              </w:rPr>
              <w:t>To Be Completed by all Excavations Operatives involved in this task (including Excavator Driver) to confirm that they have been briefed on the contents of Section C</w:t>
            </w:r>
          </w:p>
        </w:tc>
      </w:tr>
      <w:tr w:rsidR="00DB0F3D" w:rsidRPr="005B7E3E" w14:paraId="7B43F600" w14:textId="77777777" w:rsidTr="002F188B">
        <w:trPr>
          <w:trHeight w:val="227"/>
        </w:trPr>
        <w:tc>
          <w:tcPr>
            <w:tcW w:w="290" w:type="pct"/>
            <w:tcBorders>
              <w:top w:val="single" w:sz="4" w:space="0" w:color="225A40"/>
              <w:left w:val="single" w:sz="4" w:space="0" w:color="225A40"/>
              <w:bottom w:val="single" w:sz="4" w:space="0" w:color="225A40"/>
              <w:right w:val="single" w:sz="4" w:space="0" w:color="225A40"/>
            </w:tcBorders>
            <w:shd w:val="clear" w:color="auto" w:fill="0070C0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B8039E5" w14:textId="0CD1AB5E" w:rsidR="00DB0F3D" w:rsidRPr="005B7E3E" w:rsidRDefault="00DB0F3D" w:rsidP="00DB0F3D">
            <w:pPr>
              <w:spacing w:after="0"/>
            </w:pPr>
            <w:r>
              <w:rPr>
                <w:b/>
                <w:color w:val="FFFFFF" w:themeColor="background1"/>
              </w:rPr>
              <w:t>N</w:t>
            </w:r>
            <w:r w:rsidRPr="00C97E97">
              <w:rPr>
                <w:b/>
                <w:color w:val="FFFFFF" w:themeColor="background1"/>
              </w:rPr>
              <w:t>o.</w:t>
            </w:r>
          </w:p>
        </w:tc>
        <w:tc>
          <w:tcPr>
            <w:tcW w:w="1449" w:type="pct"/>
            <w:gridSpan w:val="2"/>
            <w:tcBorders>
              <w:top w:val="single" w:sz="4" w:space="0" w:color="225A40"/>
              <w:left w:val="single" w:sz="4" w:space="0" w:color="225A40"/>
              <w:bottom w:val="single" w:sz="4" w:space="0" w:color="225A40"/>
              <w:right w:val="single" w:sz="4" w:space="0" w:color="225A40"/>
            </w:tcBorders>
            <w:shd w:val="clear" w:color="auto" w:fill="0070C0"/>
            <w:vAlign w:val="center"/>
          </w:tcPr>
          <w:p w14:paraId="313A07AB" w14:textId="62A7FB0E" w:rsidR="00DB0F3D" w:rsidRPr="005B7E3E" w:rsidRDefault="00DB0F3D" w:rsidP="00DB0F3D">
            <w:pPr>
              <w:spacing w:after="0"/>
            </w:pPr>
            <w:r>
              <w:rPr>
                <w:b/>
                <w:color w:val="FFFFFF" w:themeColor="background1"/>
              </w:rPr>
              <w:t>Name</w:t>
            </w:r>
          </w:p>
        </w:tc>
        <w:tc>
          <w:tcPr>
            <w:tcW w:w="1231" w:type="pct"/>
            <w:gridSpan w:val="2"/>
            <w:tcBorders>
              <w:top w:val="single" w:sz="4" w:space="0" w:color="225A40"/>
              <w:left w:val="single" w:sz="4" w:space="0" w:color="225A40"/>
              <w:bottom w:val="single" w:sz="4" w:space="0" w:color="225A40"/>
              <w:right w:val="single" w:sz="4" w:space="0" w:color="225A40"/>
            </w:tcBorders>
            <w:shd w:val="clear" w:color="auto" w:fill="0070C0"/>
            <w:vAlign w:val="center"/>
          </w:tcPr>
          <w:p w14:paraId="1A45002B" w14:textId="615733FB" w:rsidR="00DB0F3D" w:rsidRPr="005B7E3E" w:rsidRDefault="00DB0F3D" w:rsidP="00DB0F3D">
            <w:pPr>
              <w:spacing w:after="0"/>
            </w:pPr>
            <w:r>
              <w:rPr>
                <w:b/>
                <w:color w:val="FFFFFF" w:themeColor="background1"/>
              </w:rPr>
              <w:t xml:space="preserve">Signature </w:t>
            </w:r>
          </w:p>
        </w:tc>
        <w:tc>
          <w:tcPr>
            <w:tcW w:w="942" w:type="pct"/>
            <w:gridSpan w:val="2"/>
            <w:tcBorders>
              <w:top w:val="single" w:sz="4" w:space="0" w:color="225A40"/>
              <w:left w:val="single" w:sz="4" w:space="0" w:color="225A40"/>
              <w:bottom w:val="single" w:sz="4" w:space="0" w:color="225A40"/>
              <w:right w:val="single" w:sz="4" w:space="0" w:color="225A40"/>
            </w:tcBorders>
            <w:shd w:val="clear" w:color="auto" w:fill="0070C0"/>
            <w:vAlign w:val="center"/>
          </w:tcPr>
          <w:p w14:paraId="64242B50" w14:textId="6972139A" w:rsidR="00DB0F3D" w:rsidRPr="005B7E3E" w:rsidRDefault="00DB0F3D" w:rsidP="00DB0F3D">
            <w:pPr>
              <w:spacing w:after="0"/>
            </w:pPr>
            <w:r>
              <w:rPr>
                <w:b/>
                <w:color w:val="FFFFFF" w:themeColor="background1"/>
              </w:rPr>
              <w:t>HSG47 Trained? (Y/N)</w:t>
            </w:r>
          </w:p>
        </w:tc>
        <w:tc>
          <w:tcPr>
            <w:tcW w:w="1088" w:type="pct"/>
            <w:tcBorders>
              <w:top w:val="single" w:sz="4" w:space="0" w:color="225A40"/>
              <w:left w:val="single" w:sz="4" w:space="0" w:color="225A40"/>
              <w:bottom w:val="single" w:sz="4" w:space="0" w:color="225A40"/>
              <w:right w:val="single" w:sz="4" w:space="0" w:color="225A40"/>
            </w:tcBorders>
            <w:shd w:val="clear" w:color="auto" w:fill="0070C0"/>
            <w:vAlign w:val="center"/>
          </w:tcPr>
          <w:p w14:paraId="190BF85E" w14:textId="5866D89B" w:rsidR="00DB0F3D" w:rsidRPr="005B7E3E" w:rsidRDefault="00DB0F3D" w:rsidP="00DB0F3D">
            <w:pPr>
              <w:spacing w:after="0"/>
            </w:pPr>
            <w:r>
              <w:rPr>
                <w:b/>
                <w:color w:val="FFFFFF" w:themeColor="background1"/>
              </w:rPr>
              <w:t>Signed RA/MS Task Briefing Sheet (Y/N)</w:t>
            </w:r>
          </w:p>
        </w:tc>
      </w:tr>
      <w:tr w:rsidR="00DB0F3D" w:rsidRPr="005B7E3E" w14:paraId="6C934537" w14:textId="77777777" w:rsidTr="00D00293">
        <w:trPr>
          <w:trHeight w:val="32"/>
        </w:trPr>
        <w:tc>
          <w:tcPr>
            <w:tcW w:w="290" w:type="pct"/>
            <w:tcBorders>
              <w:top w:val="single" w:sz="4" w:space="0" w:color="225A40"/>
              <w:left w:val="single" w:sz="4" w:space="0" w:color="225A40"/>
              <w:bottom w:val="single" w:sz="4" w:space="0" w:color="225A40"/>
              <w:right w:val="single" w:sz="4" w:space="0" w:color="225A40"/>
            </w:tcBorders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0F536DB" w14:textId="4B2B3C20" w:rsidR="00DB0F3D" w:rsidRPr="00045B3E" w:rsidRDefault="00DB0F3D" w:rsidP="00DB0F3D">
            <w:pPr>
              <w:spacing w:after="0"/>
              <w:jc w:val="center"/>
              <w:rPr>
                <w:b/>
              </w:rPr>
            </w:pPr>
            <w:r w:rsidRPr="00045B3E">
              <w:rPr>
                <w:b/>
              </w:rPr>
              <w:t>1</w:t>
            </w:r>
          </w:p>
        </w:tc>
        <w:tc>
          <w:tcPr>
            <w:tcW w:w="1449" w:type="pct"/>
            <w:gridSpan w:val="2"/>
            <w:tcBorders>
              <w:top w:val="single" w:sz="4" w:space="0" w:color="225A40"/>
              <w:left w:val="single" w:sz="4" w:space="0" w:color="225A40"/>
              <w:bottom w:val="single" w:sz="4" w:space="0" w:color="225A40"/>
              <w:right w:val="single" w:sz="4" w:space="0" w:color="225A40"/>
            </w:tcBorders>
            <w:shd w:val="clear" w:color="auto" w:fill="F2F2F2" w:themeFill="background1" w:themeFillShade="F2"/>
            <w:vAlign w:val="center"/>
          </w:tcPr>
          <w:p w14:paraId="1A464E1F" w14:textId="77777777" w:rsidR="00DB0F3D" w:rsidRPr="00045B3E" w:rsidRDefault="00DB0F3D" w:rsidP="00DB0F3D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231" w:type="pct"/>
            <w:gridSpan w:val="2"/>
            <w:tcBorders>
              <w:top w:val="single" w:sz="4" w:space="0" w:color="225A40"/>
              <w:left w:val="single" w:sz="4" w:space="0" w:color="225A40"/>
              <w:bottom w:val="single" w:sz="4" w:space="0" w:color="225A40"/>
              <w:right w:val="single" w:sz="4" w:space="0" w:color="225A40"/>
            </w:tcBorders>
            <w:shd w:val="clear" w:color="auto" w:fill="F2F2F2" w:themeFill="background1" w:themeFillShade="F2"/>
            <w:vAlign w:val="center"/>
          </w:tcPr>
          <w:p w14:paraId="162FB795" w14:textId="77777777" w:rsidR="00DB0F3D" w:rsidRPr="00045B3E" w:rsidRDefault="00DB0F3D" w:rsidP="00DB0F3D">
            <w:pPr>
              <w:spacing w:after="0"/>
              <w:jc w:val="center"/>
              <w:rPr>
                <w:b/>
              </w:rPr>
            </w:pPr>
          </w:p>
        </w:tc>
        <w:tc>
          <w:tcPr>
            <w:tcW w:w="942" w:type="pct"/>
            <w:gridSpan w:val="2"/>
            <w:tcBorders>
              <w:top w:val="single" w:sz="4" w:space="0" w:color="225A40"/>
              <w:left w:val="single" w:sz="4" w:space="0" w:color="225A40"/>
              <w:bottom w:val="single" w:sz="4" w:space="0" w:color="225A40"/>
              <w:right w:val="single" w:sz="4" w:space="0" w:color="225A40"/>
            </w:tcBorders>
            <w:shd w:val="clear" w:color="auto" w:fill="F2F2F2" w:themeFill="background1" w:themeFillShade="F2"/>
            <w:vAlign w:val="center"/>
          </w:tcPr>
          <w:p w14:paraId="3FA28B12" w14:textId="77777777" w:rsidR="00DB0F3D" w:rsidRPr="00045B3E" w:rsidRDefault="00DB0F3D" w:rsidP="00DB0F3D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088" w:type="pct"/>
            <w:tcBorders>
              <w:top w:val="single" w:sz="4" w:space="0" w:color="225A40"/>
              <w:left w:val="single" w:sz="4" w:space="0" w:color="225A40"/>
              <w:bottom w:val="single" w:sz="4" w:space="0" w:color="225A40"/>
              <w:right w:val="single" w:sz="4" w:space="0" w:color="225A40"/>
            </w:tcBorders>
            <w:shd w:val="clear" w:color="auto" w:fill="F2F2F2" w:themeFill="background1" w:themeFillShade="F2"/>
            <w:vAlign w:val="center"/>
          </w:tcPr>
          <w:p w14:paraId="59BE175E" w14:textId="77777777" w:rsidR="00DB0F3D" w:rsidRPr="00045B3E" w:rsidRDefault="00DB0F3D" w:rsidP="00DB0F3D">
            <w:pPr>
              <w:spacing w:after="0"/>
              <w:jc w:val="center"/>
              <w:rPr>
                <w:b/>
              </w:rPr>
            </w:pPr>
          </w:p>
        </w:tc>
      </w:tr>
      <w:tr w:rsidR="00DB0F3D" w:rsidRPr="005B7E3E" w14:paraId="52AD0C37" w14:textId="77777777" w:rsidTr="00D00293">
        <w:trPr>
          <w:trHeight w:val="227"/>
        </w:trPr>
        <w:tc>
          <w:tcPr>
            <w:tcW w:w="290" w:type="pct"/>
            <w:tcBorders>
              <w:top w:val="single" w:sz="4" w:space="0" w:color="225A40"/>
              <w:left w:val="single" w:sz="4" w:space="0" w:color="225A40"/>
              <w:bottom w:val="single" w:sz="4" w:space="0" w:color="225A40"/>
              <w:right w:val="single" w:sz="4" w:space="0" w:color="225A40"/>
            </w:tcBorders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64F85E1" w14:textId="54AE6FF7" w:rsidR="00DB0F3D" w:rsidRPr="00045B3E" w:rsidRDefault="00DB0F3D" w:rsidP="00DB0F3D">
            <w:pPr>
              <w:spacing w:after="0"/>
              <w:jc w:val="center"/>
              <w:rPr>
                <w:b/>
              </w:rPr>
            </w:pPr>
            <w:r w:rsidRPr="00045B3E">
              <w:rPr>
                <w:b/>
              </w:rPr>
              <w:t>2</w:t>
            </w:r>
          </w:p>
        </w:tc>
        <w:tc>
          <w:tcPr>
            <w:tcW w:w="1449" w:type="pct"/>
            <w:gridSpan w:val="2"/>
            <w:tcBorders>
              <w:top w:val="single" w:sz="4" w:space="0" w:color="225A40"/>
              <w:left w:val="single" w:sz="4" w:space="0" w:color="225A40"/>
              <w:bottom w:val="single" w:sz="4" w:space="0" w:color="225A40"/>
              <w:right w:val="single" w:sz="4" w:space="0" w:color="225A40"/>
            </w:tcBorders>
            <w:shd w:val="clear" w:color="auto" w:fill="F2F2F2" w:themeFill="background1" w:themeFillShade="F2"/>
            <w:vAlign w:val="center"/>
          </w:tcPr>
          <w:p w14:paraId="03CFB70C" w14:textId="77777777" w:rsidR="00DB0F3D" w:rsidRPr="00045B3E" w:rsidRDefault="00DB0F3D" w:rsidP="00DB0F3D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231" w:type="pct"/>
            <w:gridSpan w:val="2"/>
            <w:tcBorders>
              <w:top w:val="single" w:sz="4" w:space="0" w:color="225A40"/>
              <w:left w:val="single" w:sz="4" w:space="0" w:color="225A40"/>
              <w:bottom w:val="single" w:sz="4" w:space="0" w:color="225A40"/>
              <w:right w:val="single" w:sz="4" w:space="0" w:color="225A40"/>
            </w:tcBorders>
            <w:shd w:val="clear" w:color="auto" w:fill="F2F2F2" w:themeFill="background1" w:themeFillShade="F2"/>
            <w:vAlign w:val="center"/>
          </w:tcPr>
          <w:p w14:paraId="52AE0493" w14:textId="77777777" w:rsidR="00DB0F3D" w:rsidRPr="00045B3E" w:rsidRDefault="00DB0F3D" w:rsidP="00DB0F3D">
            <w:pPr>
              <w:spacing w:after="0"/>
              <w:jc w:val="center"/>
              <w:rPr>
                <w:b/>
              </w:rPr>
            </w:pPr>
          </w:p>
        </w:tc>
        <w:tc>
          <w:tcPr>
            <w:tcW w:w="942" w:type="pct"/>
            <w:gridSpan w:val="2"/>
            <w:tcBorders>
              <w:top w:val="single" w:sz="4" w:space="0" w:color="225A40"/>
              <w:left w:val="single" w:sz="4" w:space="0" w:color="225A40"/>
              <w:bottom w:val="single" w:sz="4" w:space="0" w:color="225A40"/>
              <w:right w:val="single" w:sz="4" w:space="0" w:color="225A40"/>
            </w:tcBorders>
            <w:shd w:val="clear" w:color="auto" w:fill="F2F2F2" w:themeFill="background1" w:themeFillShade="F2"/>
            <w:vAlign w:val="center"/>
          </w:tcPr>
          <w:p w14:paraId="78F26499" w14:textId="77777777" w:rsidR="00DB0F3D" w:rsidRPr="00045B3E" w:rsidRDefault="00DB0F3D" w:rsidP="00DB0F3D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088" w:type="pct"/>
            <w:tcBorders>
              <w:top w:val="single" w:sz="4" w:space="0" w:color="225A40"/>
              <w:left w:val="single" w:sz="4" w:space="0" w:color="225A40"/>
              <w:bottom w:val="single" w:sz="4" w:space="0" w:color="225A40"/>
              <w:right w:val="single" w:sz="4" w:space="0" w:color="225A40"/>
            </w:tcBorders>
            <w:shd w:val="clear" w:color="auto" w:fill="F2F2F2" w:themeFill="background1" w:themeFillShade="F2"/>
            <w:vAlign w:val="center"/>
          </w:tcPr>
          <w:p w14:paraId="060A42B0" w14:textId="77777777" w:rsidR="00DB0F3D" w:rsidRPr="00045B3E" w:rsidRDefault="00DB0F3D" w:rsidP="00DB0F3D">
            <w:pPr>
              <w:spacing w:after="0"/>
              <w:jc w:val="center"/>
              <w:rPr>
                <w:b/>
              </w:rPr>
            </w:pPr>
          </w:p>
        </w:tc>
      </w:tr>
      <w:tr w:rsidR="00DB0F3D" w:rsidRPr="005B7E3E" w14:paraId="48876E9A" w14:textId="77777777" w:rsidTr="00D00293">
        <w:trPr>
          <w:trHeight w:val="227"/>
        </w:trPr>
        <w:tc>
          <w:tcPr>
            <w:tcW w:w="290" w:type="pct"/>
            <w:tcBorders>
              <w:top w:val="single" w:sz="4" w:space="0" w:color="225A40"/>
              <w:left w:val="single" w:sz="4" w:space="0" w:color="225A40"/>
              <w:bottom w:val="single" w:sz="4" w:space="0" w:color="225A40"/>
              <w:right w:val="single" w:sz="4" w:space="0" w:color="225A40"/>
            </w:tcBorders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9AEEF6D" w14:textId="430A367D" w:rsidR="00DB0F3D" w:rsidRPr="00045B3E" w:rsidRDefault="00DB0F3D" w:rsidP="00DB0F3D">
            <w:pPr>
              <w:spacing w:after="0"/>
              <w:jc w:val="center"/>
              <w:rPr>
                <w:b/>
              </w:rPr>
            </w:pPr>
            <w:r w:rsidRPr="00045B3E">
              <w:rPr>
                <w:b/>
              </w:rPr>
              <w:t>3</w:t>
            </w:r>
          </w:p>
        </w:tc>
        <w:tc>
          <w:tcPr>
            <w:tcW w:w="1449" w:type="pct"/>
            <w:gridSpan w:val="2"/>
            <w:tcBorders>
              <w:top w:val="single" w:sz="4" w:space="0" w:color="225A40"/>
              <w:left w:val="single" w:sz="4" w:space="0" w:color="225A40"/>
              <w:bottom w:val="single" w:sz="4" w:space="0" w:color="225A40"/>
              <w:right w:val="single" w:sz="4" w:space="0" w:color="225A40"/>
            </w:tcBorders>
            <w:shd w:val="clear" w:color="auto" w:fill="F2F2F2" w:themeFill="background1" w:themeFillShade="F2"/>
            <w:vAlign w:val="center"/>
          </w:tcPr>
          <w:p w14:paraId="1723DF00" w14:textId="77777777" w:rsidR="00DB0F3D" w:rsidRPr="00045B3E" w:rsidRDefault="00DB0F3D" w:rsidP="00DB0F3D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231" w:type="pct"/>
            <w:gridSpan w:val="2"/>
            <w:tcBorders>
              <w:top w:val="single" w:sz="4" w:space="0" w:color="225A40"/>
              <w:left w:val="single" w:sz="4" w:space="0" w:color="225A40"/>
              <w:bottom w:val="single" w:sz="4" w:space="0" w:color="225A40"/>
              <w:right w:val="single" w:sz="4" w:space="0" w:color="225A40"/>
            </w:tcBorders>
            <w:shd w:val="clear" w:color="auto" w:fill="F2F2F2" w:themeFill="background1" w:themeFillShade="F2"/>
            <w:vAlign w:val="center"/>
          </w:tcPr>
          <w:p w14:paraId="562EB188" w14:textId="77777777" w:rsidR="00DB0F3D" w:rsidRPr="00045B3E" w:rsidRDefault="00DB0F3D" w:rsidP="00DB0F3D">
            <w:pPr>
              <w:spacing w:after="0"/>
              <w:jc w:val="center"/>
              <w:rPr>
                <w:b/>
              </w:rPr>
            </w:pPr>
          </w:p>
        </w:tc>
        <w:tc>
          <w:tcPr>
            <w:tcW w:w="942" w:type="pct"/>
            <w:gridSpan w:val="2"/>
            <w:tcBorders>
              <w:top w:val="single" w:sz="4" w:space="0" w:color="225A40"/>
              <w:left w:val="single" w:sz="4" w:space="0" w:color="225A40"/>
              <w:bottom w:val="single" w:sz="4" w:space="0" w:color="225A40"/>
              <w:right w:val="single" w:sz="4" w:space="0" w:color="225A40"/>
            </w:tcBorders>
            <w:shd w:val="clear" w:color="auto" w:fill="F2F2F2" w:themeFill="background1" w:themeFillShade="F2"/>
            <w:vAlign w:val="center"/>
          </w:tcPr>
          <w:p w14:paraId="585D8087" w14:textId="77777777" w:rsidR="00DB0F3D" w:rsidRPr="00045B3E" w:rsidRDefault="00DB0F3D" w:rsidP="00DB0F3D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088" w:type="pct"/>
            <w:tcBorders>
              <w:top w:val="single" w:sz="4" w:space="0" w:color="225A40"/>
              <w:left w:val="single" w:sz="4" w:space="0" w:color="225A40"/>
              <w:bottom w:val="single" w:sz="4" w:space="0" w:color="225A40"/>
              <w:right w:val="single" w:sz="4" w:space="0" w:color="225A40"/>
            </w:tcBorders>
            <w:shd w:val="clear" w:color="auto" w:fill="F2F2F2" w:themeFill="background1" w:themeFillShade="F2"/>
            <w:vAlign w:val="center"/>
          </w:tcPr>
          <w:p w14:paraId="161897E2" w14:textId="77777777" w:rsidR="00DB0F3D" w:rsidRPr="00045B3E" w:rsidRDefault="00DB0F3D" w:rsidP="00DB0F3D">
            <w:pPr>
              <w:spacing w:after="0"/>
              <w:jc w:val="center"/>
              <w:rPr>
                <w:b/>
              </w:rPr>
            </w:pPr>
          </w:p>
        </w:tc>
      </w:tr>
      <w:tr w:rsidR="00DB0F3D" w:rsidRPr="005B7E3E" w14:paraId="342EC566" w14:textId="77777777" w:rsidTr="00D00293">
        <w:trPr>
          <w:trHeight w:val="227"/>
        </w:trPr>
        <w:tc>
          <w:tcPr>
            <w:tcW w:w="290" w:type="pct"/>
            <w:tcBorders>
              <w:top w:val="single" w:sz="4" w:space="0" w:color="225A40"/>
              <w:left w:val="single" w:sz="4" w:space="0" w:color="225A40"/>
              <w:bottom w:val="single" w:sz="4" w:space="0" w:color="225A40"/>
              <w:right w:val="single" w:sz="4" w:space="0" w:color="225A40"/>
            </w:tcBorders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8102BEB" w14:textId="79D9387E" w:rsidR="00DB0F3D" w:rsidRPr="00045B3E" w:rsidRDefault="00DB0F3D" w:rsidP="00DB0F3D">
            <w:pPr>
              <w:spacing w:after="0"/>
              <w:jc w:val="center"/>
              <w:rPr>
                <w:b/>
              </w:rPr>
            </w:pPr>
            <w:r w:rsidRPr="00045B3E">
              <w:rPr>
                <w:b/>
              </w:rPr>
              <w:t>4</w:t>
            </w:r>
          </w:p>
        </w:tc>
        <w:tc>
          <w:tcPr>
            <w:tcW w:w="1449" w:type="pct"/>
            <w:gridSpan w:val="2"/>
            <w:tcBorders>
              <w:top w:val="single" w:sz="4" w:space="0" w:color="225A40"/>
              <w:left w:val="single" w:sz="4" w:space="0" w:color="225A40"/>
              <w:bottom w:val="single" w:sz="4" w:space="0" w:color="225A40"/>
              <w:right w:val="single" w:sz="4" w:space="0" w:color="225A40"/>
            </w:tcBorders>
            <w:shd w:val="clear" w:color="auto" w:fill="F2F2F2" w:themeFill="background1" w:themeFillShade="F2"/>
            <w:vAlign w:val="center"/>
          </w:tcPr>
          <w:p w14:paraId="3F7185CD" w14:textId="77777777" w:rsidR="00DB0F3D" w:rsidRPr="00045B3E" w:rsidRDefault="00DB0F3D" w:rsidP="00DB0F3D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231" w:type="pct"/>
            <w:gridSpan w:val="2"/>
            <w:tcBorders>
              <w:top w:val="single" w:sz="4" w:space="0" w:color="225A40"/>
              <w:left w:val="single" w:sz="4" w:space="0" w:color="225A40"/>
              <w:bottom w:val="single" w:sz="4" w:space="0" w:color="225A40"/>
              <w:right w:val="single" w:sz="4" w:space="0" w:color="225A40"/>
            </w:tcBorders>
            <w:shd w:val="clear" w:color="auto" w:fill="F2F2F2" w:themeFill="background1" w:themeFillShade="F2"/>
            <w:vAlign w:val="center"/>
          </w:tcPr>
          <w:p w14:paraId="0126E27E" w14:textId="77777777" w:rsidR="00DB0F3D" w:rsidRPr="00045B3E" w:rsidRDefault="00DB0F3D" w:rsidP="00DB0F3D">
            <w:pPr>
              <w:spacing w:after="0"/>
              <w:jc w:val="center"/>
              <w:rPr>
                <w:b/>
              </w:rPr>
            </w:pPr>
          </w:p>
        </w:tc>
        <w:tc>
          <w:tcPr>
            <w:tcW w:w="942" w:type="pct"/>
            <w:gridSpan w:val="2"/>
            <w:tcBorders>
              <w:top w:val="single" w:sz="4" w:space="0" w:color="225A40"/>
              <w:left w:val="single" w:sz="4" w:space="0" w:color="225A40"/>
              <w:bottom w:val="single" w:sz="4" w:space="0" w:color="225A40"/>
              <w:right w:val="single" w:sz="4" w:space="0" w:color="225A40"/>
            </w:tcBorders>
            <w:shd w:val="clear" w:color="auto" w:fill="F2F2F2" w:themeFill="background1" w:themeFillShade="F2"/>
            <w:vAlign w:val="center"/>
          </w:tcPr>
          <w:p w14:paraId="4BCBA728" w14:textId="77777777" w:rsidR="00DB0F3D" w:rsidRPr="00045B3E" w:rsidRDefault="00DB0F3D" w:rsidP="00DB0F3D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088" w:type="pct"/>
            <w:tcBorders>
              <w:top w:val="single" w:sz="4" w:space="0" w:color="225A40"/>
              <w:left w:val="single" w:sz="4" w:space="0" w:color="225A40"/>
              <w:bottom w:val="single" w:sz="4" w:space="0" w:color="225A40"/>
              <w:right w:val="single" w:sz="4" w:space="0" w:color="225A40"/>
            </w:tcBorders>
            <w:shd w:val="clear" w:color="auto" w:fill="F2F2F2" w:themeFill="background1" w:themeFillShade="F2"/>
            <w:vAlign w:val="center"/>
          </w:tcPr>
          <w:p w14:paraId="5ED889E3" w14:textId="77777777" w:rsidR="00DB0F3D" w:rsidRPr="00045B3E" w:rsidRDefault="00DB0F3D" w:rsidP="00DB0F3D">
            <w:pPr>
              <w:spacing w:after="0"/>
              <w:jc w:val="center"/>
              <w:rPr>
                <w:b/>
              </w:rPr>
            </w:pPr>
          </w:p>
        </w:tc>
      </w:tr>
      <w:tr w:rsidR="00DB0F3D" w:rsidRPr="005B7E3E" w14:paraId="5A03110A" w14:textId="77777777" w:rsidTr="00D00293">
        <w:trPr>
          <w:trHeight w:val="227"/>
        </w:trPr>
        <w:tc>
          <w:tcPr>
            <w:tcW w:w="290" w:type="pct"/>
            <w:tcBorders>
              <w:top w:val="single" w:sz="4" w:space="0" w:color="225A40"/>
              <w:left w:val="single" w:sz="4" w:space="0" w:color="225A40"/>
              <w:bottom w:val="single" w:sz="4" w:space="0" w:color="225A40"/>
              <w:right w:val="single" w:sz="4" w:space="0" w:color="225A40"/>
            </w:tcBorders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35C13AC" w14:textId="1D5926DF" w:rsidR="00DB0F3D" w:rsidRPr="00045B3E" w:rsidRDefault="00DB0F3D" w:rsidP="00DB0F3D">
            <w:pPr>
              <w:spacing w:after="0"/>
              <w:jc w:val="center"/>
              <w:rPr>
                <w:b/>
              </w:rPr>
            </w:pPr>
            <w:r w:rsidRPr="00045B3E">
              <w:rPr>
                <w:b/>
              </w:rPr>
              <w:t>5</w:t>
            </w:r>
          </w:p>
        </w:tc>
        <w:tc>
          <w:tcPr>
            <w:tcW w:w="1449" w:type="pct"/>
            <w:gridSpan w:val="2"/>
            <w:tcBorders>
              <w:top w:val="single" w:sz="4" w:space="0" w:color="225A40"/>
              <w:left w:val="single" w:sz="4" w:space="0" w:color="225A40"/>
              <w:bottom w:val="single" w:sz="4" w:space="0" w:color="225A40"/>
              <w:right w:val="single" w:sz="4" w:space="0" w:color="225A40"/>
            </w:tcBorders>
            <w:shd w:val="clear" w:color="auto" w:fill="F2F2F2" w:themeFill="background1" w:themeFillShade="F2"/>
            <w:vAlign w:val="center"/>
          </w:tcPr>
          <w:p w14:paraId="7E6B68D3" w14:textId="77777777" w:rsidR="00DB0F3D" w:rsidRPr="00045B3E" w:rsidRDefault="00DB0F3D" w:rsidP="00DB0F3D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231" w:type="pct"/>
            <w:gridSpan w:val="2"/>
            <w:tcBorders>
              <w:top w:val="single" w:sz="4" w:space="0" w:color="225A40"/>
              <w:left w:val="single" w:sz="4" w:space="0" w:color="225A40"/>
              <w:bottom w:val="single" w:sz="4" w:space="0" w:color="225A40"/>
              <w:right w:val="single" w:sz="4" w:space="0" w:color="225A40"/>
            </w:tcBorders>
            <w:shd w:val="clear" w:color="auto" w:fill="F2F2F2" w:themeFill="background1" w:themeFillShade="F2"/>
            <w:vAlign w:val="center"/>
          </w:tcPr>
          <w:p w14:paraId="79A16175" w14:textId="77777777" w:rsidR="00DB0F3D" w:rsidRPr="00045B3E" w:rsidRDefault="00DB0F3D" w:rsidP="00DB0F3D">
            <w:pPr>
              <w:spacing w:after="0"/>
              <w:jc w:val="center"/>
              <w:rPr>
                <w:b/>
              </w:rPr>
            </w:pPr>
          </w:p>
        </w:tc>
        <w:tc>
          <w:tcPr>
            <w:tcW w:w="942" w:type="pct"/>
            <w:gridSpan w:val="2"/>
            <w:tcBorders>
              <w:top w:val="single" w:sz="4" w:space="0" w:color="225A40"/>
              <w:left w:val="single" w:sz="4" w:space="0" w:color="225A40"/>
              <w:bottom w:val="single" w:sz="4" w:space="0" w:color="225A40"/>
              <w:right w:val="single" w:sz="4" w:space="0" w:color="225A40"/>
            </w:tcBorders>
            <w:shd w:val="clear" w:color="auto" w:fill="F2F2F2" w:themeFill="background1" w:themeFillShade="F2"/>
            <w:vAlign w:val="center"/>
          </w:tcPr>
          <w:p w14:paraId="3F24BA9E" w14:textId="77777777" w:rsidR="00DB0F3D" w:rsidRPr="00045B3E" w:rsidRDefault="00DB0F3D" w:rsidP="00DB0F3D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088" w:type="pct"/>
            <w:tcBorders>
              <w:top w:val="single" w:sz="4" w:space="0" w:color="225A40"/>
              <w:left w:val="single" w:sz="4" w:space="0" w:color="225A40"/>
              <w:bottom w:val="single" w:sz="4" w:space="0" w:color="225A40"/>
              <w:right w:val="single" w:sz="4" w:space="0" w:color="225A40"/>
            </w:tcBorders>
            <w:shd w:val="clear" w:color="auto" w:fill="F2F2F2" w:themeFill="background1" w:themeFillShade="F2"/>
            <w:vAlign w:val="center"/>
          </w:tcPr>
          <w:p w14:paraId="7F1815A3" w14:textId="77777777" w:rsidR="00DB0F3D" w:rsidRPr="00045B3E" w:rsidRDefault="00DB0F3D" w:rsidP="00DB0F3D">
            <w:pPr>
              <w:spacing w:after="0"/>
              <w:jc w:val="center"/>
              <w:rPr>
                <w:b/>
              </w:rPr>
            </w:pPr>
          </w:p>
        </w:tc>
      </w:tr>
      <w:tr w:rsidR="0002359D" w:rsidRPr="005B7E3E" w14:paraId="6AB7EC80" w14:textId="77777777" w:rsidTr="00D00293">
        <w:trPr>
          <w:trHeight w:val="227"/>
        </w:trPr>
        <w:tc>
          <w:tcPr>
            <w:tcW w:w="290" w:type="pct"/>
            <w:tcBorders>
              <w:top w:val="single" w:sz="4" w:space="0" w:color="225A40"/>
              <w:left w:val="single" w:sz="4" w:space="0" w:color="225A40"/>
              <w:bottom w:val="single" w:sz="4" w:space="0" w:color="225A40"/>
              <w:right w:val="single" w:sz="4" w:space="0" w:color="225A40"/>
            </w:tcBorders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E7A21A2" w14:textId="2CF8C9E3" w:rsidR="0002359D" w:rsidRPr="00045B3E" w:rsidRDefault="0002359D" w:rsidP="00DB0F3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449" w:type="pct"/>
            <w:gridSpan w:val="2"/>
            <w:tcBorders>
              <w:top w:val="single" w:sz="4" w:space="0" w:color="225A40"/>
              <w:left w:val="single" w:sz="4" w:space="0" w:color="225A40"/>
              <w:bottom w:val="single" w:sz="4" w:space="0" w:color="225A40"/>
              <w:right w:val="single" w:sz="4" w:space="0" w:color="225A40"/>
            </w:tcBorders>
            <w:shd w:val="clear" w:color="auto" w:fill="F2F2F2" w:themeFill="background1" w:themeFillShade="F2"/>
            <w:vAlign w:val="center"/>
          </w:tcPr>
          <w:p w14:paraId="2E693ECF" w14:textId="77777777" w:rsidR="0002359D" w:rsidRPr="00045B3E" w:rsidRDefault="0002359D" w:rsidP="00DB0F3D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231" w:type="pct"/>
            <w:gridSpan w:val="2"/>
            <w:tcBorders>
              <w:top w:val="single" w:sz="4" w:space="0" w:color="225A40"/>
              <w:left w:val="single" w:sz="4" w:space="0" w:color="225A40"/>
              <w:bottom w:val="single" w:sz="4" w:space="0" w:color="225A40"/>
              <w:right w:val="single" w:sz="4" w:space="0" w:color="225A40"/>
            </w:tcBorders>
            <w:shd w:val="clear" w:color="auto" w:fill="F2F2F2" w:themeFill="background1" w:themeFillShade="F2"/>
            <w:vAlign w:val="center"/>
          </w:tcPr>
          <w:p w14:paraId="169B67E3" w14:textId="77777777" w:rsidR="0002359D" w:rsidRPr="00045B3E" w:rsidRDefault="0002359D" w:rsidP="00DB0F3D">
            <w:pPr>
              <w:spacing w:after="0"/>
              <w:jc w:val="center"/>
              <w:rPr>
                <w:b/>
              </w:rPr>
            </w:pPr>
          </w:p>
        </w:tc>
        <w:tc>
          <w:tcPr>
            <w:tcW w:w="942" w:type="pct"/>
            <w:gridSpan w:val="2"/>
            <w:tcBorders>
              <w:top w:val="single" w:sz="4" w:space="0" w:color="225A40"/>
              <w:left w:val="single" w:sz="4" w:space="0" w:color="225A40"/>
              <w:bottom w:val="single" w:sz="4" w:space="0" w:color="225A40"/>
              <w:right w:val="single" w:sz="4" w:space="0" w:color="225A40"/>
            </w:tcBorders>
            <w:shd w:val="clear" w:color="auto" w:fill="F2F2F2" w:themeFill="background1" w:themeFillShade="F2"/>
            <w:vAlign w:val="center"/>
          </w:tcPr>
          <w:p w14:paraId="62ED3D63" w14:textId="77777777" w:rsidR="0002359D" w:rsidRPr="00045B3E" w:rsidRDefault="0002359D" w:rsidP="00DB0F3D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088" w:type="pct"/>
            <w:tcBorders>
              <w:top w:val="single" w:sz="4" w:space="0" w:color="225A40"/>
              <w:left w:val="single" w:sz="4" w:space="0" w:color="225A40"/>
              <w:bottom w:val="single" w:sz="4" w:space="0" w:color="225A40"/>
              <w:right w:val="single" w:sz="4" w:space="0" w:color="225A40"/>
            </w:tcBorders>
            <w:shd w:val="clear" w:color="auto" w:fill="F2F2F2" w:themeFill="background1" w:themeFillShade="F2"/>
            <w:vAlign w:val="center"/>
          </w:tcPr>
          <w:p w14:paraId="4258FB92" w14:textId="77777777" w:rsidR="0002359D" w:rsidRPr="00045B3E" w:rsidRDefault="0002359D" w:rsidP="00DB0F3D">
            <w:pPr>
              <w:spacing w:after="0"/>
              <w:jc w:val="center"/>
              <w:rPr>
                <w:b/>
              </w:rPr>
            </w:pPr>
          </w:p>
        </w:tc>
      </w:tr>
      <w:tr w:rsidR="00D00293" w:rsidRPr="00D00293" w14:paraId="6F03A281" w14:textId="77777777" w:rsidTr="002F188B">
        <w:trPr>
          <w:trHeight w:val="227"/>
        </w:trPr>
        <w:tc>
          <w:tcPr>
            <w:tcW w:w="5000" w:type="pct"/>
            <w:gridSpan w:val="8"/>
            <w:tcBorders>
              <w:top w:val="single" w:sz="4" w:space="0" w:color="225A40"/>
              <w:left w:val="single" w:sz="4" w:space="0" w:color="225A40"/>
              <w:bottom w:val="single" w:sz="4" w:space="0" w:color="225A40"/>
              <w:right w:val="single" w:sz="4" w:space="0" w:color="225A40"/>
            </w:tcBorders>
            <w:shd w:val="clear" w:color="auto" w:fill="002060"/>
            <w:tcMar>
              <w:top w:w="28" w:type="dxa"/>
              <w:left w:w="57" w:type="dxa"/>
              <w:bottom w:w="28" w:type="dxa"/>
              <w:right w:w="57" w:type="dxa"/>
            </w:tcMar>
            <w:vAlign w:val="bottom"/>
          </w:tcPr>
          <w:p w14:paraId="5BABF5DA" w14:textId="7DA5956E" w:rsidR="00D00293" w:rsidRPr="00D00293" w:rsidRDefault="00D00293" w:rsidP="002361E0">
            <w:pPr>
              <w:spacing w:before="40" w:after="40"/>
              <w:jc w:val="center"/>
              <w:rPr>
                <w:b/>
                <w:color w:val="FFFFFF" w:themeColor="background1"/>
              </w:rPr>
            </w:pPr>
            <w:r w:rsidRPr="00D00293">
              <w:rPr>
                <w:b/>
                <w:color w:val="FFFFFF" w:themeColor="background1"/>
              </w:rPr>
              <w:t>TRANSFER OF PERMIT AND RESPONSIBILITIES</w:t>
            </w:r>
          </w:p>
        </w:tc>
      </w:tr>
      <w:tr w:rsidR="00D00293" w:rsidRPr="00D00293" w14:paraId="7E11BEFD" w14:textId="77777777" w:rsidTr="002F188B">
        <w:trPr>
          <w:trHeight w:val="227"/>
        </w:trPr>
        <w:tc>
          <w:tcPr>
            <w:tcW w:w="5000" w:type="pct"/>
            <w:gridSpan w:val="8"/>
            <w:tcBorders>
              <w:top w:val="single" w:sz="4" w:space="0" w:color="225A40"/>
              <w:left w:val="single" w:sz="4" w:space="0" w:color="225A40"/>
              <w:bottom w:val="single" w:sz="4" w:space="0" w:color="225A40"/>
              <w:right w:val="single" w:sz="4" w:space="0" w:color="225A40"/>
            </w:tcBorders>
            <w:shd w:val="clear" w:color="auto" w:fill="0070C0"/>
            <w:tcMar>
              <w:top w:w="28" w:type="dxa"/>
              <w:left w:w="57" w:type="dxa"/>
              <w:bottom w:w="28" w:type="dxa"/>
              <w:right w:w="57" w:type="dxa"/>
            </w:tcMar>
            <w:vAlign w:val="bottom"/>
          </w:tcPr>
          <w:p w14:paraId="00B155AE" w14:textId="14BB58A5" w:rsidR="00D00293" w:rsidRPr="00FD35A8" w:rsidRDefault="00D00293" w:rsidP="002361E0">
            <w:pPr>
              <w:spacing w:before="40" w:after="40"/>
              <w:jc w:val="center"/>
              <w:rPr>
                <w:b/>
                <w:i/>
                <w:color w:val="FFFFFF" w:themeColor="background1"/>
              </w:rPr>
            </w:pPr>
            <w:r w:rsidRPr="00FD35A8">
              <w:rPr>
                <w:b/>
                <w:i/>
                <w:color w:val="FFFFFF" w:themeColor="background1"/>
              </w:rPr>
              <w:t xml:space="preserve">This section must be completed if the </w:t>
            </w:r>
            <w:r w:rsidR="00FD35A8" w:rsidRPr="00FD35A8">
              <w:rPr>
                <w:b/>
                <w:i/>
                <w:color w:val="FFFFFF" w:themeColor="background1"/>
              </w:rPr>
              <w:t>Permit Acceptor is not able to remain at the excavation</w:t>
            </w:r>
            <w:r w:rsidR="00FD35A8">
              <w:rPr>
                <w:b/>
                <w:i/>
                <w:color w:val="FFFFFF" w:themeColor="background1"/>
              </w:rPr>
              <w:t xml:space="preserve"> for the duration of the works</w:t>
            </w:r>
          </w:p>
          <w:p w14:paraId="0CADAEA6" w14:textId="724466D7" w:rsidR="00D00293" w:rsidRPr="00D00293" w:rsidRDefault="00FD35A8" w:rsidP="00FD35A8">
            <w:pPr>
              <w:spacing w:before="40" w:after="40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 xml:space="preserve">Note: </w:t>
            </w:r>
            <w:r w:rsidR="00D00293" w:rsidRPr="00FD35A8">
              <w:rPr>
                <w:b/>
                <w:i/>
                <w:color w:val="FFFFFF" w:themeColor="background1"/>
              </w:rPr>
              <w:t xml:space="preserve">Permits can only </w:t>
            </w:r>
            <w:r>
              <w:rPr>
                <w:b/>
                <w:i/>
                <w:color w:val="FFFFFF" w:themeColor="background1"/>
              </w:rPr>
              <w:t>be held by someone deemed competent and authorised by the Project Manager</w:t>
            </w:r>
          </w:p>
        </w:tc>
      </w:tr>
      <w:tr w:rsidR="00D00293" w:rsidRPr="005B7E3E" w14:paraId="75FFD545" w14:textId="77777777" w:rsidTr="002361E0">
        <w:trPr>
          <w:trHeight w:val="227"/>
        </w:trPr>
        <w:tc>
          <w:tcPr>
            <w:tcW w:w="1250" w:type="pct"/>
            <w:gridSpan w:val="2"/>
            <w:tcBorders>
              <w:top w:val="single" w:sz="4" w:space="0" w:color="225A40"/>
              <w:left w:val="single" w:sz="4" w:space="0" w:color="225A40"/>
              <w:bottom w:val="single" w:sz="4" w:space="0" w:color="225A40"/>
              <w:right w:val="single" w:sz="4" w:space="0" w:color="225A40"/>
            </w:tcBorders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06112CC" w14:textId="0FE0AAE1" w:rsidR="00D00293" w:rsidRPr="00045B3E" w:rsidRDefault="00D00293" w:rsidP="00FD35A8">
            <w:pPr>
              <w:spacing w:before="40" w:after="40"/>
              <w:rPr>
                <w:b/>
              </w:rPr>
            </w:pPr>
            <w:r>
              <w:rPr>
                <w:b/>
              </w:rPr>
              <w:t>Handed over by</w:t>
            </w:r>
            <w:r w:rsidR="00FD35A8">
              <w:rPr>
                <w:b/>
              </w:rPr>
              <w:t xml:space="preserve"> </w:t>
            </w:r>
            <w:r w:rsidRPr="00AB5026">
              <w:rPr>
                <w:b/>
              </w:rPr>
              <w:t>Name</w:t>
            </w:r>
          </w:p>
        </w:tc>
        <w:tc>
          <w:tcPr>
            <w:tcW w:w="1250" w:type="pct"/>
            <w:gridSpan w:val="2"/>
            <w:tcBorders>
              <w:top w:val="single" w:sz="4" w:space="0" w:color="225A40"/>
              <w:left w:val="single" w:sz="4" w:space="0" w:color="225A40"/>
              <w:bottom w:val="single" w:sz="4" w:space="0" w:color="225A40"/>
              <w:right w:val="single" w:sz="4" w:space="0" w:color="225A40"/>
            </w:tcBorders>
            <w:shd w:val="clear" w:color="auto" w:fill="F2F2F2" w:themeFill="background1" w:themeFillShade="F2"/>
            <w:vAlign w:val="center"/>
          </w:tcPr>
          <w:p w14:paraId="071B0F0E" w14:textId="77777777" w:rsidR="00D00293" w:rsidRPr="00045B3E" w:rsidRDefault="00D00293" w:rsidP="002361E0">
            <w:pPr>
              <w:spacing w:before="40" w:after="40"/>
              <w:rPr>
                <w:b/>
              </w:rPr>
            </w:pPr>
          </w:p>
        </w:tc>
        <w:tc>
          <w:tcPr>
            <w:tcW w:w="1250" w:type="pct"/>
            <w:gridSpan w:val="2"/>
            <w:tcBorders>
              <w:top w:val="single" w:sz="4" w:space="0" w:color="225A40"/>
              <w:left w:val="single" w:sz="4" w:space="0" w:color="225A40"/>
              <w:bottom w:val="single" w:sz="4" w:space="0" w:color="225A40"/>
              <w:right w:val="single" w:sz="4" w:space="0" w:color="225A40"/>
            </w:tcBorders>
            <w:shd w:val="clear" w:color="auto" w:fill="D9D9D9" w:themeFill="background1" w:themeFillShade="D9"/>
            <w:vAlign w:val="center"/>
          </w:tcPr>
          <w:p w14:paraId="341D31A0" w14:textId="77777777" w:rsidR="00D00293" w:rsidRPr="00045B3E" w:rsidRDefault="00D00293" w:rsidP="002361E0">
            <w:pPr>
              <w:spacing w:before="40" w:after="40"/>
              <w:rPr>
                <w:b/>
              </w:rPr>
            </w:pPr>
            <w:r w:rsidRPr="00AB5026">
              <w:rPr>
                <w:b/>
              </w:rPr>
              <w:t>Job Title</w:t>
            </w:r>
          </w:p>
        </w:tc>
        <w:tc>
          <w:tcPr>
            <w:tcW w:w="1250" w:type="pct"/>
            <w:gridSpan w:val="2"/>
            <w:tcBorders>
              <w:top w:val="single" w:sz="4" w:space="0" w:color="225A40"/>
              <w:left w:val="single" w:sz="4" w:space="0" w:color="225A40"/>
              <w:bottom w:val="single" w:sz="4" w:space="0" w:color="225A40"/>
              <w:right w:val="single" w:sz="4" w:space="0" w:color="225A40"/>
            </w:tcBorders>
            <w:shd w:val="clear" w:color="auto" w:fill="F2F2F2" w:themeFill="background1" w:themeFillShade="F2"/>
            <w:vAlign w:val="center"/>
          </w:tcPr>
          <w:p w14:paraId="5F05A10A" w14:textId="77777777" w:rsidR="00D00293" w:rsidRPr="00045B3E" w:rsidRDefault="00D00293" w:rsidP="002361E0">
            <w:pPr>
              <w:spacing w:before="40" w:after="40"/>
              <w:rPr>
                <w:b/>
              </w:rPr>
            </w:pPr>
          </w:p>
        </w:tc>
      </w:tr>
      <w:tr w:rsidR="00D00293" w:rsidRPr="005B7E3E" w14:paraId="6A6F3AD1" w14:textId="77777777" w:rsidTr="002361E0">
        <w:trPr>
          <w:trHeight w:val="227"/>
        </w:trPr>
        <w:tc>
          <w:tcPr>
            <w:tcW w:w="1250" w:type="pct"/>
            <w:gridSpan w:val="2"/>
            <w:tcBorders>
              <w:top w:val="single" w:sz="4" w:space="0" w:color="225A40"/>
              <w:left w:val="single" w:sz="4" w:space="0" w:color="225A40"/>
              <w:bottom w:val="single" w:sz="4" w:space="0" w:color="225A40"/>
              <w:right w:val="single" w:sz="4" w:space="0" w:color="225A40"/>
            </w:tcBorders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2A5B3B2" w14:textId="77777777" w:rsidR="00D00293" w:rsidRPr="00045B3E" w:rsidRDefault="00D00293" w:rsidP="002361E0">
            <w:pPr>
              <w:spacing w:before="40" w:after="40"/>
              <w:rPr>
                <w:b/>
              </w:rPr>
            </w:pPr>
            <w:r w:rsidRPr="00AB5026">
              <w:rPr>
                <w:b/>
              </w:rPr>
              <w:t>Signature</w:t>
            </w:r>
          </w:p>
        </w:tc>
        <w:tc>
          <w:tcPr>
            <w:tcW w:w="1250" w:type="pct"/>
            <w:gridSpan w:val="2"/>
            <w:tcBorders>
              <w:top w:val="single" w:sz="4" w:space="0" w:color="225A40"/>
              <w:left w:val="single" w:sz="4" w:space="0" w:color="225A40"/>
              <w:bottom w:val="single" w:sz="4" w:space="0" w:color="225A40"/>
              <w:right w:val="single" w:sz="4" w:space="0" w:color="225A40"/>
            </w:tcBorders>
            <w:shd w:val="clear" w:color="auto" w:fill="F2F2F2" w:themeFill="background1" w:themeFillShade="F2"/>
            <w:vAlign w:val="center"/>
          </w:tcPr>
          <w:p w14:paraId="59EBA8C7" w14:textId="77777777" w:rsidR="00D00293" w:rsidRPr="00045B3E" w:rsidRDefault="00D00293" w:rsidP="002361E0">
            <w:pPr>
              <w:spacing w:before="40" w:after="40"/>
              <w:rPr>
                <w:b/>
              </w:rPr>
            </w:pPr>
          </w:p>
        </w:tc>
        <w:tc>
          <w:tcPr>
            <w:tcW w:w="1250" w:type="pct"/>
            <w:gridSpan w:val="2"/>
            <w:tcBorders>
              <w:top w:val="single" w:sz="4" w:space="0" w:color="225A40"/>
              <w:left w:val="single" w:sz="4" w:space="0" w:color="225A40"/>
              <w:bottom w:val="single" w:sz="4" w:space="0" w:color="225A40"/>
              <w:right w:val="single" w:sz="4" w:space="0" w:color="225A40"/>
            </w:tcBorders>
            <w:shd w:val="clear" w:color="auto" w:fill="D9D9D9" w:themeFill="background1" w:themeFillShade="D9"/>
            <w:vAlign w:val="center"/>
          </w:tcPr>
          <w:p w14:paraId="40B6B089" w14:textId="77777777" w:rsidR="00D00293" w:rsidRPr="00045B3E" w:rsidRDefault="00D00293" w:rsidP="002361E0">
            <w:pPr>
              <w:spacing w:before="40" w:after="40"/>
              <w:rPr>
                <w:b/>
              </w:rPr>
            </w:pPr>
            <w:r>
              <w:rPr>
                <w:rStyle w:val="Strong"/>
              </w:rPr>
              <w:t>Date and Time</w:t>
            </w:r>
          </w:p>
        </w:tc>
        <w:tc>
          <w:tcPr>
            <w:tcW w:w="1250" w:type="pct"/>
            <w:gridSpan w:val="2"/>
            <w:tcBorders>
              <w:top w:val="single" w:sz="4" w:space="0" w:color="225A40"/>
              <w:left w:val="single" w:sz="4" w:space="0" w:color="225A40"/>
              <w:bottom w:val="single" w:sz="4" w:space="0" w:color="225A40"/>
              <w:right w:val="single" w:sz="4" w:space="0" w:color="225A40"/>
            </w:tcBorders>
            <w:shd w:val="clear" w:color="auto" w:fill="F2F2F2" w:themeFill="background1" w:themeFillShade="F2"/>
            <w:vAlign w:val="center"/>
          </w:tcPr>
          <w:p w14:paraId="3B9F543B" w14:textId="77777777" w:rsidR="00D00293" w:rsidRPr="00045B3E" w:rsidRDefault="00D00293" w:rsidP="002361E0">
            <w:pPr>
              <w:spacing w:before="40" w:after="40"/>
              <w:rPr>
                <w:b/>
              </w:rPr>
            </w:pPr>
          </w:p>
        </w:tc>
      </w:tr>
      <w:tr w:rsidR="00D00293" w:rsidRPr="005B7E3E" w14:paraId="51E55B2A" w14:textId="77777777" w:rsidTr="002361E0">
        <w:trPr>
          <w:trHeight w:val="227"/>
        </w:trPr>
        <w:tc>
          <w:tcPr>
            <w:tcW w:w="1250" w:type="pct"/>
            <w:gridSpan w:val="2"/>
            <w:tcBorders>
              <w:top w:val="single" w:sz="4" w:space="0" w:color="225A40"/>
              <w:left w:val="single" w:sz="4" w:space="0" w:color="225A40"/>
              <w:bottom w:val="single" w:sz="4" w:space="0" w:color="225A40"/>
              <w:right w:val="single" w:sz="4" w:space="0" w:color="225A40"/>
            </w:tcBorders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F0EAABE" w14:textId="132FEB94" w:rsidR="00D00293" w:rsidRPr="00AB5026" w:rsidRDefault="00D00293" w:rsidP="00FD35A8">
            <w:pPr>
              <w:spacing w:before="40" w:after="40"/>
              <w:rPr>
                <w:b/>
              </w:rPr>
            </w:pPr>
            <w:r>
              <w:rPr>
                <w:b/>
              </w:rPr>
              <w:t>Transferred to</w:t>
            </w:r>
            <w:r w:rsidR="00FD35A8">
              <w:rPr>
                <w:b/>
              </w:rPr>
              <w:t xml:space="preserve"> </w:t>
            </w:r>
            <w:r>
              <w:rPr>
                <w:b/>
              </w:rPr>
              <w:t>Name:</w:t>
            </w:r>
          </w:p>
        </w:tc>
        <w:tc>
          <w:tcPr>
            <w:tcW w:w="1250" w:type="pct"/>
            <w:gridSpan w:val="2"/>
            <w:tcBorders>
              <w:top w:val="single" w:sz="4" w:space="0" w:color="225A40"/>
              <w:left w:val="single" w:sz="4" w:space="0" w:color="225A40"/>
              <w:bottom w:val="single" w:sz="4" w:space="0" w:color="225A40"/>
              <w:right w:val="single" w:sz="4" w:space="0" w:color="225A40"/>
            </w:tcBorders>
            <w:shd w:val="clear" w:color="auto" w:fill="F2F2F2" w:themeFill="background1" w:themeFillShade="F2"/>
            <w:vAlign w:val="center"/>
          </w:tcPr>
          <w:p w14:paraId="70B924F8" w14:textId="77777777" w:rsidR="00D00293" w:rsidRPr="00045B3E" w:rsidRDefault="00D00293" w:rsidP="002361E0">
            <w:pPr>
              <w:spacing w:before="40" w:after="40"/>
              <w:rPr>
                <w:b/>
              </w:rPr>
            </w:pPr>
          </w:p>
        </w:tc>
        <w:tc>
          <w:tcPr>
            <w:tcW w:w="1250" w:type="pct"/>
            <w:gridSpan w:val="2"/>
            <w:tcBorders>
              <w:top w:val="single" w:sz="4" w:space="0" w:color="225A40"/>
              <w:left w:val="single" w:sz="4" w:space="0" w:color="225A40"/>
              <w:bottom w:val="single" w:sz="4" w:space="0" w:color="225A40"/>
              <w:right w:val="single" w:sz="4" w:space="0" w:color="225A40"/>
            </w:tcBorders>
            <w:shd w:val="clear" w:color="auto" w:fill="D9D9D9" w:themeFill="background1" w:themeFillShade="D9"/>
            <w:vAlign w:val="center"/>
          </w:tcPr>
          <w:p w14:paraId="09CC384E" w14:textId="77777777" w:rsidR="00D00293" w:rsidRDefault="00D00293" w:rsidP="002361E0">
            <w:pPr>
              <w:spacing w:before="40" w:after="40"/>
              <w:rPr>
                <w:rStyle w:val="Strong"/>
              </w:rPr>
            </w:pPr>
            <w:r>
              <w:rPr>
                <w:rStyle w:val="Strong"/>
              </w:rPr>
              <w:t>Job Title</w:t>
            </w:r>
          </w:p>
        </w:tc>
        <w:tc>
          <w:tcPr>
            <w:tcW w:w="1250" w:type="pct"/>
            <w:gridSpan w:val="2"/>
            <w:tcBorders>
              <w:top w:val="single" w:sz="4" w:space="0" w:color="225A40"/>
              <w:left w:val="single" w:sz="4" w:space="0" w:color="225A40"/>
              <w:bottom w:val="single" w:sz="4" w:space="0" w:color="225A40"/>
              <w:right w:val="single" w:sz="4" w:space="0" w:color="225A40"/>
            </w:tcBorders>
            <w:shd w:val="clear" w:color="auto" w:fill="F2F2F2" w:themeFill="background1" w:themeFillShade="F2"/>
            <w:vAlign w:val="center"/>
          </w:tcPr>
          <w:p w14:paraId="7A98C5B3" w14:textId="77777777" w:rsidR="00D00293" w:rsidRPr="00045B3E" w:rsidRDefault="00D00293" w:rsidP="002361E0">
            <w:pPr>
              <w:spacing w:before="40" w:after="40"/>
              <w:rPr>
                <w:b/>
              </w:rPr>
            </w:pPr>
          </w:p>
        </w:tc>
      </w:tr>
      <w:tr w:rsidR="00D00293" w:rsidRPr="005B7E3E" w14:paraId="145B22B0" w14:textId="77777777" w:rsidTr="002361E0">
        <w:trPr>
          <w:trHeight w:val="227"/>
        </w:trPr>
        <w:tc>
          <w:tcPr>
            <w:tcW w:w="1250" w:type="pct"/>
            <w:gridSpan w:val="2"/>
            <w:tcBorders>
              <w:top w:val="single" w:sz="4" w:space="0" w:color="225A40"/>
              <w:left w:val="single" w:sz="4" w:space="0" w:color="225A40"/>
              <w:bottom w:val="single" w:sz="4" w:space="0" w:color="225A40"/>
              <w:right w:val="single" w:sz="4" w:space="0" w:color="225A40"/>
            </w:tcBorders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6E72CE7" w14:textId="77777777" w:rsidR="00D00293" w:rsidRDefault="00D00293" w:rsidP="002361E0">
            <w:pPr>
              <w:spacing w:before="40" w:after="40"/>
              <w:rPr>
                <w:b/>
              </w:rPr>
            </w:pPr>
            <w:r w:rsidRPr="00AB5026">
              <w:rPr>
                <w:b/>
              </w:rPr>
              <w:t>Signature</w:t>
            </w:r>
          </w:p>
        </w:tc>
        <w:tc>
          <w:tcPr>
            <w:tcW w:w="1250" w:type="pct"/>
            <w:gridSpan w:val="2"/>
            <w:tcBorders>
              <w:top w:val="single" w:sz="4" w:space="0" w:color="225A40"/>
              <w:left w:val="single" w:sz="4" w:space="0" w:color="225A40"/>
              <w:bottom w:val="single" w:sz="4" w:space="0" w:color="225A40"/>
              <w:right w:val="single" w:sz="4" w:space="0" w:color="225A40"/>
            </w:tcBorders>
            <w:shd w:val="clear" w:color="auto" w:fill="F2F2F2" w:themeFill="background1" w:themeFillShade="F2"/>
            <w:vAlign w:val="center"/>
          </w:tcPr>
          <w:p w14:paraId="4DB2812B" w14:textId="77777777" w:rsidR="00D00293" w:rsidRPr="00045B3E" w:rsidRDefault="00D00293" w:rsidP="002361E0">
            <w:pPr>
              <w:spacing w:before="40" w:after="40"/>
              <w:rPr>
                <w:b/>
              </w:rPr>
            </w:pPr>
          </w:p>
        </w:tc>
        <w:tc>
          <w:tcPr>
            <w:tcW w:w="1250" w:type="pct"/>
            <w:gridSpan w:val="2"/>
            <w:tcBorders>
              <w:top w:val="single" w:sz="4" w:space="0" w:color="225A40"/>
              <w:left w:val="single" w:sz="4" w:space="0" w:color="225A40"/>
              <w:bottom w:val="single" w:sz="4" w:space="0" w:color="225A40"/>
              <w:right w:val="single" w:sz="4" w:space="0" w:color="225A40"/>
            </w:tcBorders>
            <w:shd w:val="clear" w:color="auto" w:fill="D9D9D9" w:themeFill="background1" w:themeFillShade="D9"/>
            <w:vAlign w:val="center"/>
          </w:tcPr>
          <w:p w14:paraId="54123400" w14:textId="77777777" w:rsidR="00D00293" w:rsidRDefault="00D00293" w:rsidP="002361E0">
            <w:pPr>
              <w:spacing w:before="40" w:after="40"/>
              <w:rPr>
                <w:rStyle w:val="Strong"/>
              </w:rPr>
            </w:pPr>
            <w:r>
              <w:rPr>
                <w:rStyle w:val="Strong"/>
              </w:rPr>
              <w:t>Date and Time</w:t>
            </w:r>
          </w:p>
        </w:tc>
        <w:tc>
          <w:tcPr>
            <w:tcW w:w="1250" w:type="pct"/>
            <w:gridSpan w:val="2"/>
            <w:tcBorders>
              <w:top w:val="single" w:sz="4" w:space="0" w:color="225A40"/>
              <w:left w:val="single" w:sz="4" w:space="0" w:color="225A40"/>
              <w:bottom w:val="single" w:sz="4" w:space="0" w:color="225A40"/>
              <w:right w:val="single" w:sz="4" w:space="0" w:color="225A40"/>
            </w:tcBorders>
            <w:shd w:val="clear" w:color="auto" w:fill="F2F2F2" w:themeFill="background1" w:themeFillShade="F2"/>
            <w:vAlign w:val="center"/>
          </w:tcPr>
          <w:p w14:paraId="5961B49F" w14:textId="77777777" w:rsidR="00D00293" w:rsidRPr="00045B3E" w:rsidRDefault="00D00293" w:rsidP="002361E0">
            <w:pPr>
              <w:spacing w:before="40" w:after="40"/>
              <w:rPr>
                <w:b/>
              </w:rPr>
            </w:pPr>
          </w:p>
        </w:tc>
      </w:tr>
    </w:tbl>
    <w:p w14:paraId="6EDD8871" w14:textId="02E7326C" w:rsidR="00D00293" w:rsidRDefault="00D00293">
      <w:r>
        <w:br w:type="page"/>
      </w:r>
    </w:p>
    <w:tbl>
      <w:tblPr>
        <w:tblStyle w:val="TableGrid"/>
        <w:tblW w:w="5000" w:type="pc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225A40" w:themeFill="accent1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DB0F3D" w:rsidRPr="005B7E3E" w14:paraId="63CB4BC4" w14:textId="77777777" w:rsidTr="002F188B">
        <w:trPr>
          <w:trHeight w:val="227"/>
        </w:trPr>
        <w:tc>
          <w:tcPr>
            <w:tcW w:w="5000" w:type="pct"/>
            <w:gridSpan w:val="4"/>
            <w:tcBorders>
              <w:top w:val="single" w:sz="4" w:space="0" w:color="225A40"/>
              <w:left w:val="single" w:sz="4" w:space="0" w:color="225A40"/>
              <w:bottom w:val="single" w:sz="4" w:space="0" w:color="225A40"/>
              <w:right w:val="single" w:sz="4" w:space="0" w:color="225A40"/>
            </w:tcBorders>
            <w:shd w:val="clear" w:color="auto" w:fill="002060"/>
            <w:tcMar>
              <w:top w:w="28" w:type="dxa"/>
              <w:left w:w="57" w:type="dxa"/>
              <w:bottom w:w="28" w:type="dxa"/>
              <w:right w:w="57" w:type="dxa"/>
            </w:tcMar>
            <w:vAlign w:val="bottom"/>
          </w:tcPr>
          <w:p w14:paraId="4A922612" w14:textId="37B04690" w:rsidR="00DB0F3D" w:rsidRPr="00045B3E" w:rsidRDefault="0002359D" w:rsidP="00DB0F3D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  <w:color w:val="FFFFFF" w:themeColor="background1"/>
              </w:rPr>
              <w:lastRenderedPageBreak/>
              <w:t>SECTION E</w:t>
            </w:r>
            <w:r w:rsidR="00DB0F3D">
              <w:rPr>
                <w:b/>
                <w:color w:val="FFFFFF" w:themeColor="background1"/>
              </w:rPr>
              <w:t>: PERMIT CLEARANCE &amp; RETURN TO SERVICE</w:t>
            </w:r>
          </w:p>
        </w:tc>
      </w:tr>
      <w:tr w:rsidR="00DB0F3D" w:rsidRPr="005B7E3E" w14:paraId="2F419D50" w14:textId="77777777" w:rsidTr="002F188B">
        <w:trPr>
          <w:trHeight w:val="227"/>
        </w:trPr>
        <w:tc>
          <w:tcPr>
            <w:tcW w:w="5000" w:type="pct"/>
            <w:gridSpan w:val="4"/>
            <w:tcBorders>
              <w:top w:val="single" w:sz="4" w:space="0" w:color="225A40"/>
              <w:left w:val="single" w:sz="4" w:space="0" w:color="225A40"/>
              <w:bottom w:val="single" w:sz="4" w:space="0" w:color="225A40"/>
              <w:right w:val="single" w:sz="4" w:space="0" w:color="225A40"/>
            </w:tcBorders>
            <w:shd w:val="clear" w:color="auto" w:fill="0070C0"/>
            <w:tcMar>
              <w:top w:w="28" w:type="dxa"/>
              <w:left w:w="57" w:type="dxa"/>
              <w:bottom w:w="28" w:type="dxa"/>
              <w:right w:w="57" w:type="dxa"/>
            </w:tcMar>
            <w:vAlign w:val="bottom"/>
          </w:tcPr>
          <w:p w14:paraId="7616D6CD" w14:textId="58698405" w:rsidR="00DB0F3D" w:rsidRPr="00AB5026" w:rsidRDefault="00DB0F3D" w:rsidP="00DB0F3D">
            <w:pPr>
              <w:spacing w:before="40" w:after="40" w:line="276" w:lineRule="auto"/>
              <w:jc w:val="center"/>
              <w:rPr>
                <w:b/>
                <w:i/>
                <w:color w:val="FFFFFF" w:themeColor="background1"/>
                <w:szCs w:val="20"/>
                <w:u w:val="single"/>
              </w:rPr>
            </w:pPr>
            <w:r w:rsidRPr="00AB5026">
              <w:rPr>
                <w:b/>
                <w:i/>
                <w:color w:val="FFFFFF" w:themeColor="background1"/>
                <w:szCs w:val="20"/>
                <w:u w:val="single"/>
              </w:rPr>
              <w:t xml:space="preserve">To be signed by the </w:t>
            </w:r>
            <w:r w:rsidR="00D235C1">
              <w:rPr>
                <w:b/>
                <w:i/>
                <w:color w:val="FFFFFF" w:themeColor="background1"/>
                <w:szCs w:val="20"/>
                <w:u w:val="single"/>
              </w:rPr>
              <w:t>Permit Issuer</w:t>
            </w:r>
            <w:r w:rsidRPr="00AB5026">
              <w:rPr>
                <w:b/>
                <w:i/>
                <w:color w:val="FFFFFF" w:themeColor="background1"/>
                <w:szCs w:val="20"/>
                <w:u w:val="single"/>
              </w:rPr>
              <w:t xml:space="preserve"> to:</w:t>
            </w:r>
          </w:p>
          <w:p w14:paraId="653B5F85" w14:textId="77777777" w:rsidR="00DB0F3D" w:rsidRPr="00AB5026" w:rsidRDefault="00DB0F3D" w:rsidP="00DB0F3D">
            <w:pPr>
              <w:numPr>
                <w:ilvl w:val="0"/>
                <w:numId w:val="15"/>
              </w:numPr>
              <w:spacing w:before="40" w:after="40"/>
              <w:ind w:left="360"/>
              <w:contextualSpacing/>
              <w:jc w:val="center"/>
              <w:rPr>
                <w:b/>
                <w:i/>
                <w:color w:val="FFFFFF" w:themeColor="background1"/>
              </w:rPr>
            </w:pPr>
            <w:r w:rsidRPr="00AB5026">
              <w:rPr>
                <w:b/>
                <w:i/>
                <w:color w:val="FFFFFF" w:themeColor="background1"/>
                <w:szCs w:val="20"/>
              </w:rPr>
              <w:t xml:space="preserve">Confirm </w:t>
            </w:r>
            <w:r>
              <w:rPr>
                <w:b/>
                <w:i/>
                <w:color w:val="FFFFFF" w:themeColor="background1"/>
                <w:szCs w:val="20"/>
              </w:rPr>
              <w:t>completion of work as covered by this Permit.</w:t>
            </w:r>
          </w:p>
          <w:p w14:paraId="6300C2E4" w14:textId="31CC64A2" w:rsidR="00DB0F3D" w:rsidRPr="00045B3E" w:rsidRDefault="00DB0F3D" w:rsidP="00DB0F3D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  <w:i/>
                <w:color w:val="FFFFFF" w:themeColor="background1"/>
                <w:szCs w:val="20"/>
              </w:rPr>
              <w:t>All disabled utilities have been returned to service.</w:t>
            </w:r>
          </w:p>
        </w:tc>
      </w:tr>
      <w:tr w:rsidR="00DB0F3D" w:rsidRPr="005B7E3E" w14:paraId="74F1DED1" w14:textId="77777777" w:rsidTr="00D00293">
        <w:trPr>
          <w:trHeight w:val="113"/>
        </w:trPr>
        <w:tc>
          <w:tcPr>
            <w:tcW w:w="1250" w:type="pct"/>
            <w:tcBorders>
              <w:top w:val="single" w:sz="4" w:space="0" w:color="225A40"/>
              <w:left w:val="single" w:sz="4" w:space="0" w:color="225A40"/>
              <w:bottom w:val="single" w:sz="4" w:space="0" w:color="225A40"/>
              <w:right w:val="single" w:sz="4" w:space="0" w:color="225A40"/>
            </w:tcBorders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8884100" w14:textId="39DDBDD1" w:rsidR="00DB0F3D" w:rsidRPr="00045B3E" w:rsidRDefault="0002359D" w:rsidP="00D00293">
            <w:pPr>
              <w:spacing w:before="40" w:after="40"/>
              <w:rPr>
                <w:b/>
              </w:rPr>
            </w:pPr>
            <w:r>
              <w:rPr>
                <w:b/>
              </w:rPr>
              <w:t>Handed over by</w:t>
            </w:r>
            <w:r w:rsidR="00D00293">
              <w:rPr>
                <w:b/>
              </w:rPr>
              <w:t xml:space="preserve"> </w:t>
            </w:r>
            <w:r w:rsidR="00DB0F3D" w:rsidRPr="00AB5026">
              <w:rPr>
                <w:b/>
              </w:rPr>
              <w:t>Name</w:t>
            </w:r>
          </w:p>
        </w:tc>
        <w:tc>
          <w:tcPr>
            <w:tcW w:w="1250" w:type="pct"/>
            <w:tcBorders>
              <w:top w:val="single" w:sz="4" w:space="0" w:color="225A40"/>
              <w:left w:val="single" w:sz="4" w:space="0" w:color="225A40"/>
              <w:bottom w:val="single" w:sz="4" w:space="0" w:color="225A40"/>
              <w:right w:val="single" w:sz="4" w:space="0" w:color="225A40"/>
            </w:tcBorders>
            <w:shd w:val="clear" w:color="auto" w:fill="F2F2F2" w:themeFill="background1" w:themeFillShade="F2"/>
            <w:vAlign w:val="center"/>
          </w:tcPr>
          <w:p w14:paraId="4E328CB8" w14:textId="77777777" w:rsidR="00DB0F3D" w:rsidRPr="00045B3E" w:rsidRDefault="00DB0F3D" w:rsidP="00DB0F3D">
            <w:pPr>
              <w:spacing w:before="40" w:after="40"/>
              <w:rPr>
                <w:b/>
              </w:rPr>
            </w:pPr>
          </w:p>
        </w:tc>
        <w:tc>
          <w:tcPr>
            <w:tcW w:w="1250" w:type="pct"/>
            <w:tcBorders>
              <w:top w:val="single" w:sz="4" w:space="0" w:color="225A40"/>
              <w:left w:val="single" w:sz="4" w:space="0" w:color="225A40"/>
              <w:bottom w:val="single" w:sz="4" w:space="0" w:color="225A40"/>
              <w:right w:val="single" w:sz="4" w:space="0" w:color="225A40"/>
            </w:tcBorders>
            <w:shd w:val="clear" w:color="auto" w:fill="D9D9D9" w:themeFill="background1" w:themeFillShade="D9"/>
            <w:vAlign w:val="center"/>
          </w:tcPr>
          <w:p w14:paraId="044D4205" w14:textId="1314BA1C" w:rsidR="00DB0F3D" w:rsidRPr="00045B3E" w:rsidRDefault="00DB0F3D" w:rsidP="00DB0F3D">
            <w:pPr>
              <w:spacing w:before="40" w:after="40"/>
              <w:rPr>
                <w:b/>
              </w:rPr>
            </w:pPr>
            <w:r w:rsidRPr="00AB5026">
              <w:rPr>
                <w:b/>
              </w:rPr>
              <w:t>Job Title</w:t>
            </w:r>
          </w:p>
        </w:tc>
        <w:tc>
          <w:tcPr>
            <w:tcW w:w="1250" w:type="pct"/>
            <w:tcBorders>
              <w:top w:val="single" w:sz="4" w:space="0" w:color="225A40"/>
              <w:left w:val="single" w:sz="4" w:space="0" w:color="225A40"/>
              <w:bottom w:val="single" w:sz="4" w:space="0" w:color="225A40"/>
              <w:right w:val="single" w:sz="4" w:space="0" w:color="225A40"/>
            </w:tcBorders>
            <w:shd w:val="clear" w:color="auto" w:fill="F2F2F2" w:themeFill="background1" w:themeFillShade="F2"/>
            <w:vAlign w:val="center"/>
          </w:tcPr>
          <w:p w14:paraId="2EFE82EF" w14:textId="39E38594" w:rsidR="00DB0F3D" w:rsidRPr="00045B3E" w:rsidRDefault="00DB0F3D" w:rsidP="00DB0F3D">
            <w:pPr>
              <w:spacing w:before="40" w:after="40"/>
              <w:rPr>
                <w:b/>
              </w:rPr>
            </w:pPr>
          </w:p>
        </w:tc>
      </w:tr>
      <w:tr w:rsidR="00DB0F3D" w:rsidRPr="005B7E3E" w14:paraId="4D5DA3D0" w14:textId="77777777" w:rsidTr="00D00293">
        <w:trPr>
          <w:trHeight w:val="113"/>
        </w:trPr>
        <w:tc>
          <w:tcPr>
            <w:tcW w:w="1250" w:type="pct"/>
            <w:tcBorders>
              <w:top w:val="single" w:sz="4" w:space="0" w:color="225A40"/>
              <w:left w:val="single" w:sz="4" w:space="0" w:color="225A40"/>
              <w:bottom w:val="single" w:sz="4" w:space="0" w:color="225A40"/>
              <w:right w:val="single" w:sz="4" w:space="0" w:color="225A40"/>
            </w:tcBorders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4AD8058" w14:textId="1D347853" w:rsidR="00DB0F3D" w:rsidRPr="00045B3E" w:rsidRDefault="00DB0F3D" w:rsidP="00DB0F3D">
            <w:pPr>
              <w:spacing w:before="40" w:after="40"/>
              <w:rPr>
                <w:b/>
              </w:rPr>
            </w:pPr>
            <w:r w:rsidRPr="00AB5026">
              <w:rPr>
                <w:b/>
              </w:rPr>
              <w:t>Signature</w:t>
            </w:r>
          </w:p>
        </w:tc>
        <w:tc>
          <w:tcPr>
            <w:tcW w:w="1250" w:type="pct"/>
            <w:tcBorders>
              <w:top w:val="single" w:sz="4" w:space="0" w:color="225A40"/>
              <w:left w:val="single" w:sz="4" w:space="0" w:color="225A40"/>
              <w:bottom w:val="single" w:sz="4" w:space="0" w:color="225A40"/>
              <w:right w:val="single" w:sz="4" w:space="0" w:color="225A40"/>
            </w:tcBorders>
            <w:shd w:val="clear" w:color="auto" w:fill="F2F2F2" w:themeFill="background1" w:themeFillShade="F2"/>
            <w:vAlign w:val="center"/>
          </w:tcPr>
          <w:p w14:paraId="4F218397" w14:textId="77777777" w:rsidR="00DB0F3D" w:rsidRPr="00045B3E" w:rsidRDefault="00DB0F3D" w:rsidP="00DB0F3D">
            <w:pPr>
              <w:spacing w:before="40" w:after="40"/>
              <w:rPr>
                <w:b/>
              </w:rPr>
            </w:pPr>
          </w:p>
        </w:tc>
        <w:tc>
          <w:tcPr>
            <w:tcW w:w="1250" w:type="pct"/>
            <w:tcBorders>
              <w:top w:val="single" w:sz="4" w:space="0" w:color="225A40"/>
              <w:left w:val="single" w:sz="4" w:space="0" w:color="225A40"/>
              <w:bottom w:val="single" w:sz="4" w:space="0" w:color="225A40"/>
              <w:right w:val="single" w:sz="4" w:space="0" w:color="225A40"/>
            </w:tcBorders>
            <w:shd w:val="clear" w:color="auto" w:fill="D9D9D9" w:themeFill="background1" w:themeFillShade="D9"/>
            <w:vAlign w:val="center"/>
          </w:tcPr>
          <w:p w14:paraId="53C2069B" w14:textId="00F8CBD1" w:rsidR="00DB0F3D" w:rsidRPr="00045B3E" w:rsidRDefault="00DB0F3D" w:rsidP="00DB0F3D">
            <w:pPr>
              <w:spacing w:before="40" w:after="40"/>
              <w:rPr>
                <w:b/>
              </w:rPr>
            </w:pPr>
            <w:r>
              <w:rPr>
                <w:rStyle w:val="Strong"/>
              </w:rPr>
              <w:t>Date and Time</w:t>
            </w:r>
          </w:p>
        </w:tc>
        <w:tc>
          <w:tcPr>
            <w:tcW w:w="1250" w:type="pct"/>
            <w:tcBorders>
              <w:top w:val="single" w:sz="4" w:space="0" w:color="225A40"/>
              <w:left w:val="single" w:sz="4" w:space="0" w:color="225A40"/>
              <w:bottom w:val="single" w:sz="4" w:space="0" w:color="225A40"/>
              <w:right w:val="single" w:sz="4" w:space="0" w:color="225A40"/>
            </w:tcBorders>
            <w:shd w:val="clear" w:color="auto" w:fill="F2F2F2" w:themeFill="background1" w:themeFillShade="F2"/>
            <w:vAlign w:val="center"/>
          </w:tcPr>
          <w:p w14:paraId="55843E7A" w14:textId="77777777" w:rsidR="00DB0F3D" w:rsidRPr="00045B3E" w:rsidRDefault="00DB0F3D" w:rsidP="00DB0F3D">
            <w:pPr>
              <w:spacing w:before="40" w:after="40"/>
              <w:rPr>
                <w:b/>
              </w:rPr>
            </w:pPr>
          </w:p>
        </w:tc>
      </w:tr>
      <w:tr w:rsidR="0002359D" w:rsidRPr="005B7E3E" w14:paraId="113ABDF0" w14:textId="77777777" w:rsidTr="00D00293">
        <w:trPr>
          <w:trHeight w:val="113"/>
        </w:trPr>
        <w:tc>
          <w:tcPr>
            <w:tcW w:w="1250" w:type="pct"/>
            <w:tcBorders>
              <w:top w:val="single" w:sz="4" w:space="0" w:color="225A40"/>
              <w:left w:val="single" w:sz="4" w:space="0" w:color="225A40"/>
              <w:bottom w:val="single" w:sz="4" w:space="0" w:color="225A40"/>
              <w:right w:val="single" w:sz="4" w:space="0" w:color="225A40"/>
            </w:tcBorders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5C9D747" w14:textId="2DFE031A" w:rsidR="0002359D" w:rsidRPr="00AB5026" w:rsidRDefault="0002359D" w:rsidP="00D00293">
            <w:pPr>
              <w:spacing w:before="40" w:after="40"/>
              <w:rPr>
                <w:b/>
              </w:rPr>
            </w:pPr>
            <w:r>
              <w:rPr>
                <w:b/>
              </w:rPr>
              <w:t>Handed over to</w:t>
            </w:r>
            <w:r w:rsidR="00D00293">
              <w:rPr>
                <w:b/>
              </w:rPr>
              <w:t xml:space="preserve"> </w:t>
            </w:r>
            <w:r>
              <w:rPr>
                <w:b/>
              </w:rPr>
              <w:t>Name:</w:t>
            </w:r>
          </w:p>
        </w:tc>
        <w:tc>
          <w:tcPr>
            <w:tcW w:w="1250" w:type="pct"/>
            <w:tcBorders>
              <w:top w:val="single" w:sz="4" w:space="0" w:color="225A40"/>
              <w:left w:val="single" w:sz="4" w:space="0" w:color="225A40"/>
              <w:bottom w:val="single" w:sz="4" w:space="0" w:color="225A40"/>
              <w:right w:val="single" w:sz="4" w:space="0" w:color="225A40"/>
            </w:tcBorders>
            <w:shd w:val="clear" w:color="auto" w:fill="F2F2F2" w:themeFill="background1" w:themeFillShade="F2"/>
            <w:vAlign w:val="center"/>
          </w:tcPr>
          <w:p w14:paraId="0B54B2EF" w14:textId="77777777" w:rsidR="0002359D" w:rsidRPr="00045B3E" w:rsidRDefault="0002359D" w:rsidP="00DB0F3D">
            <w:pPr>
              <w:spacing w:before="40" w:after="40"/>
              <w:rPr>
                <w:b/>
              </w:rPr>
            </w:pPr>
          </w:p>
        </w:tc>
        <w:tc>
          <w:tcPr>
            <w:tcW w:w="1250" w:type="pct"/>
            <w:tcBorders>
              <w:top w:val="single" w:sz="4" w:space="0" w:color="225A40"/>
              <w:left w:val="single" w:sz="4" w:space="0" w:color="225A40"/>
              <w:bottom w:val="single" w:sz="4" w:space="0" w:color="225A40"/>
              <w:right w:val="single" w:sz="4" w:space="0" w:color="225A40"/>
            </w:tcBorders>
            <w:shd w:val="clear" w:color="auto" w:fill="D9D9D9" w:themeFill="background1" w:themeFillShade="D9"/>
            <w:vAlign w:val="center"/>
          </w:tcPr>
          <w:p w14:paraId="4B614321" w14:textId="16FD702C" w:rsidR="0002359D" w:rsidRDefault="0002359D" w:rsidP="00DB0F3D">
            <w:pPr>
              <w:spacing w:before="40" w:after="40"/>
              <w:rPr>
                <w:rStyle w:val="Strong"/>
              </w:rPr>
            </w:pPr>
            <w:r>
              <w:rPr>
                <w:rStyle w:val="Strong"/>
              </w:rPr>
              <w:t>Job Title</w:t>
            </w:r>
          </w:p>
        </w:tc>
        <w:tc>
          <w:tcPr>
            <w:tcW w:w="1250" w:type="pct"/>
            <w:tcBorders>
              <w:top w:val="single" w:sz="4" w:space="0" w:color="225A40"/>
              <w:left w:val="single" w:sz="4" w:space="0" w:color="225A40"/>
              <w:bottom w:val="single" w:sz="4" w:space="0" w:color="225A40"/>
              <w:right w:val="single" w:sz="4" w:space="0" w:color="225A40"/>
            </w:tcBorders>
            <w:shd w:val="clear" w:color="auto" w:fill="F2F2F2" w:themeFill="background1" w:themeFillShade="F2"/>
            <w:vAlign w:val="center"/>
          </w:tcPr>
          <w:p w14:paraId="6D592DB1" w14:textId="77777777" w:rsidR="0002359D" w:rsidRPr="00045B3E" w:rsidRDefault="0002359D" w:rsidP="00DB0F3D">
            <w:pPr>
              <w:spacing w:before="40" w:after="40"/>
              <w:rPr>
                <w:b/>
              </w:rPr>
            </w:pPr>
          </w:p>
        </w:tc>
      </w:tr>
      <w:tr w:rsidR="0002359D" w:rsidRPr="005B7E3E" w14:paraId="1C62DF0B" w14:textId="77777777" w:rsidTr="00D00293">
        <w:trPr>
          <w:trHeight w:val="113"/>
        </w:trPr>
        <w:tc>
          <w:tcPr>
            <w:tcW w:w="1250" w:type="pct"/>
            <w:tcBorders>
              <w:top w:val="single" w:sz="4" w:space="0" w:color="225A40"/>
              <w:left w:val="single" w:sz="4" w:space="0" w:color="225A40"/>
              <w:bottom w:val="single" w:sz="4" w:space="0" w:color="225A40"/>
              <w:right w:val="single" w:sz="4" w:space="0" w:color="225A40"/>
            </w:tcBorders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59FE9A1" w14:textId="48C41711" w:rsidR="0002359D" w:rsidRDefault="0002359D" w:rsidP="0002359D">
            <w:pPr>
              <w:spacing w:before="40" w:after="40"/>
              <w:rPr>
                <w:b/>
              </w:rPr>
            </w:pPr>
            <w:r w:rsidRPr="00AB5026">
              <w:rPr>
                <w:b/>
              </w:rPr>
              <w:t>Signature</w:t>
            </w:r>
          </w:p>
        </w:tc>
        <w:tc>
          <w:tcPr>
            <w:tcW w:w="1250" w:type="pct"/>
            <w:tcBorders>
              <w:top w:val="single" w:sz="4" w:space="0" w:color="225A40"/>
              <w:left w:val="single" w:sz="4" w:space="0" w:color="225A40"/>
              <w:bottom w:val="single" w:sz="4" w:space="0" w:color="225A40"/>
              <w:right w:val="single" w:sz="4" w:space="0" w:color="225A40"/>
            </w:tcBorders>
            <w:shd w:val="clear" w:color="auto" w:fill="F2F2F2" w:themeFill="background1" w:themeFillShade="F2"/>
            <w:vAlign w:val="center"/>
          </w:tcPr>
          <w:p w14:paraId="52D28447" w14:textId="77777777" w:rsidR="0002359D" w:rsidRPr="00045B3E" w:rsidRDefault="0002359D" w:rsidP="0002359D">
            <w:pPr>
              <w:spacing w:before="40" w:after="40"/>
              <w:rPr>
                <w:b/>
              </w:rPr>
            </w:pPr>
          </w:p>
        </w:tc>
        <w:tc>
          <w:tcPr>
            <w:tcW w:w="1250" w:type="pct"/>
            <w:tcBorders>
              <w:top w:val="single" w:sz="4" w:space="0" w:color="225A40"/>
              <w:left w:val="single" w:sz="4" w:space="0" w:color="225A40"/>
              <w:bottom w:val="single" w:sz="4" w:space="0" w:color="225A40"/>
              <w:right w:val="single" w:sz="4" w:space="0" w:color="225A40"/>
            </w:tcBorders>
            <w:shd w:val="clear" w:color="auto" w:fill="D9D9D9" w:themeFill="background1" w:themeFillShade="D9"/>
            <w:vAlign w:val="center"/>
          </w:tcPr>
          <w:p w14:paraId="712979DF" w14:textId="25B5C104" w:rsidR="0002359D" w:rsidRDefault="0002359D" w:rsidP="0002359D">
            <w:pPr>
              <w:spacing w:before="40" w:after="40"/>
              <w:rPr>
                <w:rStyle w:val="Strong"/>
              </w:rPr>
            </w:pPr>
            <w:r>
              <w:rPr>
                <w:rStyle w:val="Strong"/>
              </w:rPr>
              <w:t>Date and Time</w:t>
            </w:r>
          </w:p>
        </w:tc>
        <w:tc>
          <w:tcPr>
            <w:tcW w:w="1250" w:type="pct"/>
            <w:tcBorders>
              <w:top w:val="single" w:sz="4" w:space="0" w:color="225A40"/>
              <w:left w:val="single" w:sz="4" w:space="0" w:color="225A40"/>
              <w:bottom w:val="single" w:sz="4" w:space="0" w:color="225A40"/>
              <w:right w:val="single" w:sz="4" w:space="0" w:color="225A40"/>
            </w:tcBorders>
            <w:shd w:val="clear" w:color="auto" w:fill="F2F2F2" w:themeFill="background1" w:themeFillShade="F2"/>
            <w:vAlign w:val="center"/>
          </w:tcPr>
          <w:p w14:paraId="5F35574C" w14:textId="77777777" w:rsidR="0002359D" w:rsidRPr="00045B3E" w:rsidRDefault="0002359D" w:rsidP="0002359D">
            <w:pPr>
              <w:spacing w:before="40" w:after="40"/>
              <w:rPr>
                <w:b/>
              </w:rPr>
            </w:pPr>
          </w:p>
        </w:tc>
      </w:tr>
    </w:tbl>
    <w:tbl>
      <w:tblPr>
        <w:tblStyle w:val="TableGrid3"/>
        <w:tblW w:w="5000" w:type="pc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225A40" w:themeFill="accent1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676"/>
        <w:gridCol w:w="740"/>
        <w:gridCol w:w="2407"/>
        <w:gridCol w:w="65"/>
        <w:gridCol w:w="1673"/>
        <w:gridCol w:w="660"/>
        <w:gridCol w:w="2407"/>
      </w:tblGrid>
      <w:tr w:rsidR="00AA6946" w:rsidRPr="00AB5026" w14:paraId="4053F54B" w14:textId="77777777" w:rsidTr="002F188B">
        <w:trPr>
          <w:trHeight w:val="340"/>
        </w:trPr>
        <w:tc>
          <w:tcPr>
            <w:tcW w:w="5000" w:type="pct"/>
            <w:gridSpan w:val="7"/>
            <w:tcBorders>
              <w:top w:val="single" w:sz="4" w:space="0" w:color="225A40"/>
              <w:left w:val="single" w:sz="4" w:space="0" w:color="225A40"/>
              <w:bottom w:val="single" w:sz="4" w:space="0" w:color="225A40"/>
              <w:right w:val="single" w:sz="4" w:space="0" w:color="225A40"/>
            </w:tcBorders>
            <w:shd w:val="clear" w:color="auto" w:fill="002060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3A9B365" w14:textId="5E5E8C17" w:rsidR="00AA6946" w:rsidRPr="00045B3E" w:rsidRDefault="0002359D" w:rsidP="00D00293">
            <w:pPr>
              <w:keepNext/>
              <w:spacing w:before="40" w:after="40" w:line="259" w:lineRule="auto"/>
              <w:jc w:val="center"/>
              <w:rPr>
                <w:rFonts w:eastAsia="Calibri" w:cs="Arial"/>
                <w:color w:val="FFFFFF" w:themeColor="background1"/>
                <w:szCs w:val="20"/>
              </w:rPr>
            </w:pPr>
            <w:r>
              <w:rPr>
                <w:rFonts w:eastAsia="Calibri" w:cs="Arial"/>
                <w:b/>
                <w:bCs/>
                <w:color w:val="FFFFFF" w:themeColor="background1"/>
                <w:szCs w:val="20"/>
              </w:rPr>
              <w:t>SECTION F</w:t>
            </w:r>
            <w:r w:rsidR="00AA6946" w:rsidRPr="00045B3E">
              <w:rPr>
                <w:rFonts w:eastAsia="Calibri" w:cs="Arial"/>
                <w:b/>
                <w:bCs/>
                <w:color w:val="FFFFFF" w:themeColor="background1"/>
                <w:szCs w:val="20"/>
              </w:rPr>
              <w:t>. COMPLETION OF WORK</w:t>
            </w:r>
          </w:p>
        </w:tc>
      </w:tr>
      <w:tr w:rsidR="00AA6946" w:rsidRPr="00AB5026" w14:paraId="6F541C2F" w14:textId="77777777" w:rsidTr="002F188B">
        <w:trPr>
          <w:trHeight w:val="340"/>
        </w:trPr>
        <w:tc>
          <w:tcPr>
            <w:tcW w:w="5000" w:type="pct"/>
            <w:gridSpan w:val="7"/>
            <w:tcBorders>
              <w:top w:val="single" w:sz="4" w:space="0" w:color="225A40"/>
              <w:left w:val="single" w:sz="4" w:space="0" w:color="225A40"/>
              <w:bottom w:val="single" w:sz="4" w:space="0" w:color="225A40"/>
              <w:right w:val="single" w:sz="4" w:space="0" w:color="225A40"/>
            </w:tcBorders>
            <w:shd w:val="clear" w:color="auto" w:fill="0070C0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9DDDC2B" w14:textId="05591211" w:rsidR="00AA6946" w:rsidRPr="00045B3E" w:rsidRDefault="00AA6946" w:rsidP="00D00293">
            <w:pPr>
              <w:keepNext/>
              <w:spacing w:before="40" w:after="40"/>
              <w:rPr>
                <w:rFonts w:cs="Arial"/>
                <w:szCs w:val="20"/>
              </w:rPr>
            </w:pPr>
            <w:r w:rsidRPr="00496905">
              <w:rPr>
                <w:rFonts w:eastAsia="Calibri" w:cs="Arial"/>
                <w:b/>
                <w:bCs/>
                <w:color w:val="FFFFFF" w:themeColor="background1"/>
                <w:szCs w:val="20"/>
              </w:rPr>
              <w:t>(To be completed by the supervisor in charge of the works)</w:t>
            </w:r>
          </w:p>
        </w:tc>
      </w:tr>
      <w:tr w:rsidR="00AA6946" w:rsidRPr="00AB5026" w14:paraId="524C9CC3" w14:textId="77777777" w:rsidTr="00D00293">
        <w:trPr>
          <w:trHeight w:val="340"/>
        </w:trPr>
        <w:tc>
          <w:tcPr>
            <w:tcW w:w="5000" w:type="pct"/>
            <w:gridSpan w:val="7"/>
            <w:tcBorders>
              <w:top w:val="single" w:sz="4" w:space="0" w:color="225A40"/>
              <w:left w:val="single" w:sz="4" w:space="0" w:color="225A40"/>
              <w:bottom w:val="single" w:sz="4" w:space="0" w:color="225A40"/>
              <w:right w:val="single" w:sz="4" w:space="0" w:color="225A40"/>
            </w:tcBorders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29D2978" w14:textId="3C723A62" w:rsidR="00AA6946" w:rsidRPr="00045B3E" w:rsidRDefault="00AA6946" w:rsidP="00AA6946">
            <w:pPr>
              <w:spacing w:after="160" w:line="259" w:lineRule="auto"/>
              <w:rPr>
                <w:rFonts w:eastAsia="Calibri" w:cs="Arial"/>
                <w:szCs w:val="20"/>
              </w:rPr>
            </w:pPr>
            <w:r w:rsidRPr="00496905">
              <w:rPr>
                <w:rFonts w:eastAsia="Calibri" w:cs="Arial"/>
                <w:szCs w:val="20"/>
              </w:rPr>
              <w:t xml:space="preserve">I am satisfied that: </w:t>
            </w:r>
          </w:p>
        </w:tc>
      </w:tr>
      <w:tr w:rsidR="00AA6946" w:rsidRPr="00AB5026" w14:paraId="77DA15F7" w14:textId="77777777" w:rsidTr="00D00293">
        <w:trPr>
          <w:trHeight w:val="340"/>
        </w:trPr>
        <w:tc>
          <w:tcPr>
            <w:tcW w:w="5000" w:type="pct"/>
            <w:gridSpan w:val="7"/>
            <w:tcBorders>
              <w:top w:val="single" w:sz="4" w:space="0" w:color="225A40"/>
              <w:left w:val="single" w:sz="4" w:space="0" w:color="225A40"/>
              <w:bottom w:val="single" w:sz="4" w:space="0" w:color="225A40"/>
              <w:right w:val="single" w:sz="4" w:space="0" w:color="225A40"/>
            </w:tcBorders>
            <w:shd w:val="clear" w:color="auto" w:fill="F2F2F2" w:themeFill="background1" w:themeFillShade="F2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148FB36" w14:textId="03BAD6F8" w:rsidR="00AA6946" w:rsidRPr="00186DCE" w:rsidRDefault="00186DCE" w:rsidP="00186DCE">
            <w:pPr>
              <w:spacing w:after="160" w:line="259" w:lineRule="auto"/>
              <w:ind w:left="357" w:hanging="357"/>
              <w:rPr>
                <w:rFonts w:eastAsia="Calibri" w:cs="Arial"/>
                <w:szCs w:val="20"/>
              </w:rPr>
            </w:pPr>
            <w:r>
              <w:rPr>
                <w:rFonts w:eastAsia="Calibri" w:cs="Arial"/>
                <w:szCs w:val="20"/>
              </w:rPr>
              <w:t xml:space="preserve">* </w:t>
            </w:r>
            <w:r w:rsidRPr="00186DCE">
              <w:rPr>
                <w:rFonts w:eastAsia="Calibri" w:cs="Arial"/>
                <w:szCs w:val="20"/>
              </w:rPr>
              <w:t>T</w:t>
            </w:r>
            <w:r w:rsidR="00AA6946" w:rsidRPr="00186DCE">
              <w:rPr>
                <w:rFonts w:eastAsia="Calibri" w:cs="Arial"/>
                <w:szCs w:val="20"/>
              </w:rPr>
              <w:t>he excavation has been backfi</w:t>
            </w:r>
            <w:r w:rsidR="0002359D" w:rsidRPr="00186DCE">
              <w:rPr>
                <w:rFonts w:eastAsia="Calibri" w:cs="Arial"/>
                <w:szCs w:val="20"/>
              </w:rPr>
              <w:t>lled and the surface reinstated</w:t>
            </w:r>
          </w:p>
        </w:tc>
      </w:tr>
      <w:tr w:rsidR="00AA6946" w:rsidRPr="00AB5026" w14:paraId="0584293E" w14:textId="77777777" w:rsidTr="00D00293">
        <w:trPr>
          <w:trHeight w:val="340"/>
        </w:trPr>
        <w:tc>
          <w:tcPr>
            <w:tcW w:w="5000" w:type="pct"/>
            <w:gridSpan w:val="7"/>
            <w:tcBorders>
              <w:top w:val="single" w:sz="4" w:space="0" w:color="225A40"/>
              <w:left w:val="single" w:sz="4" w:space="0" w:color="225A40"/>
              <w:bottom w:val="single" w:sz="4" w:space="0" w:color="225A40"/>
              <w:right w:val="single" w:sz="4" w:space="0" w:color="225A40"/>
            </w:tcBorders>
            <w:shd w:val="clear" w:color="auto" w:fill="F2F2F2" w:themeFill="background1" w:themeFillShade="F2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BD78132" w14:textId="070EF69B" w:rsidR="00AA6946" w:rsidRPr="00186DCE" w:rsidRDefault="00186DCE" w:rsidP="00186DCE">
            <w:pPr>
              <w:spacing w:after="160" w:line="259" w:lineRule="auto"/>
              <w:ind w:left="357" w:hanging="357"/>
              <w:rPr>
                <w:rFonts w:eastAsia="Calibri" w:cs="Arial"/>
                <w:szCs w:val="20"/>
              </w:rPr>
            </w:pPr>
            <w:r>
              <w:rPr>
                <w:rFonts w:eastAsia="Calibri" w:cs="Arial"/>
                <w:szCs w:val="20"/>
              </w:rPr>
              <w:t>* T</w:t>
            </w:r>
            <w:r w:rsidR="00AA6946" w:rsidRPr="00186DCE">
              <w:rPr>
                <w:rFonts w:eastAsia="Calibri" w:cs="Arial"/>
                <w:szCs w:val="20"/>
              </w:rPr>
              <w:t>he work is completed and the area ha</w:t>
            </w:r>
            <w:r w:rsidR="0002359D" w:rsidRPr="00186DCE">
              <w:rPr>
                <w:rFonts w:eastAsia="Calibri" w:cs="Arial"/>
                <w:szCs w:val="20"/>
              </w:rPr>
              <w:t>s been left in a safe condition</w:t>
            </w:r>
          </w:p>
        </w:tc>
      </w:tr>
      <w:tr w:rsidR="00AA6946" w:rsidRPr="00AB5026" w14:paraId="40EBF27C" w14:textId="77777777" w:rsidTr="00D00293">
        <w:trPr>
          <w:trHeight w:val="340"/>
        </w:trPr>
        <w:tc>
          <w:tcPr>
            <w:tcW w:w="5000" w:type="pct"/>
            <w:gridSpan w:val="7"/>
            <w:tcBorders>
              <w:top w:val="single" w:sz="4" w:space="0" w:color="225A40"/>
              <w:left w:val="single" w:sz="4" w:space="0" w:color="225A40"/>
              <w:bottom w:val="single" w:sz="4" w:space="0" w:color="225A40"/>
              <w:right w:val="single" w:sz="4" w:space="0" w:color="225A40"/>
            </w:tcBorders>
            <w:shd w:val="clear" w:color="auto" w:fill="F2F2F2" w:themeFill="background1" w:themeFillShade="F2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9D524A7" w14:textId="59A48096" w:rsidR="00AA6946" w:rsidRPr="00186DCE" w:rsidRDefault="00186DCE" w:rsidP="00186DCE">
            <w:pPr>
              <w:spacing w:before="40" w:after="40"/>
              <w:rPr>
                <w:rFonts w:cs="Arial"/>
                <w:szCs w:val="20"/>
              </w:rPr>
            </w:pPr>
            <w:r>
              <w:rPr>
                <w:rFonts w:eastAsia="Calibri" w:cs="Arial"/>
                <w:szCs w:val="20"/>
              </w:rPr>
              <w:t>* T</w:t>
            </w:r>
            <w:r w:rsidR="00AA6946" w:rsidRPr="00186DCE">
              <w:rPr>
                <w:rFonts w:eastAsia="Calibri" w:cs="Arial"/>
                <w:szCs w:val="20"/>
              </w:rPr>
              <w:t xml:space="preserve">he work area is clear </w:t>
            </w:r>
            <w:r w:rsidR="0002359D" w:rsidRPr="00186DCE">
              <w:rPr>
                <w:rFonts w:eastAsia="Calibri" w:cs="Arial"/>
                <w:szCs w:val="20"/>
              </w:rPr>
              <w:t>of operatives and all equipment</w:t>
            </w:r>
          </w:p>
        </w:tc>
      </w:tr>
      <w:tr w:rsidR="00AA6946" w:rsidRPr="00AB5026" w14:paraId="7A05FB3D" w14:textId="77777777" w:rsidTr="00D00293">
        <w:trPr>
          <w:trHeight w:val="340"/>
        </w:trPr>
        <w:tc>
          <w:tcPr>
            <w:tcW w:w="5000" w:type="pct"/>
            <w:gridSpan w:val="7"/>
            <w:tcBorders>
              <w:top w:val="single" w:sz="4" w:space="0" w:color="225A40"/>
              <w:left w:val="single" w:sz="4" w:space="0" w:color="225A40"/>
              <w:bottom w:val="single" w:sz="4" w:space="0" w:color="225A40"/>
              <w:right w:val="single" w:sz="4" w:space="0" w:color="225A40"/>
            </w:tcBorders>
            <w:shd w:val="clear" w:color="auto" w:fill="F2F2F2" w:themeFill="background1" w:themeFillShade="F2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A7EB581" w14:textId="66C96D61" w:rsidR="00AA6946" w:rsidRPr="00186DCE" w:rsidRDefault="00186DCE" w:rsidP="00186DCE">
            <w:pPr>
              <w:spacing w:before="40" w:after="40"/>
              <w:ind w:left="357" w:hanging="357"/>
              <w:rPr>
                <w:rFonts w:cs="Arial"/>
                <w:szCs w:val="20"/>
              </w:rPr>
            </w:pPr>
            <w:r>
              <w:rPr>
                <w:rFonts w:eastAsia="Calibri" w:cs="Arial"/>
                <w:szCs w:val="20"/>
              </w:rPr>
              <w:t>* U</w:t>
            </w:r>
            <w:r w:rsidR="00AA6946" w:rsidRPr="00186DCE">
              <w:rPr>
                <w:rFonts w:eastAsia="Calibri" w:cs="Arial"/>
                <w:szCs w:val="20"/>
              </w:rPr>
              <w:t>tility company(ies) have been informed that services m</w:t>
            </w:r>
            <w:r w:rsidR="0002359D" w:rsidRPr="00186DCE">
              <w:rPr>
                <w:rFonts w:eastAsia="Calibri" w:cs="Arial"/>
                <w:szCs w:val="20"/>
              </w:rPr>
              <w:t>ade dead may now be reactivated</w:t>
            </w:r>
          </w:p>
        </w:tc>
      </w:tr>
      <w:tr w:rsidR="00AA6946" w:rsidRPr="00AB5026" w14:paraId="39655FD0" w14:textId="77777777" w:rsidTr="00D00293">
        <w:trPr>
          <w:trHeight w:val="340"/>
        </w:trPr>
        <w:tc>
          <w:tcPr>
            <w:tcW w:w="5000" w:type="pct"/>
            <w:gridSpan w:val="7"/>
            <w:tcBorders>
              <w:top w:val="single" w:sz="4" w:space="0" w:color="225A40"/>
              <w:left w:val="single" w:sz="4" w:space="0" w:color="225A40"/>
              <w:bottom w:val="single" w:sz="4" w:space="0" w:color="225A40"/>
              <w:right w:val="single" w:sz="4" w:space="0" w:color="225A40"/>
            </w:tcBorders>
            <w:shd w:val="clear" w:color="auto" w:fill="F2F2F2" w:themeFill="background1" w:themeFillShade="F2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A5A6870" w14:textId="236A44C6" w:rsidR="00AA6946" w:rsidRPr="00186DCE" w:rsidRDefault="00186DCE" w:rsidP="00186DCE">
            <w:pPr>
              <w:spacing w:after="160" w:line="259" w:lineRule="auto"/>
              <w:rPr>
                <w:rFonts w:eastAsia="Calibri" w:cs="Arial"/>
                <w:szCs w:val="20"/>
              </w:rPr>
            </w:pPr>
            <w:r>
              <w:rPr>
                <w:rFonts w:eastAsia="Calibri" w:cs="Arial"/>
                <w:szCs w:val="20"/>
              </w:rPr>
              <w:t>* I</w:t>
            </w:r>
            <w:r w:rsidR="00AA6946" w:rsidRPr="00186DCE">
              <w:rPr>
                <w:rFonts w:eastAsia="Calibri" w:cs="Arial"/>
                <w:szCs w:val="20"/>
              </w:rPr>
              <w:t xml:space="preserve"> am </w:t>
            </w:r>
            <w:r w:rsidR="00AA6946" w:rsidRPr="00186DCE">
              <w:rPr>
                <w:rFonts w:eastAsia="Calibri" w:cs="Arial"/>
                <w:b/>
                <w:bCs/>
                <w:szCs w:val="20"/>
              </w:rPr>
              <w:t xml:space="preserve">not </w:t>
            </w:r>
            <w:r w:rsidR="00AA6946" w:rsidRPr="00186DCE">
              <w:rPr>
                <w:rFonts w:eastAsia="Calibri" w:cs="Arial"/>
                <w:szCs w:val="20"/>
              </w:rPr>
              <w:t>satisfied that the work has been completed satisfactorily and the additional work described below must be completed befor</w:t>
            </w:r>
            <w:r w:rsidR="0002359D" w:rsidRPr="00186DCE">
              <w:rPr>
                <w:rFonts w:eastAsia="Calibri" w:cs="Arial"/>
                <w:szCs w:val="20"/>
              </w:rPr>
              <w:t>e this permit may be cancelled.</w:t>
            </w:r>
            <w:r w:rsidR="00AA6946" w:rsidRPr="00186DCE">
              <w:rPr>
                <w:rFonts w:eastAsia="Calibri" w:cs="Arial"/>
                <w:szCs w:val="20"/>
              </w:rPr>
              <w:t xml:space="preserve"> </w:t>
            </w:r>
          </w:p>
        </w:tc>
      </w:tr>
      <w:tr w:rsidR="00AA6946" w:rsidRPr="00AB5026" w14:paraId="004E0FEE" w14:textId="77777777" w:rsidTr="00D00293">
        <w:trPr>
          <w:trHeight w:val="340"/>
        </w:trPr>
        <w:tc>
          <w:tcPr>
            <w:tcW w:w="5000" w:type="pct"/>
            <w:gridSpan w:val="7"/>
            <w:tcBorders>
              <w:top w:val="single" w:sz="4" w:space="0" w:color="225A40"/>
              <w:left w:val="single" w:sz="4" w:space="0" w:color="225A40"/>
              <w:bottom w:val="single" w:sz="4" w:space="0" w:color="225A40"/>
              <w:right w:val="single" w:sz="4" w:space="0" w:color="225A40"/>
            </w:tcBorders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919DD5D" w14:textId="79F4D355" w:rsidR="00AA6946" w:rsidRPr="00045B3E" w:rsidRDefault="00AA6946" w:rsidP="005B0E7D">
            <w:pPr>
              <w:spacing w:before="40" w:after="40"/>
              <w:rPr>
                <w:rFonts w:cs="Arial"/>
                <w:szCs w:val="20"/>
              </w:rPr>
            </w:pPr>
            <w:r w:rsidRPr="00496905">
              <w:rPr>
                <w:rFonts w:eastAsia="Calibri" w:cs="Arial"/>
                <w:i/>
                <w:iCs/>
                <w:szCs w:val="20"/>
              </w:rPr>
              <w:t>* Delete as appropriate</w:t>
            </w:r>
          </w:p>
        </w:tc>
      </w:tr>
      <w:tr w:rsidR="00F67D6D" w:rsidRPr="00AB5026" w14:paraId="0FEF090C" w14:textId="77777777" w:rsidTr="00FD35A8">
        <w:trPr>
          <w:trHeight w:val="32"/>
        </w:trPr>
        <w:tc>
          <w:tcPr>
            <w:tcW w:w="1254" w:type="pct"/>
            <w:gridSpan w:val="2"/>
            <w:tcBorders>
              <w:top w:val="single" w:sz="4" w:space="0" w:color="225A40"/>
              <w:left w:val="single" w:sz="4" w:space="0" w:color="225A40"/>
              <w:bottom w:val="single" w:sz="4" w:space="0" w:color="225A40"/>
              <w:right w:val="single" w:sz="4" w:space="0" w:color="225A40"/>
            </w:tcBorders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5DE144C5" w14:textId="235967B3" w:rsidR="00F67D6D" w:rsidRPr="00045B3E" w:rsidRDefault="00F67D6D" w:rsidP="00176AE3">
            <w:pPr>
              <w:spacing w:after="0"/>
              <w:rPr>
                <w:rFonts w:cs="Arial"/>
                <w:szCs w:val="20"/>
              </w:rPr>
            </w:pPr>
            <w:r w:rsidRPr="00496905">
              <w:rPr>
                <w:rFonts w:eastAsia="Calibri" w:cs="Arial"/>
                <w:b/>
                <w:bCs/>
                <w:szCs w:val="20"/>
              </w:rPr>
              <w:t xml:space="preserve">Name </w:t>
            </w:r>
          </w:p>
        </w:tc>
        <w:tc>
          <w:tcPr>
            <w:tcW w:w="1250" w:type="pct"/>
            <w:tcBorders>
              <w:top w:val="single" w:sz="4" w:space="0" w:color="225A40"/>
              <w:left w:val="single" w:sz="4" w:space="0" w:color="225A40"/>
              <w:bottom w:val="single" w:sz="4" w:space="0" w:color="225A40"/>
              <w:right w:val="single" w:sz="4" w:space="0" w:color="225A40"/>
            </w:tcBorders>
            <w:shd w:val="clear" w:color="auto" w:fill="F2F2F2" w:themeFill="background1" w:themeFillShade="F2"/>
          </w:tcPr>
          <w:p w14:paraId="26181D26" w14:textId="624E86EB" w:rsidR="00F67D6D" w:rsidRPr="00045B3E" w:rsidRDefault="00F67D6D" w:rsidP="00176AE3">
            <w:pPr>
              <w:spacing w:after="0"/>
              <w:rPr>
                <w:rFonts w:cs="Arial"/>
                <w:szCs w:val="20"/>
              </w:rPr>
            </w:pPr>
          </w:p>
        </w:tc>
        <w:tc>
          <w:tcPr>
            <w:tcW w:w="1246" w:type="pct"/>
            <w:gridSpan w:val="3"/>
            <w:tcBorders>
              <w:top w:val="single" w:sz="4" w:space="0" w:color="225A40"/>
              <w:left w:val="single" w:sz="4" w:space="0" w:color="225A40"/>
              <w:bottom w:val="single" w:sz="4" w:space="0" w:color="225A40"/>
              <w:right w:val="single" w:sz="4" w:space="0" w:color="225A40"/>
            </w:tcBorders>
            <w:shd w:val="clear" w:color="auto" w:fill="D9D9D9" w:themeFill="background1" w:themeFillShade="D9"/>
          </w:tcPr>
          <w:p w14:paraId="0622FDA5" w14:textId="799ACDD1" w:rsidR="00F67D6D" w:rsidRPr="00045B3E" w:rsidRDefault="00F67D6D" w:rsidP="00176AE3">
            <w:pPr>
              <w:spacing w:after="0"/>
              <w:rPr>
                <w:rFonts w:cs="Arial"/>
                <w:szCs w:val="20"/>
              </w:rPr>
            </w:pPr>
            <w:r w:rsidRPr="00496905">
              <w:rPr>
                <w:rFonts w:eastAsia="Calibri" w:cs="Arial"/>
                <w:b/>
                <w:bCs/>
                <w:szCs w:val="20"/>
              </w:rPr>
              <w:t>Position</w:t>
            </w:r>
          </w:p>
        </w:tc>
        <w:tc>
          <w:tcPr>
            <w:tcW w:w="1250" w:type="pct"/>
            <w:tcBorders>
              <w:top w:val="single" w:sz="4" w:space="0" w:color="225A40"/>
              <w:left w:val="single" w:sz="4" w:space="0" w:color="225A40"/>
              <w:bottom w:val="single" w:sz="4" w:space="0" w:color="225A40"/>
              <w:right w:val="single" w:sz="4" w:space="0" w:color="225A40"/>
            </w:tcBorders>
            <w:shd w:val="clear" w:color="auto" w:fill="F2F2F2" w:themeFill="background1" w:themeFillShade="F2"/>
          </w:tcPr>
          <w:p w14:paraId="1F3D5B94" w14:textId="0F71B008" w:rsidR="00F67D6D" w:rsidRPr="00045B3E" w:rsidRDefault="00F67D6D" w:rsidP="00176AE3">
            <w:pPr>
              <w:spacing w:after="0"/>
              <w:rPr>
                <w:rFonts w:cs="Arial"/>
                <w:szCs w:val="20"/>
              </w:rPr>
            </w:pPr>
          </w:p>
        </w:tc>
      </w:tr>
      <w:tr w:rsidR="00F67D6D" w:rsidRPr="00AB5026" w14:paraId="2CC9C5C5" w14:textId="77777777" w:rsidTr="00FD35A8">
        <w:trPr>
          <w:trHeight w:val="32"/>
        </w:trPr>
        <w:tc>
          <w:tcPr>
            <w:tcW w:w="1254" w:type="pct"/>
            <w:gridSpan w:val="2"/>
            <w:tcBorders>
              <w:top w:val="single" w:sz="4" w:space="0" w:color="225A40"/>
              <w:left w:val="single" w:sz="4" w:space="0" w:color="225A40"/>
              <w:bottom w:val="single" w:sz="4" w:space="0" w:color="225A40"/>
              <w:right w:val="single" w:sz="4" w:space="0" w:color="225A40"/>
            </w:tcBorders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0FFC1710" w14:textId="6A7C2E23" w:rsidR="00F67D6D" w:rsidRPr="00045B3E" w:rsidRDefault="00F67D6D" w:rsidP="00176AE3">
            <w:pPr>
              <w:spacing w:after="0"/>
              <w:rPr>
                <w:rFonts w:eastAsia="Calibri" w:cs="Arial"/>
                <w:b/>
                <w:bCs/>
                <w:szCs w:val="20"/>
              </w:rPr>
            </w:pPr>
            <w:r w:rsidRPr="00496905">
              <w:rPr>
                <w:rFonts w:eastAsia="Calibri" w:cs="Arial"/>
                <w:b/>
                <w:bCs/>
                <w:szCs w:val="20"/>
              </w:rPr>
              <w:t>Signature</w:t>
            </w:r>
          </w:p>
        </w:tc>
        <w:tc>
          <w:tcPr>
            <w:tcW w:w="1250" w:type="pct"/>
            <w:tcBorders>
              <w:top w:val="single" w:sz="4" w:space="0" w:color="225A40"/>
              <w:left w:val="single" w:sz="4" w:space="0" w:color="225A40"/>
              <w:bottom w:val="single" w:sz="4" w:space="0" w:color="225A40"/>
              <w:right w:val="single" w:sz="4" w:space="0" w:color="225A40"/>
            </w:tcBorders>
            <w:shd w:val="clear" w:color="auto" w:fill="F2F2F2" w:themeFill="background1" w:themeFillShade="F2"/>
          </w:tcPr>
          <w:p w14:paraId="550D87C5" w14:textId="77777777" w:rsidR="00F67D6D" w:rsidRPr="00045B3E" w:rsidRDefault="00F67D6D" w:rsidP="00176AE3">
            <w:pPr>
              <w:spacing w:after="0"/>
              <w:rPr>
                <w:rFonts w:eastAsia="Calibri" w:cs="Arial"/>
                <w:b/>
                <w:bCs/>
                <w:szCs w:val="20"/>
              </w:rPr>
            </w:pPr>
          </w:p>
        </w:tc>
        <w:tc>
          <w:tcPr>
            <w:tcW w:w="1246" w:type="pct"/>
            <w:gridSpan w:val="3"/>
            <w:tcBorders>
              <w:top w:val="single" w:sz="4" w:space="0" w:color="225A40"/>
              <w:left w:val="single" w:sz="4" w:space="0" w:color="225A40"/>
              <w:bottom w:val="single" w:sz="4" w:space="0" w:color="225A40"/>
              <w:right w:val="single" w:sz="4" w:space="0" w:color="225A40"/>
            </w:tcBorders>
            <w:shd w:val="clear" w:color="auto" w:fill="D9D9D9" w:themeFill="background1" w:themeFillShade="D9"/>
          </w:tcPr>
          <w:p w14:paraId="031E6AEF" w14:textId="7C8694A6" w:rsidR="00F67D6D" w:rsidRPr="00045B3E" w:rsidRDefault="00F67D6D" w:rsidP="00176AE3">
            <w:pPr>
              <w:spacing w:after="0"/>
              <w:rPr>
                <w:rFonts w:eastAsia="Calibri" w:cs="Arial"/>
                <w:b/>
                <w:bCs/>
                <w:szCs w:val="20"/>
              </w:rPr>
            </w:pPr>
            <w:r w:rsidRPr="00045B3E">
              <w:rPr>
                <w:rStyle w:val="Strong"/>
                <w:rFonts w:cs="Arial"/>
                <w:szCs w:val="20"/>
              </w:rPr>
              <w:t>Date and Time</w:t>
            </w:r>
          </w:p>
        </w:tc>
        <w:tc>
          <w:tcPr>
            <w:tcW w:w="1250" w:type="pct"/>
            <w:tcBorders>
              <w:top w:val="single" w:sz="4" w:space="0" w:color="225A40"/>
              <w:left w:val="single" w:sz="4" w:space="0" w:color="225A40"/>
              <w:bottom w:val="single" w:sz="4" w:space="0" w:color="225A40"/>
              <w:right w:val="single" w:sz="4" w:space="0" w:color="225A40"/>
            </w:tcBorders>
            <w:shd w:val="clear" w:color="auto" w:fill="F2F2F2" w:themeFill="background1" w:themeFillShade="F2"/>
          </w:tcPr>
          <w:p w14:paraId="40F9088C" w14:textId="77777777" w:rsidR="00F67D6D" w:rsidRPr="00045B3E" w:rsidRDefault="00F67D6D" w:rsidP="00176AE3">
            <w:pPr>
              <w:spacing w:after="0"/>
              <w:rPr>
                <w:rFonts w:eastAsia="Calibri" w:cs="Arial"/>
                <w:b/>
                <w:bCs/>
                <w:szCs w:val="20"/>
              </w:rPr>
            </w:pPr>
          </w:p>
        </w:tc>
      </w:tr>
      <w:tr w:rsidR="00F67D6D" w:rsidRPr="00AB5026" w14:paraId="12254ABD" w14:textId="77777777" w:rsidTr="002F188B">
        <w:trPr>
          <w:trHeight w:val="340"/>
        </w:trPr>
        <w:tc>
          <w:tcPr>
            <w:tcW w:w="5000" w:type="pct"/>
            <w:gridSpan w:val="7"/>
            <w:tcBorders>
              <w:top w:val="single" w:sz="4" w:space="0" w:color="225A40"/>
              <w:left w:val="single" w:sz="4" w:space="0" w:color="225A40"/>
              <w:bottom w:val="single" w:sz="4" w:space="0" w:color="225A40"/>
              <w:right w:val="single" w:sz="4" w:space="0" w:color="225A40"/>
            </w:tcBorders>
            <w:shd w:val="clear" w:color="auto" w:fill="0070C0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62E54F6F" w14:textId="197C05D1" w:rsidR="00F67D6D" w:rsidRPr="00045B3E" w:rsidRDefault="00F67D6D" w:rsidP="00F67D6D">
            <w:pPr>
              <w:spacing w:before="40" w:after="40"/>
              <w:rPr>
                <w:rFonts w:cs="Arial"/>
                <w:szCs w:val="20"/>
              </w:rPr>
            </w:pPr>
            <w:r w:rsidRPr="00496905">
              <w:rPr>
                <w:rFonts w:eastAsia="Calibri" w:cs="Arial"/>
                <w:b/>
                <w:bCs/>
                <w:color w:val="FFFFFF" w:themeColor="background1"/>
                <w:szCs w:val="20"/>
              </w:rPr>
              <w:t xml:space="preserve">Additional work that is necessary to enable this permit to be cancelled. </w:t>
            </w:r>
          </w:p>
        </w:tc>
      </w:tr>
      <w:tr w:rsidR="00F67D6D" w:rsidRPr="00AB5026" w14:paraId="0613958F" w14:textId="77777777" w:rsidTr="00D00293">
        <w:trPr>
          <w:trHeight w:val="340"/>
        </w:trPr>
        <w:tc>
          <w:tcPr>
            <w:tcW w:w="5000" w:type="pct"/>
            <w:gridSpan w:val="7"/>
            <w:tcBorders>
              <w:top w:val="single" w:sz="4" w:space="0" w:color="225A40"/>
              <w:left w:val="single" w:sz="4" w:space="0" w:color="225A40"/>
              <w:bottom w:val="single" w:sz="4" w:space="0" w:color="225A40"/>
              <w:right w:val="single" w:sz="4" w:space="0" w:color="225A40"/>
            </w:tcBorders>
            <w:shd w:val="clear" w:color="auto" w:fill="F2F2F2" w:themeFill="background1" w:themeFillShade="F2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85D3371" w14:textId="77777777" w:rsidR="00F67D6D" w:rsidRPr="00045B3E" w:rsidRDefault="00F67D6D" w:rsidP="00F67D6D">
            <w:pPr>
              <w:spacing w:before="40" w:after="40"/>
              <w:rPr>
                <w:rFonts w:cs="Arial"/>
                <w:szCs w:val="20"/>
              </w:rPr>
            </w:pPr>
          </w:p>
          <w:p w14:paraId="30C482AF" w14:textId="77777777" w:rsidR="00F67D6D" w:rsidRDefault="00F67D6D" w:rsidP="00EE602C">
            <w:pPr>
              <w:spacing w:before="40" w:after="40"/>
              <w:rPr>
                <w:rFonts w:cs="Arial"/>
                <w:szCs w:val="20"/>
              </w:rPr>
            </w:pPr>
          </w:p>
          <w:p w14:paraId="0E6CFC31" w14:textId="77777777" w:rsidR="00EE602C" w:rsidRPr="00045B3E" w:rsidRDefault="00EE602C" w:rsidP="00EE602C">
            <w:pPr>
              <w:spacing w:before="40" w:after="40"/>
              <w:rPr>
                <w:rFonts w:cs="Arial"/>
                <w:szCs w:val="20"/>
              </w:rPr>
            </w:pPr>
          </w:p>
        </w:tc>
      </w:tr>
      <w:tr w:rsidR="00807CA1" w:rsidRPr="00AB5026" w14:paraId="73DE131F" w14:textId="77777777" w:rsidTr="002F188B">
        <w:trPr>
          <w:trHeight w:val="340"/>
        </w:trPr>
        <w:tc>
          <w:tcPr>
            <w:tcW w:w="5000" w:type="pct"/>
            <w:gridSpan w:val="7"/>
            <w:tcBorders>
              <w:top w:val="single" w:sz="4" w:space="0" w:color="225A40"/>
              <w:left w:val="single" w:sz="4" w:space="0" w:color="225A40"/>
              <w:bottom w:val="single" w:sz="4" w:space="0" w:color="225A40"/>
              <w:right w:val="single" w:sz="4" w:space="0" w:color="225A40"/>
            </w:tcBorders>
            <w:shd w:val="clear" w:color="auto" w:fill="002060"/>
            <w:tcMar>
              <w:top w:w="28" w:type="dxa"/>
              <w:left w:w="57" w:type="dxa"/>
              <w:bottom w:w="28" w:type="dxa"/>
              <w:right w:w="57" w:type="dxa"/>
            </w:tcMar>
            <w:vAlign w:val="bottom"/>
          </w:tcPr>
          <w:p w14:paraId="434CC994" w14:textId="3749DC08" w:rsidR="00807CA1" w:rsidRPr="00AB5026" w:rsidRDefault="0002359D" w:rsidP="005B0E7D">
            <w:pPr>
              <w:spacing w:before="60" w:after="60" w:line="276" w:lineRule="auto"/>
              <w:jc w:val="center"/>
              <w:rPr>
                <w:b/>
                <w:i/>
                <w:color w:val="FFFFFF" w:themeColor="background1"/>
                <w:szCs w:val="20"/>
                <w:u w:val="single"/>
              </w:rPr>
            </w:pPr>
            <w:r>
              <w:rPr>
                <w:b/>
                <w:color w:val="FFFFFF" w:themeColor="background1"/>
              </w:rPr>
              <w:t>SECTION G</w:t>
            </w:r>
            <w:r w:rsidR="00807CA1">
              <w:rPr>
                <w:b/>
                <w:color w:val="FFFFFF" w:themeColor="background1"/>
              </w:rPr>
              <w:t>: PERMIT CANCELATION</w:t>
            </w:r>
          </w:p>
        </w:tc>
      </w:tr>
      <w:tr w:rsidR="00807CA1" w:rsidRPr="00AB5026" w14:paraId="277E913C" w14:textId="77777777" w:rsidTr="002F188B">
        <w:trPr>
          <w:trHeight w:val="340"/>
        </w:trPr>
        <w:tc>
          <w:tcPr>
            <w:tcW w:w="5000" w:type="pct"/>
            <w:gridSpan w:val="7"/>
            <w:tcBorders>
              <w:top w:val="single" w:sz="4" w:space="0" w:color="225A40"/>
              <w:left w:val="single" w:sz="4" w:space="0" w:color="225A40"/>
              <w:bottom w:val="single" w:sz="4" w:space="0" w:color="225A40"/>
              <w:right w:val="single" w:sz="4" w:space="0" w:color="225A40"/>
            </w:tcBorders>
            <w:shd w:val="clear" w:color="auto" w:fill="0070C0"/>
            <w:tcMar>
              <w:top w:w="28" w:type="dxa"/>
              <w:left w:w="57" w:type="dxa"/>
              <w:bottom w:w="28" w:type="dxa"/>
              <w:right w:w="57" w:type="dxa"/>
            </w:tcMar>
            <w:vAlign w:val="bottom"/>
          </w:tcPr>
          <w:p w14:paraId="29907CBB" w14:textId="4332BF85" w:rsidR="00807CA1" w:rsidRPr="00AB5026" w:rsidRDefault="00807CA1" w:rsidP="005B0E7D">
            <w:pPr>
              <w:spacing w:before="60" w:after="60" w:line="276" w:lineRule="auto"/>
              <w:jc w:val="center"/>
              <w:rPr>
                <w:b/>
                <w:i/>
                <w:color w:val="FFFFFF" w:themeColor="background1"/>
                <w:szCs w:val="20"/>
                <w:u w:val="single"/>
              </w:rPr>
            </w:pPr>
            <w:r w:rsidRPr="00AB5026">
              <w:rPr>
                <w:b/>
                <w:i/>
                <w:color w:val="FFFFFF" w:themeColor="background1"/>
                <w:szCs w:val="20"/>
                <w:u w:val="single"/>
              </w:rPr>
              <w:t>To be sig</w:t>
            </w:r>
            <w:r>
              <w:rPr>
                <w:b/>
                <w:i/>
                <w:color w:val="FFFFFF" w:themeColor="background1"/>
                <w:szCs w:val="20"/>
                <w:u w:val="single"/>
              </w:rPr>
              <w:t xml:space="preserve">ned by the </w:t>
            </w:r>
            <w:r w:rsidR="00D235C1">
              <w:rPr>
                <w:b/>
                <w:i/>
                <w:color w:val="FFFFFF" w:themeColor="background1"/>
                <w:szCs w:val="20"/>
                <w:u w:val="single"/>
              </w:rPr>
              <w:t>Permit Authoriser</w:t>
            </w:r>
            <w:r w:rsidRPr="00AB5026">
              <w:rPr>
                <w:b/>
                <w:i/>
                <w:color w:val="FFFFFF" w:themeColor="background1"/>
                <w:szCs w:val="20"/>
                <w:u w:val="single"/>
              </w:rPr>
              <w:t xml:space="preserve"> to:</w:t>
            </w:r>
          </w:p>
          <w:p w14:paraId="270DDE23" w14:textId="3CD6F8FC" w:rsidR="00807CA1" w:rsidRPr="0002359D" w:rsidRDefault="00807CA1" w:rsidP="005B0E7D">
            <w:pPr>
              <w:numPr>
                <w:ilvl w:val="0"/>
                <w:numId w:val="16"/>
              </w:numPr>
              <w:spacing w:before="60" w:after="60"/>
              <w:contextualSpacing/>
              <w:jc w:val="center"/>
              <w:rPr>
                <w:b/>
                <w:i/>
                <w:color w:val="FFFFFF" w:themeColor="background1"/>
              </w:rPr>
            </w:pPr>
            <w:r w:rsidRPr="00AB5026">
              <w:rPr>
                <w:b/>
                <w:i/>
                <w:color w:val="FFFFFF" w:themeColor="background1"/>
                <w:szCs w:val="20"/>
              </w:rPr>
              <w:t xml:space="preserve">Confirm </w:t>
            </w:r>
            <w:r>
              <w:rPr>
                <w:b/>
                <w:i/>
                <w:color w:val="FFFFFF" w:themeColor="background1"/>
                <w:szCs w:val="20"/>
              </w:rPr>
              <w:t>completion of work as covered by this Permit.</w:t>
            </w:r>
            <w:r w:rsidR="0002359D" w:rsidRPr="00DB0F3D">
              <w:rPr>
                <w:rFonts w:ascii="Segoe UI Symbol" w:eastAsia="MS Gothic" w:hAnsi="Segoe UI Symbol" w:cs="Segoe UI Symbol"/>
                <w:b/>
              </w:rPr>
              <w:t xml:space="preserve"> </w:t>
            </w:r>
            <w:r w:rsidR="0002359D">
              <w:rPr>
                <w:rFonts w:ascii="Segoe UI Symbol" w:eastAsia="MS Gothic" w:hAnsi="Segoe UI Symbol" w:cs="Segoe UI Symbol"/>
                <w:b/>
              </w:rPr>
              <w:t xml:space="preserve"> </w:t>
            </w:r>
            <w:r w:rsidR="0002359D" w:rsidRPr="0002359D">
              <w:rPr>
                <w:rFonts w:ascii="Segoe UI Symbol" w:eastAsia="MS Gothic" w:hAnsi="Segoe UI Symbol" w:cs="Segoe UI Symbol"/>
                <w:b/>
              </w:rPr>
              <w:t>☐</w:t>
            </w:r>
          </w:p>
          <w:p w14:paraId="2B0084A5" w14:textId="3D83D490" w:rsidR="00807CA1" w:rsidRPr="0002359D" w:rsidRDefault="00807CA1" w:rsidP="005B0E7D">
            <w:pPr>
              <w:numPr>
                <w:ilvl w:val="0"/>
                <w:numId w:val="16"/>
              </w:numPr>
              <w:spacing w:before="60" w:after="60"/>
              <w:contextualSpacing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szCs w:val="20"/>
              </w:rPr>
              <w:t>All disabled utilities have been returned to service.</w:t>
            </w:r>
            <w:r w:rsidR="0002359D">
              <w:rPr>
                <w:b/>
                <w:i/>
                <w:color w:val="FFFFFF" w:themeColor="background1"/>
                <w:szCs w:val="20"/>
              </w:rPr>
              <w:t xml:space="preserve">         </w:t>
            </w:r>
            <w:r w:rsidR="0002359D" w:rsidRPr="00DB0F3D">
              <w:rPr>
                <w:rFonts w:ascii="Segoe UI Symbol" w:eastAsia="MS Gothic" w:hAnsi="Segoe UI Symbol" w:cs="Segoe UI Symbol"/>
                <w:b/>
              </w:rPr>
              <w:t>☐</w:t>
            </w:r>
          </w:p>
          <w:p w14:paraId="5A0FB423" w14:textId="057E66C4" w:rsidR="0002359D" w:rsidRPr="00AB5026" w:rsidRDefault="0002359D" w:rsidP="005B0E7D">
            <w:pPr>
              <w:numPr>
                <w:ilvl w:val="0"/>
                <w:numId w:val="16"/>
              </w:numPr>
              <w:spacing w:before="60" w:after="60"/>
              <w:contextualSpacing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szCs w:val="20"/>
              </w:rPr>
              <w:t xml:space="preserve"> Permit cancelled due to utility damage.                            </w:t>
            </w:r>
            <w:r w:rsidRPr="00DB0F3D">
              <w:rPr>
                <w:rFonts w:ascii="Segoe UI Symbol" w:eastAsia="MS Gothic" w:hAnsi="Segoe UI Symbol" w:cs="Segoe UI Symbol"/>
                <w:b/>
              </w:rPr>
              <w:t>☐</w:t>
            </w:r>
          </w:p>
        </w:tc>
      </w:tr>
      <w:tr w:rsidR="00807CA1" w:rsidRPr="00AB5026" w14:paraId="15B1AEA5" w14:textId="77777777" w:rsidTr="00FD35A8">
        <w:trPr>
          <w:trHeight w:val="20"/>
        </w:trPr>
        <w:tc>
          <w:tcPr>
            <w:tcW w:w="870" w:type="pct"/>
            <w:tcBorders>
              <w:top w:val="single" w:sz="4" w:space="0" w:color="225A40"/>
              <w:left w:val="single" w:sz="4" w:space="0" w:color="225A40"/>
              <w:bottom w:val="single" w:sz="4" w:space="0" w:color="225A40"/>
              <w:right w:val="single" w:sz="4" w:space="0" w:color="225A40"/>
            </w:tcBorders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D968190" w14:textId="77777777" w:rsidR="00807CA1" w:rsidRPr="00AB5026" w:rsidRDefault="00807CA1" w:rsidP="00176AE3">
            <w:pPr>
              <w:spacing w:after="0" w:line="276" w:lineRule="auto"/>
              <w:rPr>
                <w:b/>
              </w:rPr>
            </w:pPr>
            <w:r w:rsidRPr="00AB5026">
              <w:rPr>
                <w:b/>
              </w:rPr>
              <w:t>Name</w:t>
            </w:r>
          </w:p>
        </w:tc>
        <w:tc>
          <w:tcPr>
            <w:tcW w:w="1668" w:type="pct"/>
            <w:gridSpan w:val="3"/>
            <w:tcBorders>
              <w:top w:val="single" w:sz="4" w:space="0" w:color="225A40"/>
              <w:left w:val="single" w:sz="4" w:space="0" w:color="225A40"/>
              <w:bottom w:val="single" w:sz="4" w:space="0" w:color="225A40"/>
              <w:right w:val="single" w:sz="4" w:space="0" w:color="225A40"/>
            </w:tcBorders>
            <w:shd w:val="clear" w:color="auto" w:fill="F2F2F2" w:themeFill="background1" w:themeFillShade="F2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1F55830" w14:textId="77777777" w:rsidR="00807CA1" w:rsidRPr="00AB5026" w:rsidRDefault="00807CA1" w:rsidP="00176AE3">
            <w:pPr>
              <w:spacing w:after="0" w:line="276" w:lineRule="auto"/>
            </w:pPr>
          </w:p>
        </w:tc>
        <w:tc>
          <w:tcPr>
            <w:tcW w:w="869" w:type="pct"/>
            <w:tcBorders>
              <w:top w:val="single" w:sz="4" w:space="0" w:color="225A40"/>
              <w:left w:val="single" w:sz="4" w:space="0" w:color="225A40"/>
              <w:bottom w:val="single" w:sz="4" w:space="0" w:color="225A40"/>
              <w:right w:val="single" w:sz="4" w:space="0" w:color="225A40"/>
            </w:tcBorders>
            <w:shd w:val="clear" w:color="auto" w:fill="D9D9D9" w:themeFill="background1" w:themeFillShade="D9"/>
            <w:vAlign w:val="center"/>
          </w:tcPr>
          <w:p w14:paraId="4C451256" w14:textId="77777777" w:rsidR="00807CA1" w:rsidRPr="00AB5026" w:rsidRDefault="00807CA1" w:rsidP="00176AE3">
            <w:pPr>
              <w:spacing w:after="0" w:line="276" w:lineRule="auto"/>
              <w:rPr>
                <w:b/>
              </w:rPr>
            </w:pPr>
            <w:r w:rsidRPr="00AB5026">
              <w:rPr>
                <w:b/>
              </w:rPr>
              <w:t>Job Title</w:t>
            </w:r>
          </w:p>
        </w:tc>
        <w:tc>
          <w:tcPr>
            <w:tcW w:w="1593" w:type="pct"/>
            <w:gridSpan w:val="2"/>
            <w:tcBorders>
              <w:top w:val="single" w:sz="4" w:space="0" w:color="225A40"/>
              <w:left w:val="single" w:sz="4" w:space="0" w:color="225A40"/>
              <w:bottom w:val="single" w:sz="4" w:space="0" w:color="225A40"/>
              <w:right w:val="single" w:sz="4" w:space="0" w:color="225A40"/>
            </w:tcBorders>
            <w:shd w:val="clear" w:color="auto" w:fill="F2F2F2" w:themeFill="background1" w:themeFillShade="F2"/>
            <w:vAlign w:val="center"/>
          </w:tcPr>
          <w:p w14:paraId="10DD5279" w14:textId="77777777" w:rsidR="00807CA1" w:rsidRPr="00AB5026" w:rsidRDefault="00807CA1" w:rsidP="00176AE3">
            <w:pPr>
              <w:spacing w:after="0" w:line="276" w:lineRule="auto"/>
            </w:pPr>
          </w:p>
        </w:tc>
      </w:tr>
      <w:tr w:rsidR="00807CA1" w:rsidRPr="00AB5026" w14:paraId="596B20C6" w14:textId="77777777" w:rsidTr="00FD35A8">
        <w:trPr>
          <w:trHeight w:val="20"/>
        </w:trPr>
        <w:tc>
          <w:tcPr>
            <w:tcW w:w="870" w:type="pct"/>
            <w:tcBorders>
              <w:top w:val="single" w:sz="4" w:space="0" w:color="225A40"/>
              <w:left w:val="single" w:sz="4" w:space="0" w:color="225A40"/>
              <w:bottom w:val="single" w:sz="4" w:space="0" w:color="225A40"/>
              <w:right w:val="single" w:sz="4" w:space="0" w:color="225A40"/>
            </w:tcBorders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C85BCBE" w14:textId="77777777" w:rsidR="00807CA1" w:rsidRPr="00AB5026" w:rsidRDefault="00807CA1" w:rsidP="00176AE3">
            <w:pPr>
              <w:spacing w:after="0" w:line="276" w:lineRule="auto"/>
            </w:pPr>
            <w:r w:rsidRPr="00AB5026">
              <w:rPr>
                <w:b/>
              </w:rPr>
              <w:t>Signature</w:t>
            </w:r>
          </w:p>
        </w:tc>
        <w:tc>
          <w:tcPr>
            <w:tcW w:w="1668" w:type="pct"/>
            <w:gridSpan w:val="3"/>
            <w:tcBorders>
              <w:top w:val="single" w:sz="4" w:space="0" w:color="225A40"/>
              <w:left w:val="single" w:sz="4" w:space="0" w:color="225A40"/>
              <w:bottom w:val="single" w:sz="4" w:space="0" w:color="225A40"/>
              <w:right w:val="single" w:sz="4" w:space="0" w:color="225A40"/>
            </w:tcBorders>
            <w:shd w:val="clear" w:color="auto" w:fill="F2F2F2" w:themeFill="background1" w:themeFillShade="F2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1A6A5D5" w14:textId="77777777" w:rsidR="00807CA1" w:rsidRPr="00AB5026" w:rsidRDefault="00807CA1" w:rsidP="00176AE3">
            <w:pPr>
              <w:spacing w:after="0" w:line="276" w:lineRule="auto"/>
            </w:pPr>
          </w:p>
        </w:tc>
        <w:tc>
          <w:tcPr>
            <w:tcW w:w="869" w:type="pct"/>
            <w:tcBorders>
              <w:top w:val="single" w:sz="4" w:space="0" w:color="225A40"/>
              <w:left w:val="single" w:sz="4" w:space="0" w:color="225A40"/>
              <w:bottom w:val="single" w:sz="4" w:space="0" w:color="225A40"/>
              <w:right w:val="single" w:sz="4" w:space="0" w:color="225A40"/>
            </w:tcBorders>
            <w:shd w:val="clear" w:color="auto" w:fill="D9D9D9" w:themeFill="background1" w:themeFillShade="D9"/>
            <w:vAlign w:val="center"/>
          </w:tcPr>
          <w:p w14:paraId="4134A9EE" w14:textId="25CB8D0F" w:rsidR="00807CA1" w:rsidRPr="00AB5026" w:rsidRDefault="00F67D6D" w:rsidP="00176AE3">
            <w:pPr>
              <w:spacing w:after="0" w:line="276" w:lineRule="auto"/>
            </w:pPr>
            <w:r>
              <w:rPr>
                <w:rStyle w:val="Strong"/>
              </w:rPr>
              <w:t>Date and Time</w:t>
            </w:r>
          </w:p>
        </w:tc>
        <w:tc>
          <w:tcPr>
            <w:tcW w:w="1593" w:type="pct"/>
            <w:gridSpan w:val="2"/>
            <w:tcBorders>
              <w:top w:val="single" w:sz="4" w:space="0" w:color="225A40"/>
              <w:left w:val="single" w:sz="4" w:space="0" w:color="225A40"/>
              <w:bottom w:val="single" w:sz="4" w:space="0" w:color="225A40"/>
              <w:right w:val="single" w:sz="4" w:space="0" w:color="225A40"/>
            </w:tcBorders>
            <w:shd w:val="clear" w:color="auto" w:fill="F2F2F2" w:themeFill="background1" w:themeFillShade="F2"/>
            <w:vAlign w:val="center"/>
          </w:tcPr>
          <w:p w14:paraId="1C67E93A" w14:textId="77777777" w:rsidR="00807CA1" w:rsidRPr="00AB5026" w:rsidRDefault="00807CA1" w:rsidP="00176AE3">
            <w:pPr>
              <w:spacing w:after="0" w:line="276" w:lineRule="auto"/>
            </w:pPr>
          </w:p>
        </w:tc>
      </w:tr>
    </w:tbl>
    <w:p w14:paraId="723D8BA9" w14:textId="77777777" w:rsidR="00FD35A8" w:rsidRDefault="00FD35A8" w:rsidP="00FD35A8"/>
    <w:p w14:paraId="17262249" w14:textId="6A305B25" w:rsidR="00350A90" w:rsidRPr="002F188B" w:rsidRDefault="00FD35A8" w:rsidP="00FD35A8">
      <w:pPr>
        <w:pStyle w:val="Numberlist"/>
        <w:numPr>
          <w:ilvl w:val="0"/>
          <w:numId w:val="0"/>
        </w:numPr>
        <w:spacing w:before="120"/>
        <w:jc w:val="center"/>
        <w:rPr>
          <w:b/>
          <w:color w:val="FF0000"/>
          <w:sz w:val="28"/>
          <w:szCs w:val="20"/>
        </w:rPr>
      </w:pPr>
      <w:r w:rsidRPr="002F188B">
        <w:rPr>
          <w:b/>
          <w:color w:val="FF0000"/>
          <w:sz w:val="28"/>
          <w:szCs w:val="20"/>
        </w:rPr>
        <w:t xml:space="preserve">IF DAMAGE CAUSED </w:t>
      </w:r>
      <w:r w:rsidR="002F188B" w:rsidRPr="002F188B">
        <w:rPr>
          <w:b/>
          <w:color w:val="FF0000"/>
          <w:sz w:val="28"/>
          <w:szCs w:val="20"/>
        </w:rPr>
        <w:t>INCIDENT</w:t>
      </w:r>
      <w:r w:rsidRPr="002F188B">
        <w:rPr>
          <w:b/>
          <w:color w:val="FF0000"/>
          <w:sz w:val="28"/>
          <w:szCs w:val="20"/>
        </w:rPr>
        <w:t xml:space="preserve"> PROCESS TO BE IMPLEMENTED</w:t>
      </w:r>
    </w:p>
    <w:sectPr w:rsidR="00350A90" w:rsidRPr="002F188B" w:rsidSect="00BD075A">
      <w:headerReference w:type="default" r:id="rId14"/>
      <w:footerReference w:type="default" r:id="rId15"/>
      <w:type w:val="continuous"/>
      <w:pgSz w:w="11906" w:h="16838"/>
      <w:pgMar w:top="2155" w:right="1134" w:bottom="1276" w:left="1134" w:header="454" w:footer="14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9F9BBC" w14:textId="77777777" w:rsidR="002A272C" w:rsidRDefault="002A272C" w:rsidP="008A1106">
      <w:r>
        <w:separator/>
      </w:r>
    </w:p>
    <w:p w14:paraId="4F2654E9" w14:textId="77777777" w:rsidR="002A272C" w:rsidRDefault="002A272C" w:rsidP="008A1106"/>
  </w:endnote>
  <w:endnote w:type="continuationSeparator" w:id="0">
    <w:p w14:paraId="3111FEAF" w14:textId="77777777" w:rsidR="002A272C" w:rsidRDefault="002A272C" w:rsidP="008A1106">
      <w:r>
        <w:continuationSeparator/>
      </w:r>
    </w:p>
    <w:p w14:paraId="1A644CAE" w14:textId="77777777" w:rsidR="002A272C" w:rsidRDefault="002A272C" w:rsidP="008A110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639" w:type="dxa"/>
      <w:tblInd w:w="-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848"/>
      <w:gridCol w:w="6095"/>
      <w:gridCol w:w="1696"/>
    </w:tblGrid>
    <w:tr w:rsidR="00B67F86" w:rsidRPr="00A30CF8" w14:paraId="1B1AA7B6" w14:textId="77777777" w:rsidTr="003E7021">
      <w:trPr>
        <w:trHeight w:val="290"/>
      </w:trPr>
      <w:tc>
        <w:tcPr>
          <w:tcW w:w="9639" w:type="dxa"/>
          <w:gridSpan w:val="3"/>
        </w:tcPr>
        <w:p w14:paraId="1B1AA7B5" w14:textId="654F8EA0" w:rsidR="00B67F86" w:rsidRPr="00A30CF8" w:rsidRDefault="002F188B" w:rsidP="0088587D">
          <w:pPr>
            <w:spacing w:after="0" w:line="240" w:lineRule="auto"/>
            <w:rPr>
              <w:rFonts w:eastAsia="Times New Roman" w:cs="Times New Roman"/>
              <w:color w:val="225A40"/>
              <w:sz w:val="13"/>
              <w:szCs w:val="14"/>
              <w:lang w:eastAsia="en-GB"/>
            </w:rPr>
          </w:pPr>
          <w:r w:rsidRPr="00D6219B">
            <w:rPr>
              <w:rFonts w:eastAsia="Franklin Gothic Book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2E9DAAD4" wp14:editId="5DBB3B70">
                    <wp:simplePos x="0" y="0"/>
                    <wp:positionH relativeFrom="margin">
                      <wp:posOffset>5161915</wp:posOffset>
                    </wp:positionH>
                    <wp:positionV relativeFrom="paragraph">
                      <wp:posOffset>41275</wp:posOffset>
                    </wp:positionV>
                    <wp:extent cx="1196298" cy="114"/>
                    <wp:effectExtent l="57150" t="38100" r="61595" b="95250"/>
                    <wp:wrapNone/>
                    <wp:docPr id="22" name="Straight Connector 2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1196298" cy="114"/>
                            </a:xfrm>
                            <a:prstGeom prst="line">
                              <a:avLst/>
                            </a:prstGeom>
                            <a:noFill/>
                            <a:ln w="38100" cap="flat" cmpd="sng" algn="ctr">
                              <a:solidFill>
                                <a:srgbClr val="0070C0"/>
                              </a:solidFill>
                              <a:prstDash val="solid"/>
                            </a:ln>
                            <a:effectLst>
                              <a:outerShdw blurRad="40000" dist="23000" dir="5400000" rotWithShape="0">
                                <a:srgbClr val="000000">
                                  <a:alpha val="35000"/>
                                </a:srgbClr>
                              </a:outerShdw>
                            </a:effectLst>
                          </wps:spPr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46078741" id="Straight Connector 22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06.45pt,3.25pt" to="500.65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" strokecolor="#0070c0" strokeweight="3pt">
                    <v:shadow on="t" color="black" opacity="22937f" origin=",.5" offset="0,.63889mm"/>
                    <w10:wrap anchorx="margin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3786E78" wp14:editId="4E32E1C3">
                    <wp:simplePos x="0" y="0"/>
                    <wp:positionH relativeFrom="column">
                      <wp:posOffset>3175</wp:posOffset>
                    </wp:positionH>
                    <wp:positionV relativeFrom="paragraph">
                      <wp:posOffset>41275</wp:posOffset>
                    </wp:positionV>
                    <wp:extent cx="5067300" cy="12700"/>
                    <wp:effectExtent l="57150" t="38100" r="57150" b="82550"/>
                    <wp:wrapNone/>
                    <wp:docPr id="24" name="Straight Connector 2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5067300" cy="12700"/>
                            </a:xfrm>
                            <a:prstGeom prst="line">
                              <a:avLst/>
                            </a:prstGeom>
                            <a:noFill/>
                            <a:ln w="38100" cap="flat" cmpd="sng" algn="ctr">
                              <a:solidFill>
                                <a:srgbClr val="002060"/>
                              </a:solidFill>
                              <a:prstDash val="solid"/>
                            </a:ln>
                            <a:effectLst>
                              <a:outerShdw blurRad="40000" dist="23000" dir="5400000" rotWithShape="0">
                                <a:srgbClr val="000000">
                                  <a:alpha val="35000"/>
                                </a:srgbClr>
                              </a:outerShdw>
                            </a:effectLst>
                          </wps:spPr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5C3CF36C" id="Straight Connector 24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25pt,3.25pt" to="399.25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" strokecolor="#002060" strokeweight="3pt">
                    <v:shadow on="t" color="black" opacity="22937f" origin=",.5" offset="0,.63889mm"/>
                  </v:line>
                </w:pict>
              </mc:Fallback>
            </mc:AlternateContent>
          </w:r>
        </w:p>
      </w:tc>
    </w:tr>
    <w:tr w:rsidR="002F188B" w:rsidRPr="002F188B" w14:paraId="1B1AA7BA" w14:textId="77777777" w:rsidTr="003E7021">
      <w:trPr>
        <w:trHeight w:val="290"/>
      </w:trPr>
      <w:tc>
        <w:tcPr>
          <w:tcW w:w="1848" w:type="dxa"/>
        </w:tcPr>
        <w:p w14:paraId="1B1AA7B7" w14:textId="61EA4A34" w:rsidR="00B67F86" w:rsidRPr="002F188B" w:rsidRDefault="00B67F86" w:rsidP="00B7791D">
          <w:pPr>
            <w:spacing w:after="0" w:line="240" w:lineRule="auto"/>
            <w:rPr>
              <w:rFonts w:eastAsia="Times New Roman" w:cs="Times New Roman"/>
              <w:color w:val="002060"/>
              <w:sz w:val="13"/>
              <w:szCs w:val="13"/>
              <w:lang w:eastAsia="en-GB"/>
            </w:rPr>
          </w:pPr>
          <w:r w:rsidRPr="002F188B">
            <w:rPr>
              <w:rFonts w:eastAsia="Times New Roman" w:cs="Times New Roman"/>
              <w:color w:val="002060"/>
              <w:sz w:val="13"/>
              <w:szCs w:val="13"/>
              <w:lang w:eastAsia="en-GB"/>
            </w:rPr>
            <w:t xml:space="preserve">Revision: </w:t>
          </w:r>
          <w:r w:rsidR="00045B3E" w:rsidRPr="002F188B">
            <w:rPr>
              <w:rFonts w:eastAsia="Times New Roman" w:cs="Times New Roman"/>
              <w:color w:val="002060"/>
              <w:sz w:val="13"/>
              <w:szCs w:val="13"/>
              <w:lang w:eastAsia="en-GB"/>
            </w:rPr>
            <w:t>C</w:t>
          </w:r>
          <w:r w:rsidR="00D00293" w:rsidRPr="002F188B">
            <w:rPr>
              <w:rFonts w:eastAsia="Times New Roman" w:cs="Times New Roman"/>
              <w:color w:val="002060"/>
              <w:sz w:val="13"/>
              <w:szCs w:val="13"/>
              <w:lang w:eastAsia="en-GB"/>
            </w:rPr>
            <w:t>0</w:t>
          </w:r>
          <w:r w:rsidR="002F188B">
            <w:rPr>
              <w:rFonts w:eastAsia="Times New Roman" w:cs="Times New Roman"/>
              <w:color w:val="002060"/>
              <w:sz w:val="13"/>
              <w:szCs w:val="13"/>
              <w:lang w:eastAsia="en-GB"/>
            </w:rPr>
            <w:t>1</w:t>
          </w:r>
        </w:p>
      </w:tc>
      <w:tc>
        <w:tcPr>
          <w:tcW w:w="6095" w:type="dxa"/>
        </w:tcPr>
        <w:p w14:paraId="1B1AA7B8" w14:textId="66AAF279" w:rsidR="00B67F86" w:rsidRPr="002F188B" w:rsidRDefault="00B67F86" w:rsidP="00D042AE">
          <w:pPr>
            <w:spacing w:after="0" w:line="240" w:lineRule="auto"/>
            <w:jc w:val="center"/>
            <w:rPr>
              <w:rFonts w:eastAsia="Times New Roman" w:cs="Times New Roman"/>
              <w:b/>
              <w:color w:val="002060"/>
              <w:sz w:val="16"/>
              <w:szCs w:val="16"/>
              <w:lang w:eastAsia="en-GB"/>
            </w:rPr>
          </w:pPr>
          <w:r w:rsidRPr="002F188B">
            <w:rPr>
              <w:rFonts w:eastAsia="Times New Roman" w:cs="Times New Roman"/>
              <w:b/>
              <w:color w:val="002060"/>
              <w:sz w:val="16"/>
              <w:szCs w:val="16"/>
              <w:lang w:eastAsia="en-GB"/>
            </w:rPr>
            <w:t xml:space="preserve">Document Number: </w:t>
          </w:r>
          <w:r w:rsidR="00FB7FAC">
            <w:rPr>
              <w:rFonts w:eastAsia="Times New Roman" w:cs="Times New Roman"/>
              <w:b/>
              <w:color w:val="002060"/>
              <w:sz w:val="16"/>
              <w:szCs w:val="16"/>
              <w:lang w:eastAsia="en-GB"/>
            </w:rPr>
            <w:t>HCPL-PERMIT-TO-BREAK-GROUND</w:t>
          </w:r>
        </w:p>
      </w:tc>
      <w:tc>
        <w:tcPr>
          <w:tcW w:w="1696" w:type="dxa"/>
        </w:tcPr>
        <w:p w14:paraId="1B1AA7B9" w14:textId="2508FFF1" w:rsidR="00B67F86" w:rsidRPr="002F188B" w:rsidRDefault="00B67F86" w:rsidP="00B7791D">
          <w:pPr>
            <w:spacing w:after="0" w:line="240" w:lineRule="auto"/>
            <w:ind w:firstLine="720"/>
            <w:jc w:val="right"/>
            <w:rPr>
              <w:rFonts w:eastAsia="Times New Roman" w:cs="Times New Roman"/>
              <w:color w:val="002060"/>
              <w:sz w:val="13"/>
              <w:szCs w:val="13"/>
              <w:lang w:eastAsia="en-GB"/>
            </w:rPr>
          </w:pPr>
          <w:r w:rsidRPr="002F188B">
            <w:rPr>
              <w:rFonts w:eastAsia="Times New Roman" w:cs="Times New Roman"/>
              <w:color w:val="002060"/>
              <w:sz w:val="13"/>
              <w:szCs w:val="13"/>
              <w:lang w:eastAsia="en-GB"/>
            </w:rPr>
            <w:t xml:space="preserve">Page </w:t>
          </w:r>
          <w:r w:rsidRPr="002F188B">
            <w:rPr>
              <w:rFonts w:eastAsia="Times New Roman" w:cs="Times New Roman"/>
              <w:color w:val="002060"/>
              <w:sz w:val="13"/>
              <w:szCs w:val="13"/>
              <w:lang w:eastAsia="en-GB"/>
            </w:rPr>
            <w:fldChar w:fldCharType="begin"/>
          </w:r>
          <w:r w:rsidRPr="002F188B">
            <w:rPr>
              <w:rFonts w:eastAsia="Times New Roman" w:cs="Times New Roman"/>
              <w:color w:val="002060"/>
              <w:sz w:val="13"/>
              <w:szCs w:val="13"/>
              <w:lang w:eastAsia="en-GB"/>
            </w:rPr>
            <w:instrText xml:space="preserve"> PAGE  \* Arabic  \* MERGEFORMAT </w:instrText>
          </w:r>
          <w:r w:rsidRPr="002F188B">
            <w:rPr>
              <w:rFonts w:eastAsia="Times New Roman" w:cs="Times New Roman"/>
              <w:color w:val="002060"/>
              <w:sz w:val="13"/>
              <w:szCs w:val="13"/>
              <w:lang w:eastAsia="en-GB"/>
            </w:rPr>
            <w:fldChar w:fldCharType="separate"/>
          </w:r>
          <w:r w:rsidR="00055A29" w:rsidRPr="002F188B">
            <w:rPr>
              <w:rFonts w:eastAsia="Times New Roman" w:cs="Times New Roman"/>
              <w:noProof/>
              <w:color w:val="002060"/>
              <w:sz w:val="13"/>
              <w:szCs w:val="13"/>
              <w:lang w:eastAsia="en-GB"/>
            </w:rPr>
            <w:t>6</w:t>
          </w:r>
          <w:r w:rsidRPr="002F188B">
            <w:rPr>
              <w:rFonts w:eastAsia="Times New Roman" w:cs="Times New Roman"/>
              <w:color w:val="002060"/>
              <w:sz w:val="13"/>
              <w:szCs w:val="13"/>
              <w:lang w:eastAsia="en-GB"/>
            </w:rPr>
            <w:fldChar w:fldCharType="end"/>
          </w:r>
          <w:r w:rsidRPr="002F188B">
            <w:rPr>
              <w:rFonts w:eastAsia="Times New Roman" w:cs="Times New Roman"/>
              <w:color w:val="002060"/>
              <w:sz w:val="13"/>
              <w:szCs w:val="13"/>
              <w:lang w:eastAsia="en-GB"/>
            </w:rPr>
            <w:t xml:space="preserve"> of </w:t>
          </w:r>
          <w:r w:rsidRPr="002F188B">
            <w:rPr>
              <w:rFonts w:eastAsia="Times New Roman" w:cs="Times New Roman"/>
              <w:bCs/>
              <w:color w:val="002060"/>
              <w:sz w:val="13"/>
              <w:szCs w:val="13"/>
              <w:lang w:eastAsia="en-GB"/>
            </w:rPr>
            <w:fldChar w:fldCharType="begin"/>
          </w:r>
          <w:r w:rsidRPr="002F188B">
            <w:rPr>
              <w:rFonts w:eastAsia="Times New Roman" w:cs="Times New Roman"/>
              <w:bCs/>
              <w:color w:val="002060"/>
              <w:sz w:val="13"/>
              <w:szCs w:val="13"/>
              <w:lang w:eastAsia="en-GB"/>
            </w:rPr>
            <w:instrText xml:space="preserve"> NUMPAGES  </w:instrText>
          </w:r>
          <w:r w:rsidRPr="002F188B">
            <w:rPr>
              <w:rFonts w:eastAsia="Times New Roman" w:cs="Times New Roman"/>
              <w:bCs/>
              <w:color w:val="002060"/>
              <w:sz w:val="13"/>
              <w:szCs w:val="13"/>
              <w:lang w:eastAsia="en-GB"/>
            </w:rPr>
            <w:fldChar w:fldCharType="separate"/>
          </w:r>
          <w:r w:rsidR="00055A29" w:rsidRPr="002F188B">
            <w:rPr>
              <w:rFonts w:eastAsia="Times New Roman" w:cs="Times New Roman"/>
              <w:bCs/>
              <w:noProof/>
              <w:color w:val="002060"/>
              <w:sz w:val="13"/>
              <w:szCs w:val="13"/>
              <w:lang w:eastAsia="en-GB"/>
            </w:rPr>
            <w:t>6</w:t>
          </w:r>
          <w:r w:rsidRPr="002F188B">
            <w:rPr>
              <w:rFonts w:eastAsia="Times New Roman" w:cs="Times New Roman"/>
              <w:bCs/>
              <w:color w:val="002060"/>
              <w:sz w:val="13"/>
              <w:szCs w:val="13"/>
              <w:lang w:eastAsia="en-GB"/>
            </w:rPr>
            <w:fldChar w:fldCharType="end"/>
          </w:r>
        </w:p>
      </w:tc>
    </w:tr>
    <w:tr w:rsidR="002F188B" w:rsidRPr="002F188B" w14:paraId="1B1AA7BE" w14:textId="77777777" w:rsidTr="003E7021">
      <w:trPr>
        <w:trHeight w:val="290"/>
      </w:trPr>
      <w:tc>
        <w:tcPr>
          <w:tcW w:w="1848" w:type="dxa"/>
        </w:tcPr>
        <w:p w14:paraId="1B1AA7BB" w14:textId="351BF3FE" w:rsidR="00B67F86" w:rsidRPr="002F188B" w:rsidRDefault="00B67F86" w:rsidP="00B7791D">
          <w:pPr>
            <w:spacing w:after="0" w:line="240" w:lineRule="auto"/>
            <w:rPr>
              <w:rFonts w:eastAsia="Times New Roman" w:cs="Times New Roman"/>
              <w:color w:val="002060"/>
              <w:sz w:val="13"/>
              <w:szCs w:val="13"/>
              <w:lang w:eastAsia="en-GB"/>
            </w:rPr>
          </w:pPr>
          <w:r w:rsidRPr="002F188B">
            <w:rPr>
              <w:rFonts w:eastAsia="Times New Roman" w:cs="Times New Roman"/>
              <w:color w:val="002060"/>
              <w:sz w:val="13"/>
              <w:szCs w:val="13"/>
              <w:lang w:eastAsia="en-GB"/>
            </w:rPr>
            <w:t>Status:</w:t>
          </w:r>
          <w:r w:rsidR="00DC4E6D" w:rsidRPr="002F188B">
            <w:rPr>
              <w:rFonts w:eastAsia="Times New Roman" w:cs="Times New Roman"/>
              <w:color w:val="002060"/>
              <w:sz w:val="13"/>
              <w:szCs w:val="13"/>
              <w:lang w:eastAsia="en-GB"/>
            </w:rPr>
            <w:t xml:space="preserve"> A1</w:t>
          </w:r>
        </w:p>
      </w:tc>
      <w:tc>
        <w:tcPr>
          <w:tcW w:w="6095" w:type="dxa"/>
        </w:tcPr>
        <w:p w14:paraId="1B1AA7BC" w14:textId="4E32A129" w:rsidR="00B67F86" w:rsidRPr="002F188B" w:rsidRDefault="00B67F86" w:rsidP="00B7791D">
          <w:pPr>
            <w:spacing w:after="0" w:line="240" w:lineRule="auto"/>
            <w:jc w:val="center"/>
            <w:rPr>
              <w:rFonts w:eastAsia="Times New Roman" w:cs="Times New Roman"/>
              <w:color w:val="002060"/>
              <w:sz w:val="13"/>
              <w:szCs w:val="13"/>
              <w:lang w:eastAsia="en-GB"/>
            </w:rPr>
          </w:pPr>
          <w:r w:rsidRPr="002F188B">
            <w:rPr>
              <w:rFonts w:eastAsia="Times New Roman" w:cs="Times New Roman"/>
              <w:color w:val="002060"/>
              <w:sz w:val="13"/>
              <w:szCs w:val="13"/>
              <w:lang w:eastAsia="en-GB"/>
            </w:rPr>
            <w:t xml:space="preserve">Security classification: </w:t>
          </w:r>
          <w:r w:rsidR="00DC4E6D" w:rsidRPr="002F188B">
            <w:rPr>
              <w:rFonts w:eastAsia="Times New Roman" w:cs="Times New Roman"/>
              <w:color w:val="002060"/>
              <w:sz w:val="13"/>
              <w:szCs w:val="13"/>
              <w:lang w:eastAsia="en-GB"/>
            </w:rPr>
            <w:t>Internal</w:t>
          </w:r>
        </w:p>
      </w:tc>
      <w:tc>
        <w:tcPr>
          <w:tcW w:w="1696" w:type="dxa"/>
        </w:tcPr>
        <w:p w14:paraId="1B1AA7BD" w14:textId="77777777" w:rsidR="00B67F86" w:rsidRPr="002F188B" w:rsidRDefault="00B67F86" w:rsidP="00B7791D">
          <w:pPr>
            <w:spacing w:after="0" w:line="240" w:lineRule="auto"/>
            <w:jc w:val="right"/>
            <w:rPr>
              <w:rFonts w:eastAsia="Times New Roman" w:cs="Times New Roman"/>
              <w:color w:val="002060"/>
              <w:sz w:val="13"/>
              <w:szCs w:val="14"/>
              <w:lang w:eastAsia="en-GB"/>
            </w:rPr>
          </w:pPr>
          <w:r w:rsidRPr="002F188B">
            <w:rPr>
              <w:rFonts w:eastAsia="Times New Roman" w:cs="Times New Roman"/>
              <w:color w:val="002060"/>
              <w:sz w:val="13"/>
              <w:szCs w:val="14"/>
              <w:lang w:eastAsia="en-GB"/>
            </w:rPr>
            <w:t xml:space="preserve">  </w:t>
          </w:r>
        </w:p>
      </w:tc>
    </w:tr>
  </w:tbl>
  <w:p w14:paraId="1B1AA7C1" w14:textId="77777777" w:rsidR="00B67F86" w:rsidRPr="00045B3E" w:rsidRDefault="00B67F86" w:rsidP="008A1106">
    <w:pPr>
      <w:pStyle w:val="Footer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C164B2" w14:textId="77777777" w:rsidR="002A272C" w:rsidRDefault="002A272C" w:rsidP="008A1106">
      <w:r>
        <w:separator/>
      </w:r>
    </w:p>
    <w:p w14:paraId="68410A9B" w14:textId="77777777" w:rsidR="002A272C" w:rsidRDefault="002A272C" w:rsidP="008A1106"/>
  </w:footnote>
  <w:footnote w:type="continuationSeparator" w:id="0">
    <w:p w14:paraId="29E8C6D6" w14:textId="77777777" w:rsidR="002A272C" w:rsidRDefault="002A272C" w:rsidP="008A1106">
      <w:r>
        <w:continuationSeparator/>
      </w:r>
    </w:p>
    <w:p w14:paraId="6220D42F" w14:textId="77777777" w:rsidR="002A272C" w:rsidRDefault="002A272C" w:rsidP="008A110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1AA7B3" w14:textId="63A18310" w:rsidR="00B67F86" w:rsidRDefault="002F188B" w:rsidP="008A1106">
    <w:pPr>
      <w:pStyle w:val="Header"/>
    </w:pPr>
    <w:r>
      <w:rPr>
        <w:noProof/>
      </w:rPr>
      <w:drawing>
        <wp:anchor distT="0" distB="0" distL="114300" distR="114300" simplePos="0" relativeHeight="251662336" behindDoc="0" locked="0" layoutInCell="1" allowOverlap="1" wp14:anchorId="58A8F201" wp14:editId="4B50519A">
          <wp:simplePos x="0" y="0"/>
          <wp:positionH relativeFrom="column">
            <wp:posOffset>-171450</wp:posOffset>
          </wp:positionH>
          <wp:positionV relativeFrom="paragraph">
            <wp:posOffset>6350</wp:posOffset>
          </wp:positionV>
          <wp:extent cx="2512849" cy="807720"/>
          <wp:effectExtent l="0" t="0" r="1905" b="0"/>
          <wp:wrapNone/>
          <wp:docPr id="8" name="Picture 8" descr="A picture containing hanging, clock, 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Henry_Construction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12849" cy="8077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00293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B1AA7C6" wp14:editId="15B51FD6">
              <wp:simplePos x="0" y="0"/>
              <wp:positionH relativeFrom="margin">
                <wp:align>right</wp:align>
              </wp:positionH>
              <wp:positionV relativeFrom="paragraph">
                <wp:posOffset>5715</wp:posOffset>
              </wp:positionV>
              <wp:extent cx="4199890" cy="453390"/>
              <wp:effectExtent l="0" t="0" r="10160" b="381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99890" cy="453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15055B" w14:textId="3D1AC477" w:rsidR="00D1790A" w:rsidRPr="002F188B" w:rsidRDefault="00B67F86" w:rsidP="00176AE3">
                          <w:pPr>
                            <w:pStyle w:val="HeadingL3"/>
                            <w:rPr>
                              <w:color w:val="002060"/>
                            </w:rPr>
                          </w:pPr>
                          <w:r w:rsidRPr="002F188B">
                            <w:rPr>
                              <w:color w:val="002060"/>
                            </w:rPr>
                            <w:t>PERMIT TO BREAK GROUND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1B1AA7C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79.5pt;margin-top:.45pt;width:330.7pt;height:35.7pt;z-index:251661312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" filled="f" stroked="f">
              <v:textbox style="mso-fit-shape-to-text:t" inset="0,0,0,0">
                <w:txbxContent>
                  <w:p w14:paraId="2715055B" w14:textId="3D1AC477" w:rsidR="00D1790A" w:rsidRPr="002F188B" w:rsidRDefault="00B67F86" w:rsidP="00176AE3">
                    <w:pPr>
                      <w:pStyle w:val="HeadingL3"/>
                      <w:rPr>
                        <w:color w:val="002060"/>
                      </w:rPr>
                    </w:pPr>
                    <w:r w:rsidRPr="002F188B">
                      <w:rPr>
                        <w:color w:val="002060"/>
                      </w:rPr>
                      <w:t>PERMIT TO BREAK GROUND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0001C7AF" w14:textId="29C20C3B" w:rsidR="00BD075A" w:rsidRPr="00B07B2C" w:rsidRDefault="00BD075A" w:rsidP="008A1106">
    <w:pPr>
      <w:pStyle w:val="Header"/>
      <w:rPr>
        <w:sz w:val="10"/>
      </w:rPr>
    </w:pPr>
  </w:p>
  <w:p w14:paraId="4079E3D0" w14:textId="486B9E37" w:rsidR="00757A5C" w:rsidRPr="00B07B2C" w:rsidRDefault="00757A5C" w:rsidP="008A1106">
    <w:pPr>
      <w:pStyle w:val="Header"/>
      <w:rPr>
        <w:sz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BD18BB"/>
    <w:multiLevelType w:val="hybridMultilevel"/>
    <w:tmpl w:val="3B0E121E"/>
    <w:lvl w:ilvl="0" w:tplc="8F58BDC6">
      <w:start w:val="1"/>
      <w:numFmt w:val="decimal"/>
      <w:pStyle w:val="Numberlist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345566"/>
    <w:multiLevelType w:val="hybridMultilevel"/>
    <w:tmpl w:val="A412BB7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E3BE1"/>
    <w:multiLevelType w:val="hybridMultilevel"/>
    <w:tmpl w:val="D8D60D68"/>
    <w:lvl w:ilvl="0" w:tplc="42D6690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BBDC8B" w:themeColor="accent3" w:themeTint="99"/>
        <w:sz w:val="19"/>
        <w:szCs w:val="19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565D6D"/>
    <w:multiLevelType w:val="hybridMultilevel"/>
    <w:tmpl w:val="C7EEA62C"/>
    <w:lvl w:ilvl="0" w:tplc="837CA4FE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AC2968"/>
    <w:multiLevelType w:val="hybridMultilevel"/>
    <w:tmpl w:val="B6ECEBBC"/>
    <w:lvl w:ilvl="0" w:tplc="3F18F976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b w:val="0"/>
        <w:i w:val="0"/>
        <w:color w:val="002060"/>
        <w:w w:val="100"/>
        <w:sz w:val="18"/>
        <w:szCs w:val="19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E204D1"/>
    <w:multiLevelType w:val="hybridMultilevel"/>
    <w:tmpl w:val="0BB8F370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5177C3"/>
    <w:multiLevelType w:val="hybridMultilevel"/>
    <w:tmpl w:val="B12A4C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B75D82"/>
    <w:multiLevelType w:val="hybridMultilevel"/>
    <w:tmpl w:val="0C2E8B0C"/>
    <w:lvl w:ilvl="0" w:tplc="EF902E64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  <w:b w:val="0"/>
        <w:i w:val="0"/>
        <w:color w:val="89C765"/>
        <w:w w:val="100"/>
        <w:sz w:val="19"/>
        <w:szCs w:val="19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7960EF0"/>
    <w:multiLevelType w:val="hybridMultilevel"/>
    <w:tmpl w:val="6734B544"/>
    <w:lvl w:ilvl="0" w:tplc="FC44514C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  <w:b w:val="0"/>
        <w:i w:val="0"/>
        <w:color w:val="8EC63F"/>
        <w:w w:val="100"/>
        <w:sz w:val="16"/>
        <w:szCs w:val="19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AD50A25"/>
    <w:multiLevelType w:val="hybridMultilevel"/>
    <w:tmpl w:val="8A8C86F8"/>
    <w:lvl w:ilvl="0" w:tplc="37E6C36A">
      <w:start w:val="1"/>
      <w:numFmt w:val="bullet"/>
      <w:pStyle w:val="ListParagraph"/>
      <w:lvlText w:val=""/>
      <w:lvlJc w:val="left"/>
      <w:pPr>
        <w:ind w:left="360" w:hanging="360"/>
      </w:pPr>
      <w:rPr>
        <w:rFonts w:ascii="Wingdings" w:hAnsi="Wingdings" w:hint="default"/>
        <w:b w:val="0"/>
        <w:i w:val="0"/>
        <w:color w:val="8EC63F"/>
        <w:w w:val="100"/>
        <w:sz w:val="16"/>
        <w:szCs w:val="19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4D47DE7"/>
    <w:multiLevelType w:val="hybridMultilevel"/>
    <w:tmpl w:val="2FD8C8AE"/>
    <w:lvl w:ilvl="0" w:tplc="42D6690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BBDC8B" w:themeColor="accent3" w:themeTint="99"/>
        <w:sz w:val="19"/>
        <w:szCs w:val="19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B4F2D1E"/>
    <w:multiLevelType w:val="hybridMultilevel"/>
    <w:tmpl w:val="B12A4C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8C2571"/>
    <w:multiLevelType w:val="hybridMultilevel"/>
    <w:tmpl w:val="503A2214"/>
    <w:lvl w:ilvl="0" w:tplc="D99CB12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4C4ABD"/>
    <w:multiLevelType w:val="hybridMultilevel"/>
    <w:tmpl w:val="B5EA80BE"/>
    <w:lvl w:ilvl="0" w:tplc="605E4A74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  <w:b w:val="0"/>
        <w:i w:val="0"/>
        <w:color w:val="89C765"/>
        <w:w w:val="100"/>
        <w:sz w:val="18"/>
        <w:szCs w:val="19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EE84342"/>
    <w:multiLevelType w:val="hybridMultilevel"/>
    <w:tmpl w:val="E79CDD64"/>
    <w:lvl w:ilvl="0" w:tplc="A3FC8200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b w:val="0"/>
        <w:i w:val="0"/>
        <w:color w:val="8EC63F"/>
        <w:w w:val="100"/>
        <w:sz w:val="18"/>
        <w:szCs w:val="19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C062D1"/>
    <w:multiLevelType w:val="hybridMultilevel"/>
    <w:tmpl w:val="64463B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821078"/>
    <w:multiLevelType w:val="hybridMultilevel"/>
    <w:tmpl w:val="1AA23D94"/>
    <w:lvl w:ilvl="0" w:tplc="6EA4F352"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D475A2"/>
    <w:multiLevelType w:val="hybridMultilevel"/>
    <w:tmpl w:val="B12A4C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F41BAE"/>
    <w:multiLevelType w:val="hybridMultilevel"/>
    <w:tmpl w:val="1D0CBA78"/>
    <w:lvl w:ilvl="0" w:tplc="1708F308">
      <w:start w:val="1"/>
      <w:numFmt w:val="bullet"/>
      <w:lvlText w:val="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7"/>
  </w:num>
  <w:num w:numId="4">
    <w:abstractNumId w:val="13"/>
  </w:num>
  <w:num w:numId="5">
    <w:abstractNumId w:val="15"/>
  </w:num>
  <w:num w:numId="6">
    <w:abstractNumId w:val="5"/>
  </w:num>
  <w:num w:numId="7">
    <w:abstractNumId w:val="8"/>
  </w:num>
  <w:num w:numId="8">
    <w:abstractNumId w:val="9"/>
  </w:num>
  <w:num w:numId="9">
    <w:abstractNumId w:val="0"/>
  </w:num>
  <w:num w:numId="10">
    <w:abstractNumId w:val="0"/>
    <w:lvlOverride w:ilvl="0">
      <w:startOverride w:val="1"/>
    </w:lvlOverride>
  </w:num>
  <w:num w:numId="11">
    <w:abstractNumId w:val="3"/>
  </w:num>
  <w:num w:numId="12">
    <w:abstractNumId w:val="18"/>
  </w:num>
  <w:num w:numId="13">
    <w:abstractNumId w:val="12"/>
  </w:num>
  <w:num w:numId="14">
    <w:abstractNumId w:val="11"/>
  </w:num>
  <w:num w:numId="15">
    <w:abstractNumId w:val="6"/>
  </w:num>
  <w:num w:numId="16">
    <w:abstractNumId w:val="17"/>
  </w:num>
  <w:num w:numId="17">
    <w:abstractNumId w:val="1"/>
  </w:num>
  <w:num w:numId="18">
    <w:abstractNumId w:val="14"/>
  </w:num>
  <w:num w:numId="19">
    <w:abstractNumId w:val="4"/>
  </w:num>
  <w:num w:numId="20">
    <w:abstractNumId w:val="16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BUJjc0sjI1NjA0tzYyUdpeDU4uLM/DyQAsNaAJAG4jssAAAA"/>
  </w:docVars>
  <w:rsids>
    <w:rsidRoot w:val="00B7791D"/>
    <w:rsid w:val="00000EC0"/>
    <w:rsid w:val="00005A65"/>
    <w:rsid w:val="000068F2"/>
    <w:rsid w:val="00007229"/>
    <w:rsid w:val="000117E1"/>
    <w:rsid w:val="0001277B"/>
    <w:rsid w:val="00012878"/>
    <w:rsid w:val="00015702"/>
    <w:rsid w:val="00015DC4"/>
    <w:rsid w:val="000165EC"/>
    <w:rsid w:val="00016D4B"/>
    <w:rsid w:val="0002359D"/>
    <w:rsid w:val="000241D5"/>
    <w:rsid w:val="0002536D"/>
    <w:rsid w:val="00030E88"/>
    <w:rsid w:val="00037269"/>
    <w:rsid w:val="00040D6E"/>
    <w:rsid w:val="00045B3E"/>
    <w:rsid w:val="00055A29"/>
    <w:rsid w:val="00057C70"/>
    <w:rsid w:val="00066920"/>
    <w:rsid w:val="00070D50"/>
    <w:rsid w:val="00076AE1"/>
    <w:rsid w:val="000839EA"/>
    <w:rsid w:val="00085880"/>
    <w:rsid w:val="000969ED"/>
    <w:rsid w:val="000A175F"/>
    <w:rsid w:val="000A5A68"/>
    <w:rsid w:val="000A7C4A"/>
    <w:rsid w:val="000B1A00"/>
    <w:rsid w:val="000C36A9"/>
    <w:rsid w:val="000C4788"/>
    <w:rsid w:val="000D0C58"/>
    <w:rsid w:val="000D3CAF"/>
    <w:rsid w:val="000D799C"/>
    <w:rsid w:val="000E41EB"/>
    <w:rsid w:val="00107BED"/>
    <w:rsid w:val="00115C4B"/>
    <w:rsid w:val="001232C4"/>
    <w:rsid w:val="001279A4"/>
    <w:rsid w:val="00130489"/>
    <w:rsid w:val="00130A36"/>
    <w:rsid w:val="001358FC"/>
    <w:rsid w:val="00137D28"/>
    <w:rsid w:val="00143684"/>
    <w:rsid w:val="00145D56"/>
    <w:rsid w:val="00146A08"/>
    <w:rsid w:val="00147ED5"/>
    <w:rsid w:val="00152A38"/>
    <w:rsid w:val="00155950"/>
    <w:rsid w:val="00156E64"/>
    <w:rsid w:val="00161775"/>
    <w:rsid w:val="00167D84"/>
    <w:rsid w:val="001750DE"/>
    <w:rsid w:val="00176AE3"/>
    <w:rsid w:val="00183654"/>
    <w:rsid w:val="001866B9"/>
    <w:rsid w:val="00186DCE"/>
    <w:rsid w:val="00190EB2"/>
    <w:rsid w:val="0019186D"/>
    <w:rsid w:val="00195CF4"/>
    <w:rsid w:val="001A2CE2"/>
    <w:rsid w:val="001A49AD"/>
    <w:rsid w:val="001B18EC"/>
    <w:rsid w:val="001C1A5E"/>
    <w:rsid w:val="001C691D"/>
    <w:rsid w:val="001E1987"/>
    <w:rsid w:val="001E2AB8"/>
    <w:rsid w:val="00202FA7"/>
    <w:rsid w:val="002125BC"/>
    <w:rsid w:val="002442C5"/>
    <w:rsid w:val="002508F1"/>
    <w:rsid w:val="00254C34"/>
    <w:rsid w:val="0025650F"/>
    <w:rsid w:val="0029450F"/>
    <w:rsid w:val="0029677A"/>
    <w:rsid w:val="002979EB"/>
    <w:rsid w:val="002A272C"/>
    <w:rsid w:val="002B3FDC"/>
    <w:rsid w:val="002C5DE5"/>
    <w:rsid w:val="002D1E07"/>
    <w:rsid w:val="002D4711"/>
    <w:rsid w:val="002F188B"/>
    <w:rsid w:val="002F2C24"/>
    <w:rsid w:val="002F5E67"/>
    <w:rsid w:val="00304073"/>
    <w:rsid w:val="003058E6"/>
    <w:rsid w:val="00305ABF"/>
    <w:rsid w:val="00313AB3"/>
    <w:rsid w:val="00336C9C"/>
    <w:rsid w:val="0034585B"/>
    <w:rsid w:val="00350A90"/>
    <w:rsid w:val="00350F38"/>
    <w:rsid w:val="0035552A"/>
    <w:rsid w:val="00357016"/>
    <w:rsid w:val="00357912"/>
    <w:rsid w:val="003631BD"/>
    <w:rsid w:val="00364C7E"/>
    <w:rsid w:val="003704D5"/>
    <w:rsid w:val="00376424"/>
    <w:rsid w:val="0037676E"/>
    <w:rsid w:val="00377256"/>
    <w:rsid w:val="003811D0"/>
    <w:rsid w:val="00386B63"/>
    <w:rsid w:val="00395E09"/>
    <w:rsid w:val="003B786E"/>
    <w:rsid w:val="003C7AF1"/>
    <w:rsid w:val="003E7021"/>
    <w:rsid w:val="003F2DCA"/>
    <w:rsid w:val="00400497"/>
    <w:rsid w:val="00400B72"/>
    <w:rsid w:val="00454190"/>
    <w:rsid w:val="00457ED2"/>
    <w:rsid w:val="00464BDD"/>
    <w:rsid w:val="0047007E"/>
    <w:rsid w:val="00474573"/>
    <w:rsid w:val="004752DD"/>
    <w:rsid w:val="00477FE0"/>
    <w:rsid w:val="0049269C"/>
    <w:rsid w:val="00492824"/>
    <w:rsid w:val="00496905"/>
    <w:rsid w:val="004C3752"/>
    <w:rsid w:val="004C41B0"/>
    <w:rsid w:val="004D189D"/>
    <w:rsid w:val="004E3FD2"/>
    <w:rsid w:val="004E4583"/>
    <w:rsid w:val="004F37BA"/>
    <w:rsid w:val="004F6126"/>
    <w:rsid w:val="004F7159"/>
    <w:rsid w:val="00510E4B"/>
    <w:rsid w:val="00535CC0"/>
    <w:rsid w:val="00541EED"/>
    <w:rsid w:val="00556515"/>
    <w:rsid w:val="00566372"/>
    <w:rsid w:val="00576297"/>
    <w:rsid w:val="0058086B"/>
    <w:rsid w:val="0059303F"/>
    <w:rsid w:val="005A6DBA"/>
    <w:rsid w:val="005B0E7D"/>
    <w:rsid w:val="005B309D"/>
    <w:rsid w:val="005B5C43"/>
    <w:rsid w:val="005B7E3E"/>
    <w:rsid w:val="005E4E31"/>
    <w:rsid w:val="005F7EA8"/>
    <w:rsid w:val="00627AD0"/>
    <w:rsid w:val="0063079B"/>
    <w:rsid w:val="00642363"/>
    <w:rsid w:val="00645D88"/>
    <w:rsid w:val="00653F34"/>
    <w:rsid w:val="00660E93"/>
    <w:rsid w:val="006652CD"/>
    <w:rsid w:val="00665D90"/>
    <w:rsid w:val="00672164"/>
    <w:rsid w:val="00677009"/>
    <w:rsid w:val="006915B8"/>
    <w:rsid w:val="0069194C"/>
    <w:rsid w:val="00693713"/>
    <w:rsid w:val="006979C4"/>
    <w:rsid w:val="006A0952"/>
    <w:rsid w:val="006B1F0E"/>
    <w:rsid w:val="006D014B"/>
    <w:rsid w:val="006D3305"/>
    <w:rsid w:val="006F0400"/>
    <w:rsid w:val="006F4879"/>
    <w:rsid w:val="007125AC"/>
    <w:rsid w:val="00713F05"/>
    <w:rsid w:val="007167F5"/>
    <w:rsid w:val="00716B8B"/>
    <w:rsid w:val="00721ACA"/>
    <w:rsid w:val="00724F49"/>
    <w:rsid w:val="00726EC4"/>
    <w:rsid w:val="0073032A"/>
    <w:rsid w:val="0074007A"/>
    <w:rsid w:val="0075602B"/>
    <w:rsid w:val="00757A5C"/>
    <w:rsid w:val="00760001"/>
    <w:rsid w:val="00772D6E"/>
    <w:rsid w:val="007825A2"/>
    <w:rsid w:val="00782D0E"/>
    <w:rsid w:val="007A03AD"/>
    <w:rsid w:val="007A26CD"/>
    <w:rsid w:val="007B7735"/>
    <w:rsid w:val="007F10FD"/>
    <w:rsid w:val="007F610E"/>
    <w:rsid w:val="00801909"/>
    <w:rsid w:val="008019B3"/>
    <w:rsid w:val="0080512F"/>
    <w:rsid w:val="00806CD5"/>
    <w:rsid w:val="00807CA1"/>
    <w:rsid w:val="008203DF"/>
    <w:rsid w:val="00826EDD"/>
    <w:rsid w:val="00832B27"/>
    <w:rsid w:val="008508F5"/>
    <w:rsid w:val="00850948"/>
    <w:rsid w:val="0085165B"/>
    <w:rsid w:val="00865870"/>
    <w:rsid w:val="00866BF5"/>
    <w:rsid w:val="00870C80"/>
    <w:rsid w:val="0087168C"/>
    <w:rsid w:val="00875F46"/>
    <w:rsid w:val="0088587D"/>
    <w:rsid w:val="00890C4A"/>
    <w:rsid w:val="00892962"/>
    <w:rsid w:val="0089339F"/>
    <w:rsid w:val="008A1106"/>
    <w:rsid w:val="008A1A56"/>
    <w:rsid w:val="008A636D"/>
    <w:rsid w:val="008B1531"/>
    <w:rsid w:val="008B36A1"/>
    <w:rsid w:val="008D332A"/>
    <w:rsid w:val="008D352C"/>
    <w:rsid w:val="008E250B"/>
    <w:rsid w:val="008E2FD2"/>
    <w:rsid w:val="008F04EB"/>
    <w:rsid w:val="00901B07"/>
    <w:rsid w:val="00904925"/>
    <w:rsid w:val="00905F4F"/>
    <w:rsid w:val="00922D35"/>
    <w:rsid w:val="00927122"/>
    <w:rsid w:val="009310F6"/>
    <w:rsid w:val="009362B3"/>
    <w:rsid w:val="00944E45"/>
    <w:rsid w:val="00952E7F"/>
    <w:rsid w:val="0095386E"/>
    <w:rsid w:val="00964016"/>
    <w:rsid w:val="00977E53"/>
    <w:rsid w:val="009873D8"/>
    <w:rsid w:val="009A06DB"/>
    <w:rsid w:val="009A11EB"/>
    <w:rsid w:val="009A6AE8"/>
    <w:rsid w:val="009B422B"/>
    <w:rsid w:val="009B4BAC"/>
    <w:rsid w:val="009B65DB"/>
    <w:rsid w:val="009D24A5"/>
    <w:rsid w:val="009D535A"/>
    <w:rsid w:val="009D5CC3"/>
    <w:rsid w:val="009D6496"/>
    <w:rsid w:val="009D72DD"/>
    <w:rsid w:val="009E4F6E"/>
    <w:rsid w:val="00A0065B"/>
    <w:rsid w:val="00A0083B"/>
    <w:rsid w:val="00A03DBB"/>
    <w:rsid w:val="00A118C7"/>
    <w:rsid w:val="00A21773"/>
    <w:rsid w:val="00A271A7"/>
    <w:rsid w:val="00A36B87"/>
    <w:rsid w:val="00A541F8"/>
    <w:rsid w:val="00A606B0"/>
    <w:rsid w:val="00A7396C"/>
    <w:rsid w:val="00A770C7"/>
    <w:rsid w:val="00A771F7"/>
    <w:rsid w:val="00A85F3C"/>
    <w:rsid w:val="00A90453"/>
    <w:rsid w:val="00AA3A20"/>
    <w:rsid w:val="00AA6946"/>
    <w:rsid w:val="00AB5026"/>
    <w:rsid w:val="00AC36DC"/>
    <w:rsid w:val="00AD2F12"/>
    <w:rsid w:val="00AE2613"/>
    <w:rsid w:val="00AE4C30"/>
    <w:rsid w:val="00B01E80"/>
    <w:rsid w:val="00B07B2C"/>
    <w:rsid w:val="00B1781C"/>
    <w:rsid w:val="00B2348C"/>
    <w:rsid w:val="00B32BA4"/>
    <w:rsid w:val="00B410CE"/>
    <w:rsid w:val="00B45504"/>
    <w:rsid w:val="00B4723A"/>
    <w:rsid w:val="00B53C31"/>
    <w:rsid w:val="00B6146B"/>
    <w:rsid w:val="00B63357"/>
    <w:rsid w:val="00B67F86"/>
    <w:rsid w:val="00B774A5"/>
    <w:rsid w:val="00B7791D"/>
    <w:rsid w:val="00B82BBD"/>
    <w:rsid w:val="00BA7426"/>
    <w:rsid w:val="00BB7F62"/>
    <w:rsid w:val="00BC1B85"/>
    <w:rsid w:val="00BC48D6"/>
    <w:rsid w:val="00BC666C"/>
    <w:rsid w:val="00BC7C5B"/>
    <w:rsid w:val="00BC7E97"/>
    <w:rsid w:val="00BD075A"/>
    <w:rsid w:val="00BD075C"/>
    <w:rsid w:val="00BD10EF"/>
    <w:rsid w:val="00BD2C1E"/>
    <w:rsid w:val="00BD389D"/>
    <w:rsid w:val="00BE0441"/>
    <w:rsid w:val="00BE1393"/>
    <w:rsid w:val="00BE49D8"/>
    <w:rsid w:val="00BE5FF7"/>
    <w:rsid w:val="00BF2A47"/>
    <w:rsid w:val="00C1237A"/>
    <w:rsid w:val="00C15446"/>
    <w:rsid w:val="00C23709"/>
    <w:rsid w:val="00C267B7"/>
    <w:rsid w:val="00C2708E"/>
    <w:rsid w:val="00C346AA"/>
    <w:rsid w:val="00C34D71"/>
    <w:rsid w:val="00C34E9D"/>
    <w:rsid w:val="00C36B6A"/>
    <w:rsid w:val="00C42039"/>
    <w:rsid w:val="00C46B76"/>
    <w:rsid w:val="00C52070"/>
    <w:rsid w:val="00C5743C"/>
    <w:rsid w:val="00C57A94"/>
    <w:rsid w:val="00C66715"/>
    <w:rsid w:val="00C67112"/>
    <w:rsid w:val="00C84C16"/>
    <w:rsid w:val="00C91B95"/>
    <w:rsid w:val="00C91C94"/>
    <w:rsid w:val="00C93720"/>
    <w:rsid w:val="00C95F75"/>
    <w:rsid w:val="00C97E97"/>
    <w:rsid w:val="00CA16B9"/>
    <w:rsid w:val="00CA655A"/>
    <w:rsid w:val="00CB067B"/>
    <w:rsid w:val="00CB3A03"/>
    <w:rsid w:val="00CB5854"/>
    <w:rsid w:val="00CC5073"/>
    <w:rsid w:val="00CC724F"/>
    <w:rsid w:val="00CE27B5"/>
    <w:rsid w:val="00CF2882"/>
    <w:rsid w:val="00CF5AA1"/>
    <w:rsid w:val="00CF7FF5"/>
    <w:rsid w:val="00D00293"/>
    <w:rsid w:val="00D02036"/>
    <w:rsid w:val="00D042AE"/>
    <w:rsid w:val="00D1790A"/>
    <w:rsid w:val="00D235C1"/>
    <w:rsid w:val="00D2381E"/>
    <w:rsid w:val="00D255B1"/>
    <w:rsid w:val="00D428C6"/>
    <w:rsid w:val="00D44513"/>
    <w:rsid w:val="00D478E4"/>
    <w:rsid w:val="00D5089E"/>
    <w:rsid w:val="00D52DE6"/>
    <w:rsid w:val="00D55A4D"/>
    <w:rsid w:val="00D57EBE"/>
    <w:rsid w:val="00D7230B"/>
    <w:rsid w:val="00D7508A"/>
    <w:rsid w:val="00D83C74"/>
    <w:rsid w:val="00D97EE1"/>
    <w:rsid w:val="00DA3A85"/>
    <w:rsid w:val="00DB0F3D"/>
    <w:rsid w:val="00DB4D1E"/>
    <w:rsid w:val="00DC4A3F"/>
    <w:rsid w:val="00DC4E6D"/>
    <w:rsid w:val="00DD15F6"/>
    <w:rsid w:val="00DE7AB0"/>
    <w:rsid w:val="00E03E9B"/>
    <w:rsid w:val="00E0532E"/>
    <w:rsid w:val="00E10DFB"/>
    <w:rsid w:val="00E1270A"/>
    <w:rsid w:val="00E16BEC"/>
    <w:rsid w:val="00E30C3A"/>
    <w:rsid w:val="00E343DD"/>
    <w:rsid w:val="00E4148F"/>
    <w:rsid w:val="00E46082"/>
    <w:rsid w:val="00E542B9"/>
    <w:rsid w:val="00E55AE2"/>
    <w:rsid w:val="00E57638"/>
    <w:rsid w:val="00E73E8C"/>
    <w:rsid w:val="00E754F2"/>
    <w:rsid w:val="00E801CD"/>
    <w:rsid w:val="00E905F0"/>
    <w:rsid w:val="00E94B8E"/>
    <w:rsid w:val="00E95155"/>
    <w:rsid w:val="00EA0299"/>
    <w:rsid w:val="00EB002B"/>
    <w:rsid w:val="00EB7B3C"/>
    <w:rsid w:val="00EC291A"/>
    <w:rsid w:val="00ED39C3"/>
    <w:rsid w:val="00ED65F7"/>
    <w:rsid w:val="00EE602C"/>
    <w:rsid w:val="00EF23DF"/>
    <w:rsid w:val="00F025D2"/>
    <w:rsid w:val="00F05F1A"/>
    <w:rsid w:val="00F17E2E"/>
    <w:rsid w:val="00F35CA9"/>
    <w:rsid w:val="00F6797B"/>
    <w:rsid w:val="00F67D6D"/>
    <w:rsid w:val="00F72FB8"/>
    <w:rsid w:val="00F834AD"/>
    <w:rsid w:val="00FB5116"/>
    <w:rsid w:val="00FB7FAC"/>
    <w:rsid w:val="00FC30A3"/>
    <w:rsid w:val="00FC34F5"/>
    <w:rsid w:val="00FC4CAA"/>
    <w:rsid w:val="00FD2788"/>
    <w:rsid w:val="00FD35A8"/>
    <w:rsid w:val="00FE391F"/>
    <w:rsid w:val="00FF1881"/>
    <w:rsid w:val="00FF1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1AA6AC"/>
  <w15:docId w15:val="{B04ACA48-CD6E-4DB9-AEF3-E57EB87A3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6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AB5026"/>
    <w:pPr>
      <w:spacing w:after="120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3704D5"/>
    <w:pPr>
      <w:tabs>
        <w:tab w:val="left" w:pos="1701"/>
        <w:tab w:val="right" w:pos="9026"/>
      </w:tabs>
      <w:spacing w:after="0"/>
      <w:outlineLvl w:val="0"/>
    </w:pPr>
    <w:rPr>
      <w:b/>
      <w:color w:val="225A40" w:themeColor="accent1"/>
      <w:sz w:val="72"/>
      <w:szCs w:val="32"/>
    </w:rPr>
  </w:style>
  <w:style w:type="paragraph" w:styleId="Heading2">
    <w:name w:val="heading 2"/>
    <w:basedOn w:val="Normal"/>
    <w:next w:val="Normal"/>
    <w:link w:val="Heading2Char"/>
    <w:uiPriority w:val="5"/>
    <w:qFormat/>
    <w:rsid w:val="00015702"/>
    <w:pPr>
      <w:tabs>
        <w:tab w:val="left" w:pos="1701"/>
        <w:tab w:val="right" w:pos="9026"/>
      </w:tabs>
      <w:spacing w:after="0"/>
      <w:outlineLvl w:val="1"/>
    </w:pPr>
    <w:rPr>
      <w:rFonts w:cs="Arial"/>
      <w:color w:val="8EC63F" w:themeColor="accent3"/>
      <w:sz w:val="56"/>
      <w:szCs w:val="24"/>
    </w:rPr>
  </w:style>
  <w:style w:type="paragraph" w:styleId="Heading3">
    <w:name w:val="heading 3"/>
    <w:basedOn w:val="Normal"/>
    <w:next w:val="Normal"/>
    <w:link w:val="Heading3Char"/>
    <w:uiPriority w:val="11"/>
    <w:semiHidden/>
    <w:qFormat/>
    <w:rsid w:val="00D478E4"/>
    <w:pPr>
      <w:spacing w:before="200" w:after="0" w:line="271" w:lineRule="auto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11"/>
    <w:semiHidden/>
    <w:qFormat/>
    <w:rsid w:val="00A541F8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11"/>
    <w:semiHidden/>
    <w:qFormat/>
    <w:rsid w:val="00A541F8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11"/>
    <w:semiHidden/>
    <w:qFormat/>
    <w:rsid w:val="00A541F8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11"/>
    <w:semiHidden/>
    <w:qFormat/>
    <w:rsid w:val="00A541F8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11"/>
    <w:semiHidden/>
    <w:qFormat/>
    <w:rsid w:val="00A541F8"/>
    <w:pPr>
      <w:spacing w:after="0"/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11"/>
    <w:semiHidden/>
    <w:qFormat/>
    <w:rsid w:val="00A541F8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4"/>
    <w:rsid w:val="003704D5"/>
    <w:rPr>
      <w:rFonts w:ascii="Arial" w:hAnsi="Arial"/>
      <w:b/>
      <w:color w:val="225A40" w:themeColor="accent1"/>
      <w:sz w:val="72"/>
      <w:szCs w:val="32"/>
    </w:rPr>
  </w:style>
  <w:style w:type="character" w:customStyle="1" w:styleId="Heading2Char">
    <w:name w:val="Heading 2 Char"/>
    <w:basedOn w:val="DefaultParagraphFont"/>
    <w:link w:val="Heading2"/>
    <w:uiPriority w:val="5"/>
    <w:rsid w:val="00015702"/>
    <w:rPr>
      <w:rFonts w:ascii="Arial" w:hAnsi="Arial" w:cs="Arial"/>
      <w:color w:val="8EC63F" w:themeColor="accent3"/>
      <w:sz w:val="56"/>
      <w:szCs w:val="24"/>
    </w:rPr>
  </w:style>
  <w:style w:type="character" w:customStyle="1" w:styleId="Heading3Char">
    <w:name w:val="Heading 3 Char"/>
    <w:basedOn w:val="DefaultParagraphFont"/>
    <w:link w:val="Heading3"/>
    <w:uiPriority w:val="11"/>
    <w:semiHidden/>
    <w:rsid w:val="00BE0441"/>
    <w:rPr>
      <w:rFonts w:ascii="Arial" w:eastAsiaTheme="majorEastAsia" w:hAnsi="Arial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11"/>
    <w:semiHidden/>
    <w:rsid w:val="00BE044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11"/>
    <w:semiHidden/>
    <w:rsid w:val="00BE044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11"/>
    <w:semiHidden/>
    <w:rsid w:val="00BE044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11"/>
    <w:semiHidden/>
    <w:rsid w:val="00BE044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11"/>
    <w:semiHidden/>
    <w:rsid w:val="00BE044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1"/>
    <w:semiHidden/>
    <w:rsid w:val="00BE044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SecondTitle"/>
    <w:link w:val="TitleChar"/>
    <w:qFormat/>
    <w:rsid w:val="008A1106"/>
    <w:pPr>
      <w:jc w:val="right"/>
    </w:pPr>
    <w:rPr>
      <w:b/>
      <w:caps/>
      <w:color w:val="225A40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8A1106"/>
    <w:rPr>
      <w:rFonts w:ascii="Arial" w:hAnsi="Arial"/>
      <w:b/>
      <w:caps/>
      <w:color w:val="225A40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C5743C"/>
    <w:pPr>
      <w:spacing w:after="0"/>
    </w:pPr>
    <w:rPr>
      <w:rFonts w:cs="Arial"/>
      <w:color w:val="00461C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155950"/>
    <w:rPr>
      <w:rFonts w:ascii="Arial" w:hAnsi="Arial" w:cs="Arial"/>
      <w:color w:val="00461C"/>
    </w:rPr>
  </w:style>
  <w:style w:type="character" w:styleId="Strong">
    <w:name w:val="Strong"/>
    <w:uiPriority w:val="10"/>
    <w:qFormat/>
    <w:rsid w:val="00A606B0"/>
    <w:rPr>
      <w:b/>
    </w:rPr>
  </w:style>
  <w:style w:type="character" w:styleId="Emphasis">
    <w:name w:val="Emphasis"/>
    <w:uiPriority w:val="20"/>
    <w:semiHidden/>
    <w:qFormat/>
    <w:rsid w:val="00A541F8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9"/>
    <w:semiHidden/>
    <w:qFormat/>
    <w:rsid w:val="00A541F8"/>
    <w:pPr>
      <w:spacing w:after="0"/>
    </w:pPr>
  </w:style>
  <w:style w:type="paragraph" w:styleId="ListParagraph">
    <w:name w:val="List Paragraph"/>
    <w:basedOn w:val="Normal"/>
    <w:link w:val="ListParagraphChar"/>
    <w:uiPriority w:val="34"/>
    <w:qFormat/>
    <w:rsid w:val="00195CF4"/>
    <w:pPr>
      <w:numPr>
        <w:numId w:val="8"/>
      </w:numPr>
      <w:ind w:left="357" w:hanging="357"/>
      <w:contextualSpacing/>
    </w:pPr>
  </w:style>
  <w:style w:type="character" w:styleId="SubtleEmphasis">
    <w:name w:val="Subtle Emphasis"/>
    <w:uiPriority w:val="19"/>
    <w:semiHidden/>
    <w:qFormat/>
    <w:rsid w:val="00A541F8"/>
    <w:rPr>
      <w:i/>
      <w:iCs/>
    </w:rPr>
  </w:style>
  <w:style w:type="character" w:styleId="IntenseEmphasis">
    <w:name w:val="Intense Emphasis"/>
    <w:uiPriority w:val="21"/>
    <w:semiHidden/>
    <w:qFormat/>
    <w:rsid w:val="00A541F8"/>
    <w:rPr>
      <w:b/>
      <w:bCs/>
    </w:rPr>
  </w:style>
  <w:style w:type="character" w:styleId="IntenseReference">
    <w:name w:val="Intense Reference"/>
    <w:uiPriority w:val="32"/>
    <w:semiHidden/>
    <w:qFormat/>
    <w:rsid w:val="00A541F8"/>
    <w:rPr>
      <w:smallCaps/>
      <w:spacing w:val="5"/>
      <w:u w:val="single"/>
    </w:rPr>
  </w:style>
  <w:style w:type="character" w:styleId="BookTitle">
    <w:name w:val="Book Title"/>
    <w:uiPriority w:val="33"/>
    <w:semiHidden/>
    <w:qFormat/>
    <w:rsid w:val="00A541F8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qFormat/>
    <w:rsid w:val="00A541F8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7B77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rsid w:val="00B410CE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5950"/>
    <w:rPr>
      <w:rFonts w:ascii="Arial" w:hAnsi="Arial"/>
    </w:rPr>
  </w:style>
  <w:style w:type="paragraph" w:styleId="Footer">
    <w:name w:val="footer"/>
    <w:basedOn w:val="Normal"/>
    <w:link w:val="FooterChar"/>
    <w:uiPriority w:val="99"/>
    <w:semiHidden/>
    <w:rsid w:val="00155950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55950"/>
    <w:rPr>
      <w:rFonts w:ascii="Arial" w:hAnsi="Arial"/>
    </w:rPr>
  </w:style>
  <w:style w:type="paragraph" w:styleId="BalloonText">
    <w:name w:val="Balloon Text"/>
    <w:basedOn w:val="Normal"/>
    <w:link w:val="BalloonTextChar"/>
    <w:uiPriority w:val="99"/>
    <w:semiHidden/>
    <w:rsid w:val="00B410C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950"/>
    <w:rPr>
      <w:rFonts w:ascii="Tahoma" w:hAnsi="Tahoma" w:cs="Tahoma"/>
      <w:sz w:val="16"/>
      <w:szCs w:val="16"/>
    </w:rPr>
  </w:style>
  <w:style w:type="paragraph" w:customStyle="1" w:styleId="Client">
    <w:name w:val="Client"/>
    <w:aliases w:val="Value,Period"/>
    <w:basedOn w:val="Normal"/>
    <w:uiPriority w:val="2"/>
    <w:qFormat/>
    <w:rsid w:val="006B1F0E"/>
    <w:pPr>
      <w:spacing w:before="60" w:after="0"/>
      <w:contextualSpacing/>
    </w:pPr>
  </w:style>
  <w:style w:type="paragraph" w:customStyle="1" w:styleId="SecondTitle">
    <w:name w:val="Second Title"/>
    <w:basedOn w:val="Title"/>
    <w:uiPriority w:val="1"/>
    <w:qFormat/>
    <w:rsid w:val="00D5089E"/>
    <w:rPr>
      <w:b w:val="0"/>
    </w:rPr>
  </w:style>
  <w:style w:type="paragraph" w:customStyle="1" w:styleId="Imagecaptions">
    <w:name w:val="Image captions"/>
    <w:basedOn w:val="Normal"/>
    <w:uiPriority w:val="9"/>
    <w:qFormat/>
    <w:rsid w:val="007825A2"/>
    <w:pPr>
      <w:spacing w:before="120"/>
    </w:pPr>
    <w:rPr>
      <w:b/>
      <w:sz w:val="16"/>
    </w:rPr>
  </w:style>
  <w:style w:type="paragraph" w:customStyle="1" w:styleId="Footer-Filenumber">
    <w:name w:val="Footer - File number"/>
    <w:basedOn w:val="Normal"/>
    <w:uiPriority w:val="11"/>
    <w:qFormat/>
    <w:rsid w:val="00155950"/>
    <w:pPr>
      <w:tabs>
        <w:tab w:val="left" w:pos="6946"/>
      </w:tabs>
      <w:spacing w:after="0"/>
    </w:pPr>
    <w:rPr>
      <w:rFonts w:cs="Arial"/>
      <w:noProof/>
      <w:color w:val="89C765"/>
      <w:sz w:val="16"/>
      <w:szCs w:val="16"/>
      <w:lang w:eastAsia="en-GB"/>
    </w:rPr>
  </w:style>
  <w:style w:type="paragraph" w:customStyle="1" w:styleId="Mainimage">
    <w:name w:val="Main image"/>
    <w:basedOn w:val="Client"/>
    <w:uiPriority w:val="3"/>
    <w:semiHidden/>
    <w:qFormat/>
    <w:rsid w:val="0047007E"/>
    <w:pPr>
      <w:spacing w:before="0"/>
      <w:ind w:left="-113"/>
      <w:jc w:val="center"/>
    </w:pPr>
  </w:style>
  <w:style w:type="paragraph" w:customStyle="1" w:styleId="Images">
    <w:name w:val="Images"/>
    <w:basedOn w:val="Normal"/>
    <w:uiPriority w:val="8"/>
    <w:qFormat/>
    <w:rsid w:val="00BE0441"/>
    <w:pPr>
      <w:spacing w:after="60"/>
    </w:pPr>
    <w:rPr>
      <w:noProof/>
      <w:lang w:eastAsia="en-GB"/>
    </w:rPr>
  </w:style>
  <w:style w:type="paragraph" w:customStyle="1" w:styleId="ProjectProfiles">
    <w:name w:val="Project Profiles"/>
    <w:basedOn w:val="Title"/>
    <w:link w:val="ProjectProfilesChar"/>
    <w:uiPriority w:val="6"/>
    <w:qFormat/>
    <w:rsid w:val="002F5E67"/>
    <w:rPr>
      <w:rFonts w:ascii="Franklin Gothic Demi" w:hAnsi="Franklin Gothic Demi"/>
      <w:sz w:val="32"/>
    </w:rPr>
  </w:style>
  <w:style w:type="character" w:customStyle="1" w:styleId="ProjectProfilesChar">
    <w:name w:val="Project Profiles Char"/>
    <w:basedOn w:val="TitleChar"/>
    <w:link w:val="ProjectProfiles"/>
    <w:uiPriority w:val="6"/>
    <w:rsid w:val="002F5E67"/>
    <w:rPr>
      <w:rFonts w:ascii="Franklin Gothic Demi" w:hAnsi="Franklin Gothic Demi"/>
      <w:b/>
      <w:caps/>
      <w:color w:val="89C76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21ACA"/>
    <w:rPr>
      <w:strike w:val="0"/>
      <w:dstrike w:val="0"/>
      <w:color w:val="0000FF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721ACA"/>
    <w:pPr>
      <w:spacing w:before="150" w:after="150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stepnumber2">
    <w:name w:val="stepnumber2"/>
    <w:basedOn w:val="DefaultParagraphFont"/>
    <w:rsid w:val="00721ACA"/>
  </w:style>
  <w:style w:type="paragraph" w:styleId="IntenseQuote">
    <w:name w:val="Intense Quote"/>
    <w:basedOn w:val="Normal"/>
    <w:next w:val="Normal"/>
    <w:link w:val="IntenseQuoteChar"/>
    <w:uiPriority w:val="30"/>
    <w:qFormat/>
    <w:rsid w:val="00D57EBE"/>
    <w:pPr>
      <w:spacing w:after="0"/>
    </w:pPr>
    <w:rPr>
      <w:rFonts w:eastAsia="Times New Roman" w:cs="Times New Roman"/>
      <w:color w:val="00461C"/>
      <w:sz w:val="13"/>
      <w:szCs w:val="14"/>
      <w:lang w:eastAsia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7EBE"/>
    <w:rPr>
      <w:rFonts w:ascii="Arial" w:eastAsia="Times New Roman" w:hAnsi="Arial" w:cs="Times New Roman"/>
      <w:color w:val="00461C"/>
      <w:sz w:val="13"/>
      <w:szCs w:val="14"/>
      <w:lang w:eastAsia="en-GB"/>
    </w:rPr>
  </w:style>
  <w:style w:type="paragraph" w:customStyle="1" w:styleId="Body">
    <w:name w:val="Body"/>
    <w:basedOn w:val="Normal"/>
    <w:link w:val="BodyChar"/>
    <w:uiPriority w:val="6"/>
    <w:rsid w:val="008A1106"/>
  </w:style>
  <w:style w:type="paragraph" w:customStyle="1" w:styleId="Normalbeforenextsection">
    <w:name w:val="Normal before next section"/>
    <w:basedOn w:val="Normal"/>
    <w:link w:val="NormalbeforenextsectionChar"/>
    <w:uiPriority w:val="6"/>
    <w:rsid w:val="00015702"/>
    <w:pPr>
      <w:spacing w:after="240"/>
    </w:pPr>
  </w:style>
  <w:style w:type="character" w:customStyle="1" w:styleId="BodyChar">
    <w:name w:val="Body Char"/>
    <w:basedOn w:val="DefaultParagraphFont"/>
    <w:link w:val="Body"/>
    <w:uiPriority w:val="6"/>
    <w:rsid w:val="008A1106"/>
    <w:rPr>
      <w:rFonts w:ascii="Arial" w:hAnsi="Arial"/>
      <w:sz w:val="20"/>
    </w:rPr>
  </w:style>
  <w:style w:type="paragraph" w:customStyle="1" w:styleId="ListBeforepara">
    <w:name w:val="List Before para"/>
    <w:basedOn w:val="ListParagraph"/>
    <w:link w:val="ListBeforeparaChar"/>
    <w:uiPriority w:val="6"/>
    <w:rsid w:val="008A1106"/>
    <w:pPr>
      <w:spacing w:after="240"/>
    </w:pPr>
  </w:style>
  <w:style w:type="character" w:customStyle="1" w:styleId="NormalbeforenextsectionChar">
    <w:name w:val="Normal before next section Char"/>
    <w:basedOn w:val="DefaultParagraphFont"/>
    <w:link w:val="Normalbeforenextsection"/>
    <w:uiPriority w:val="6"/>
    <w:rsid w:val="00015702"/>
    <w:rPr>
      <w:rFonts w:ascii="Arial" w:hAnsi="Arial"/>
      <w:sz w:val="20"/>
    </w:rPr>
  </w:style>
  <w:style w:type="paragraph" w:customStyle="1" w:styleId="HeadingL3">
    <w:name w:val="Heading L3"/>
    <w:basedOn w:val="Title"/>
    <w:link w:val="HeadingL3Char"/>
    <w:uiPriority w:val="6"/>
    <w:qFormat/>
    <w:rsid w:val="00A770C7"/>
    <w:pPr>
      <w:spacing w:after="0" w:line="240" w:lineRule="auto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195CF4"/>
    <w:rPr>
      <w:rFonts w:ascii="Arial" w:hAnsi="Arial"/>
      <w:sz w:val="20"/>
    </w:rPr>
  </w:style>
  <w:style w:type="character" w:customStyle="1" w:styleId="ListBeforeparaChar">
    <w:name w:val="List Before para Char"/>
    <w:basedOn w:val="ListParagraphChar"/>
    <w:link w:val="ListBeforepara"/>
    <w:uiPriority w:val="6"/>
    <w:rsid w:val="008A1106"/>
    <w:rPr>
      <w:rFonts w:ascii="Arial" w:hAnsi="Arial"/>
      <w:sz w:val="20"/>
    </w:rPr>
  </w:style>
  <w:style w:type="paragraph" w:customStyle="1" w:styleId="HeadingL4">
    <w:name w:val="Heading L4"/>
    <w:basedOn w:val="HeadingL3"/>
    <w:link w:val="HeadingL4Char"/>
    <w:uiPriority w:val="6"/>
    <w:qFormat/>
    <w:rsid w:val="00195CF4"/>
    <w:pPr>
      <w:spacing w:before="360"/>
      <w:jc w:val="left"/>
    </w:pPr>
    <w:rPr>
      <w:b w:val="0"/>
      <w:sz w:val="32"/>
    </w:rPr>
  </w:style>
  <w:style w:type="character" w:customStyle="1" w:styleId="HeadingL3Char">
    <w:name w:val="Heading L3 Char"/>
    <w:basedOn w:val="Heading1Char"/>
    <w:link w:val="HeadingL3"/>
    <w:uiPriority w:val="6"/>
    <w:rsid w:val="00A770C7"/>
    <w:rPr>
      <w:rFonts w:ascii="Arial" w:hAnsi="Arial"/>
      <w:b/>
      <w:caps/>
      <w:color w:val="225A40"/>
      <w:sz w:val="36"/>
      <w:szCs w:val="36"/>
    </w:rPr>
  </w:style>
  <w:style w:type="paragraph" w:customStyle="1" w:styleId="HeadingL5">
    <w:name w:val="Heading L5"/>
    <w:basedOn w:val="Heading2"/>
    <w:next w:val="ParagraphHeading"/>
    <w:link w:val="HeadingL5Char"/>
    <w:uiPriority w:val="6"/>
    <w:qFormat/>
    <w:rsid w:val="003704D5"/>
    <w:pPr>
      <w:spacing w:before="120" w:after="120"/>
    </w:pPr>
    <w:rPr>
      <w:b/>
      <w:sz w:val="24"/>
    </w:rPr>
  </w:style>
  <w:style w:type="character" w:customStyle="1" w:styleId="HeadingL4Char">
    <w:name w:val="Heading L4 Char"/>
    <w:basedOn w:val="HeadingL3Char"/>
    <w:link w:val="HeadingL4"/>
    <w:uiPriority w:val="6"/>
    <w:rsid w:val="00195CF4"/>
    <w:rPr>
      <w:rFonts w:ascii="Arial" w:hAnsi="Arial"/>
      <w:b/>
      <w:caps/>
      <w:color w:val="225A40"/>
      <w:sz w:val="32"/>
      <w:szCs w:val="36"/>
    </w:rPr>
  </w:style>
  <w:style w:type="paragraph" w:customStyle="1" w:styleId="ParagraphHeading">
    <w:name w:val="Paragraph Heading"/>
    <w:basedOn w:val="Normal"/>
    <w:next w:val="Normal"/>
    <w:link w:val="ParagraphHeadingChar"/>
    <w:uiPriority w:val="6"/>
    <w:qFormat/>
    <w:rsid w:val="003704D5"/>
    <w:pPr>
      <w:spacing w:before="120" w:after="0"/>
    </w:pPr>
    <w:rPr>
      <w:b/>
    </w:rPr>
  </w:style>
  <w:style w:type="character" w:customStyle="1" w:styleId="HeadingL5Char">
    <w:name w:val="Heading L5 Char"/>
    <w:basedOn w:val="Heading2Char"/>
    <w:link w:val="HeadingL5"/>
    <w:uiPriority w:val="6"/>
    <w:rsid w:val="003704D5"/>
    <w:rPr>
      <w:rFonts w:ascii="Arial" w:hAnsi="Arial" w:cs="Arial"/>
      <w:b/>
      <w:color w:val="8EC63F" w:themeColor="accent3"/>
      <w:sz w:val="24"/>
      <w:szCs w:val="24"/>
    </w:rPr>
  </w:style>
  <w:style w:type="character" w:customStyle="1" w:styleId="ParagraphHeadingChar">
    <w:name w:val="Paragraph Heading Char"/>
    <w:basedOn w:val="DefaultParagraphFont"/>
    <w:link w:val="ParagraphHeading"/>
    <w:uiPriority w:val="6"/>
    <w:rsid w:val="003704D5"/>
    <w:rPr>
      <w:rFonts w:ascii="Arial" w:hAnsi="Arial"/>
      <w:b/>
      <w:sz w:val="20"/>
    </w:rPr>
  </w:style>
  <w:style w:type="paragraph" w:customStyle="1" w:styleId="Numberlist">
    <w:name w:val="Number list"/>
    <w:basedOn w:val="Normal"/>
    <w:link w:val="NumberlistChar"/>
    <w:uiPriority w:val="6"/>
    <w:qFormat/>
    <w:rsid w:val="00195CF4"/>
    <w:pPr>
      <w:numPr>
        <w:numId w:val="9"/>
      </w:numPr>
      <w:contextualSpacing/>
    </w:pPr>
  </w:style>
  <w:style w:type="paragraph" w:customStyle="1" w:styleId="Numberbeforepara">
    <w:name w:val="Number before para"/>
    <w:basedOn w:val="Numberlist"/>
    <w:link w:val="NumberbeforeparaChar"/>
    <w:uiPriority w:val="6"/>
    <w:rsid w:val="0058086B"/>
  </w:style>
  <w:style w:type="character" w:customStyle="1" w:styleId="NumberlistChar">
    <w:name w:val="Number list Char"/>
    <w:basedOn w:val="ParagraphHeadingChar"/>
    <w:link w:val="Numberlist"/>
    <w:uiPriority w:val="6"/>
    <w:rsid w:val="00195CF4"/>
    <w:rPr>
      <w:rFonts w:ascii="Arial" w:hAnsi="Arial"/>
      <w:b w:val="0"/>
      <w:sz w:val="20"/>
    </w:rPr>
  </w:style>
  <w:style w:type="paragraph" w:styleId="Caption">
    <w:name w:val="caption"/>
    <w:basedOn w:val="Normal"/>
    <w:next w:val="Normal"/>
    <w:uiPriority w:val="35"/>
    <w:unhideWhenUsed/>
    <w:rsid w:val="007825A2"/>
    <w:pPr>
      <w:spacing w:before="120"/>
      <w:jc w:val="right"/>
    </w:pPr>
    <w:rPr>
      <w:iCs/>
      <w:color w:val="404040" w:themeColor="text1" w:themeTint="BF"/>
      <w:sz w:val="18"/>
      <w:szCs w:val="18"/>
    </w:rPr>
  </w:style>
  <w:style w:type="character" w:customStyle="1" w:styleId="NumberbeforeparaChar">
    <w:name w:val="Number before para Char"/>
    <w:basedOn w:val="NumberlistChar"/>
    <w:link w:val="Numberbeforepara"/>
    <w:uiPriority w:val="6"/>
    <w:rsid w:val="0058086B"/>
    <w:rPr>
      <w:rFonts w:ascii="Arial" w:hAnsi="Arial"/>
      <w:b w:val="0"/>
      <w:sz w:val="20"/>
    </w:rPr>
  </w:style>
  <w:style w:type="character" w:styleId="PlaceholderText">
    <w:name w:val="Placeholder Text"/>
    <w:basedOn w:val="DefaultParagraphFont"/>
    <w:uiPriority w:val="99"/>
    <w:semiHidden/>
    <w:rsid w:val="00167D84"/>
    <w:rPr>
      <w:color w:val="808080"/>
    </w:rPr>
  </w:style>
  <w:style w:type="paragraph" w:customStyle="1" w:styleId="tableheading">
    <w:name w:val="table heading"/>
    <w:basedOn w:val="Normal"/>
    <w:link w:val="tableheadingChar"/>
    <w:uiPriority w:val="6"/>
    <w:qFormat/>
    <w:rsid w:val="00576297"/>
    <w:pPr>
      <w:spacing w:line="240" w:lineRule="auto"/>
      <w:jc w:val="center"/>
    </w:pPr>
    <w:rPr>
      <w:b/>
      <w:color w:val="FFFFFF" w:themeColor="background1"/>
    </w:rPr>
  </w:style>
  <w:style w:type="character" w:customStyle="1" w:styleId="tableheadingChar">
    <w:name w:val="table heading Char"/>
    <w:basedOn w:val="DefaultParagraphFont"/>
    <w:link w:val="tableheading"/>
    <w:uiPriority w:val="6"/>
    <w:rsid w:val="00576297"/>
    <w:rPr>
      <w:rFonts w:ascii="Arial" w:hAnsi="Arial"/>
      <w:b/>
      <w:color w:val="FFFFFF" w:themeColor="background1"/>
      <w:sz w:val="20"/>
    </w:rPr>
  </w:style>
  <w:style w:type="table" w:customStyle="1" w:styleId="TableGrid1">
    <w:name w:val="Table Grid1"/>
    <w:basedOn w:val="TableNormal"/>
    <w:next w:val="TableGrid"/>
    <w:uiPriority w:val="59"/>
    <w:rsid w:val="00355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C97E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AB50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D3CAF"/>
    <w:rPr>
      <w:color w:val="8EC63F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00B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0B7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0B72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0B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0B72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53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2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44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3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9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yperlink" Target="https://murphygroup.sharepoint.com/sites/MIMSIntranet/MIMS%20Documents/GRP-JMS-ZZ-XX-PD-Z-0029_Excavations.pdf" TargetMode="Externa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mitchell\Desktop\Sharepoint%20template\Form%20Updating%20A4%20Potrait%20Template_2016_V4.dotx" TargetMode="External"/></Relationships>
</file>

<file path=word/theme/theme1.xml><?xml version="1.0" encoding="utf-8"?>
<a:theme xmlns:a="http://schemas.openxmlformats.org/drawingml/2006/main" name="Office Theme">
  <a:themeElements>
    <a:clrScheme name="MURPHY">
      <a:dk1>
        <a:sysClr val="windowText" lastClr="000000"/>
      </a:dk1>
      <a:lt1>
        <a:sysClr val="window" lastClr="FFFFFF"/>
      </a:lt1>
      <a:dk2>
        <a:srgbClr val="000000"/>
      </a:dk2>
      <a:lt2>
        <a:srgbClr val="939598"/>
      </a:lt2>
      <a:accent1>
        <a:srgbClr val="225A40"/>
      </a:accent1>
      <a:accent2>
        <a:srgbClr val="4B9461"/>
      </a:accent2>
      <a:accent3>
        <a:srgbClr val="8EC63F"/>
      </a:accent3>
      <a:accent4>
        <a:srgbClr val="6D6E71"/>
      </a:accent4>
      <a:accent5>
        <a:srgbClr val="939598"/>
      </a:accent5>
      <a:accent6>
        <a:srgbClr val="C6C6C6"/>
      </a:accent6>
      <a:hlink>
        <a:srgbClr val="8EC63F"/>
      </a:hlink>
      <a:folHlink>
        <a:srgbClr val="8EC63F"/>
      </a:folHlink>
    </a:clrScheme>
    <a:fontScheme name="Murphy">
      <a:majorFont>
        <a:latin typeface="Franklin Gothic Book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079BD9A5FD6B48812696BE9DCD4EC6" ma:contentTypeVersion="29" ma:contentTypeDescription="Create a new document." ma:contentTypeScope="" ma:versionID="a7ff0303208c26eace46ace25d7708ec">
  <xsd:schema xmlns:xsd="http://www.w3.org/2001/XMLSchema" xmlns:xs="http://www.w3.org/2001/XMLSchema" xmlns:p="http://schemas.microsoft.com/office/2006/metadata/properties" xmlns:ns2="ed808597-1e8c-45dd-9329-c042871a9a48" xmlns:ns3="bb023aa3-0173-4f05-93c4-8ff051b0b258" targetNamespace="http://schemas.microsoft.com/office/2006/metadata/properties" ma:root="true" ma:fieldsID="95e5784d18e7ed0e87be5c52a8adaeb0" ns2:_="" ns3:_="">
    <xsd:import namespace="ed808597-1e8c-45dd-9329-c042871a9a48"/>
    <xsd:import namespace="bb023aa3-0173-4f05-93c4-8ff051b0b2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_dlc_DocId" minOccurs="0"/>
                <xsd:element ref="ns3:_dlc_DocIdUrl" minOccurs="0"/>
                <xsd:element ref="ns3:_dlc_DocIdPersistId" minOccurs="0"/>
                <xsd:element ref="ns2:BusinessCase" minOccurs="0"/>
                <xsd:element ref="ns2:BusinessArea" minOccurs="0"/>
                <xsd:element ref="ns2:SubArea" minOccurs="0"/>
                <xsd:element ref="ns2:FileName" minOccurs="0"/>
                <xsd:element ref="ns2:DigitalFormEquivalent" minOccurs="0"/>
                <xsd:element ref="ns2:Author0" minOccurs="0"/>
                <xsd:element ref="ns2:i922b022cd2b42dc9f02e812771f9aa1" minOccurs="0"/>
                <xsd:element ref="ns3:TaxCatchAll" minOccurs="0"/>
                <xsd:element ref="ns2:DisplayFileName" minOccurs="0"/>
                <xsd:element ref="ns2:GatewayStage" minOccurs="0"/>
                <xsd:element ref="ns2:DocumentType" minOccurs="0"/>
                <xsd:element ref="ns2:RequestNumber" minOccurs="0"/>
                <xsd:element ref="ns2:ImpactBusinessArea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808597-1e8c-45dd-9329-c042871a9a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BusinessCase" ma:index="13" nillable="true" ma:displayName="Business Case" ma:internalName="BusinessCase">
      <xsd:simpleType>
        <xsd:restriction base="dms:Note">
          <xsd:maxLength value="255"/>
        </xsd:restriction>
      </xsd:simpleType>
    </xsd:element>
    <xsd:element name="BusinessArea" ma:index="14" nillable="true" ma:displayName="Business Area" ma:internalName="BusinessArea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Business Development"/>
                    <xsd:enumeration value="Commercial"/>
                    <xsd:enumeration value="Engineering"/>
                    <xsd:enumeration value="Facilities"/>
                    <xsd:enumeration value="Finance"/>
                    <xsd:enumeration value="IT"/>
                    <xsd:enumeration value="Legal"/>
                    <xsd:enumeration value="Marketing &amp; Communications"/>
                    <xsd:enumeration value="Murphy Plant"/>
                    <xsd:enumeration value="People Team"/>
                    <xsd:enumeration value="Planning &amp; Project Controls"/>
                    <xsd:enumeration value="Procurement"/>
                    <xsd:enumeration value="Project Delivery"/>
                    <xsd:enumeration value="Security"/>
                    <xsd:enumeration value="SHESQ"/>
                    <xsd:enumeration value="SHES"/>
                    <xsd:enumeration value="Work Winning"/>
                    <xsd:enumeration value="M2 – Infrastructure"/>
                    <xsd:enumeration value="M3 – Water"/>
                    <xsd:enumeration value="M4 – Energy"/>
                    <xsd:enumeration value="M5 – Construction &amp; Property"/>
                    <xsd:enumeration value="M6 – Murphy Ireland"/>
                    <xsd:enumeration value="Rail"/>
                    <xsd:enumeration value="Specialist Businesses"/>
                    <xsd:enumeration value="Canada"/>
                  </xsd:restriction>
                </xsd:simpleType>
              </xsd:element>
            </xsd:sequence>
          </xsd:extension>
        </xsd:complexContent>
      </xsd:complexType>
    </xsd:element>
    <xsd:element name="SubArea" ma:index="15" nillable="true" ma:displayName="SubArea" ma:internalName="SubArea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BIM"/>
                    <xsd:enumeration value="CDP"/>
                    <xsd:enumeration value="Design Management &amp; TW"/>
                    <xsd:enumeration value="Electrical Services"/>
                    <xsd:enumeration value="Employee Relations"/>
                    <xsd:enumeration value="Environmental Sustainability"/>
                    <xsd:enumeration value="Estimating"/>
                    <xsd:enumeration value="Ground Engineering"/>
                    <xsd:enumeration value="Health &amp; Safety"/>
                    <xsd:enumeration value="Innovation"/>
                    <xsd:enumeration value="Insurance"/>
                    <xsd:enumeration value="Learning &amp; Development"/>
                    <xsd:enumeration value="MIMS"/>
                    <xsd:enumeration value="Murphy Gas Networks"/>
                    <xsd:enumeration value="Murphy Power Distribution"/>
                    <xsd:enumeration value="Occupational Health"/>
                    <xsd:enumeration value="Payroll"/>
                    <xsd:enumeration value="People Shared Service Centre"/>
                    <xsd:enumeration value="Performance &amp; Total Reward"/>
                    <xsd:enumeration value="Pipeline Testing Services"/>
                    <xsd:enumeration value="Process Engineering"/>
                    <xsd:enumeration value="Quality"/>
                    <xsd:enumeration value="Rail"/>
                    <xsd:enumeration value="Recruitment"/>
                    <xsd:enumeration value="Security"/>
                    <xsd:enumeration value="Specialist Welding Services"/>
                    <xsd:enumeration value="Technical Training"/>
                    <xsd:enumeration value="Tunnelling"/>
                    <xsd:enumeration value="Urban Infrastructure (Highways)"/>
                    <xsd:enumeration value="Utility Connections"/>
                  </xsd:restriction>
                </xsd:simpleType>
              </xsd:element>
            </xsd:sequence>
          </xsd:extension>
        </xsd:complexContent>
      </xsd:complexType>
    </xsd:element>
    <xsd:element name="FileName" ma:index="16" nillable="true" ma:displayName="FileName" ma:internalName="FileName">
      <xsd:simpleType>
        <xsd:restriction base="dms:Note">
          <xsd:maxLength value="255"/>
        </xsd:restriction>
      </xsd:simpleType>
    </xsd:element>
    <xsd:element name="DigitalFormEquivalent" ma:index="17" nillable="true" ma:displayName="DigitalFormEquivalent" ma:format="Dropdown" ma:internalName="DigitalFormEquivalent">
      <xsd:simpleType>
        <xsd:restriction base="dms:Choice">
          <xsd:enumeration value="Aconex"/>
          <xsd:enumeration value="Airsweb"/>
          <xsd:enumeration value="MWAX"/>
          <xsd:enumeration value="Solarvista"/>
          <xsd:enumeration value="Syrinx"/>
        </xsd:restriction>
      </xsd:simpleType>
    </xsd:element>
    <xsd:element name="Author0" ma:index="18" nillable="true" ma:displayName="Author" ma:list="UserInfo" ma:SharePointGroup="0" ma:internalName="Author0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922b022cd2b42dc9f02e812771f9aa1" ma:index="20" nillable="true" ma:taxonomy="true" ma:internalName="i922b022cd2b42dc9f02e812771f9aa1" ma:taxonomyFieldName="Topic" ma:displayName="Topic" ma:readOnly="false" ma:default="" ma:fieldId="{2922b022-cd2b-42dc-9f02-e812771f9aa1}" ma:taxonomyMulti="true" ma:sspId="937f35d5-c866-4834-b86a-3348a7968bfd" ma:termSetId="5342698e-9b53-4f07-b372-f128111e80ac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isplayFileName" ma:index="22" nillable="true" ma:displayName="DisplayFileName" ma:format="Dropdown" ma:internalName="DisplayFileName">
      <xsd:simpleType>
        <xsd:restriction base="dms:Note">
          <xsd:maxLength value="255"/>
        </xsd:restriction>
      </xsd:simpleType>
    </xsd:element>
    <xsd:element name="GatewayStage" ma:index="23" nillable="true" ma:displayName="GatewayStage" ma:format="Dropdown" ma:internalName="GatewayStage">
      <xsd:simpleType>
        <xsd:restriction base="dms:Choice">
          <xsd:enumeration value="Gateway 1 – Knowledge Capture/Planning to Win"/>
          <xsd:enumeration value="Gateway 2 – EOI/PQQ"/>
          <xsd:enumeration value="Gateway 3 – ITT (Proceed)"/>
          <xsd:enumeration value="Gateway 4 – ITT (Submit)"/>
          <xsd:enumeration value="Gateway 5 – BAFO"/>
          <xsd:enumeration value="Gateway 6 – Contract Handover"/>
          <xsd:enumeration value="Gateway 7 – Fit to Start"/>
          <xsd:enumeration value="Gateway 8 – Project Delivery"/>
          <xsd:enumeration value="Gateway 9 – Fit to Finish"/>
          <xsd:enumeration value="Gateway 10 – Closeout"/>
        </xsd:restriction>
      </xsd:simpleType>
    </xsd:element>
    <xsd:element name="DocumentType" ma:index="24" nillable="true" ma:displayName="DocumentType" ma:format="Dropdown" ma:internalName="DocumentType">
      <xsd:simpleType>
        <xsd:union memberTypes="dms:Text">
          <xsd:simpleType>
            <xsd:restriction base="dms:Choice">
              <xsd:enumeration value="Agreement"/>
              <xsd:enumeration value="Certificate"/>
              <xsd:enumeration value="Form"/>
              <xsd:enumeration value="Guidance Note"/>
              <xsd:enumeration value="Manual"/>
              <xsd:enumeration value="Policy"/>
              <xsd:enumeration value="Policy Statement"/>
              <xsd:enumeration value="Poster"/>
              <xsd:enumeration value="Procedure"/>
              <xsd:enumeration value="Process Map"/>
              <xsd:enumeration value="Register"/>
              <xsd:enumeration value="Strategy Document"/>
              <xsd:enumeration value="Template"/>
              <xsd:enumeration value="Terms of Reference"/>
              <xsd:enumeration value="Toolbox Talk"/>
            </xsd:restriction>
          </xsd:simpleType>
        </xsd:union>
      </xsd:simpleType>
    </xsd:element>
    <xsd:element name="RequestNumber" ma:index="25" nillable="true" ma:displayName="Request Number" ma:internalName="RequestNumber">
      <xsd:simpleType>
        <xsd:restriction base="dms:Text">
          <xsd:maxLength value="255"/>
        </xsd:restriction>
      </xsd:simpleType>
    </xsd:element>
    <xsd:element name="ImpactBusinessAreas" ma:index="26" nillable="true" ma:displayName="Impact on other Business Areas" ma:internalName="ImpactBusinessAreas">
      <xsd:simpleType>
        <xsd:restriction base="dms:Note">
          <xsd:maxLength value="255"/>
        </xsd:restriction>
      </xsd:simpleType>
    </xsd:element>
    <xsd:element name="MediaServiceDateTaken" ma:index="2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2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023aa3-0173-4f05-93c4-8ff051b0b258" elementFormDefault="qualified">
    <xsd:import namespace="http://schemas.microsoft.com/office/2006/documentManagement/types"/>
    <xsd:import namespace="http://schemas.microsoft.com/office/infopath/2007/PartnerControls"/>
    <xsd:element name="_dlc_DocId" ma:index="10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1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2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21" nillable="true" ma:displayName="Taxonomy Catch All Column" ma:hidden="true" ma:list="{06e56c8e-a1c8-468b-b3a2-6b16bb2abef6}" ma:internalName="TaxCatchAll" ma:showField="CatchAllData" ma:web="bb023aa3-0173-4f05-93c4-8ff051b0b25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b023aa3-0173-4f05-93c4-8ff051b0b258">
      <Value>13</Value>
      <Value>12</Value>
    </TaxCatchAll>
    <DocumentType xmlns="ed808597-1e8c-45dd-9329-c042871a9a48">Form</DocumentType>
    <i922b022cd2b42dc9f02e812771f9aa1 xmlns="ed808597-1e8c-45dd-9329-c042871a9a48">
      <Terms xmlns="http://schemas.microsoft.com/office/infopath/2007/PartnerControls">
        <TermInfo xmlns="http://schemas.microsoft.com/office/infopath/2007/PartnerControls">
          <TermName xmlns="http://schemas.microsoft.com/office/infopath/2007/PartnerControls">Excavation</TermName>
          <TermId xmlns="http://schemas.microsoft.com/office/infopath/2007/PartnerControls">641f4abc-09a6-4b2d-aefc-fb46c1de89c2</TermId>
        </TermInfo>
        <TermInfo xmlns="http://schemas.microsoft.com/office/infopath/2007/PartnerControls">
          <TermName xmlns="http://schemas.microsoft.com/office/infopath/2007/PartnerControls">Digging</TermName>
          <TermId xmlns="http://schemas.microsoft.com/office/infopath/2007/PartnerControls">53bbb3f8-6240-4759-8968-fb845894353c</TermId>
        </TermInfo>
      </Terms>
    </i922b022cd2b42dc9f02e812771f9aa1>
    <BusinessCase xmlns="ed808597-1e8c-45dd-9329-c042871a9a48" xsi:nil="true"/>
    <DigitalFormEquivalent xmlns="ed808597-1e8c-45dd-9329-c042871a9a48">Solarvista</DigitalFormEquivalent>
    <ImpactBusinessAreas xmlns="ed808597-1e8c-45dd-9329-c042871a9a48" xsi:nil="true"/>
    <RequestNumber xmlns="ed808597-1e8c-45dd-9329-c042871a9a48" xsi:nil="true"/>
    <BusinessArea xmlns="ed808597-1e8c-45dd-9329-c042871a9a48">
      <Value>SHES</Value>
    </BusinessArea>
    <FileName xmlns="ed808597-1e8c-45dd-9329-c042871a9a48">GRP-JMS-ZZ-XX-FM-Z-0123</FileName>
    <Author0 xmlns="ed808597-1e8c-45dd-9329-c042871a9a48">
      <UserInfo>
        <DisplayName>Mitchell, Mark</DisplayName>
        <AccountId>27</AccountId>
        <AccountType/>
      </UserInfo>
    </Author0>
    <GatewayStage xmlns="ed808597-1e8c-45dd-9329-c042871a9a48" xsi:nil="true"/>
    <SubArea xmlns="ed808597-1e8c-45dd-9329-c042871a9a48"/>
    <DisplayFileName xmlns="ed808597-1e8c-45dd-9329-c042871a9a48">GRP-JMS-ZZ-XX-FM-Z-0123</DisplayFileName>
    <_dlc_DocId xmlns="bb023aa3-0173-4f05-93c4-8ff051b0b258">6CEX77QU7VS4-1570173733-374</_dlc_DocId>
    <_dlc_DocIdUrl xmlns="bb023aa3-0173-4f05-93c4-8ff051b0b258">
      <Url>https://murphygroup.sharepoint.com/sites/MIMSIntranet/_layouts/15/DocIdRedir.aspx?ID=6CEX77QU7VS4-1570173733-374</Url>
      <Description>6CEX77QU7VS4-1570173733-374</Description>
    </_dlc_DocIdUrl>
  </documentManagement>
</p:properties>
</file>

<file path=customXml/item6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0F220631-EF40-476F-A9E1-015C15C2A5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808597-1e8c-45dd-9329-c042871a9a48"/>
    <ds:schemaRef ds:uri="bb023aa3-0173-4f05-93c4-8ff051b0b2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AA0C4DA-1B54-4C49-8AC9-6677C5CA954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A58226-0EE2-4930-A988-4E861E9F474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19FC103-E380-4420-A563-E3359D2B91BA}">
  <ds:schemaRefs>
    <ds:schemaRef ds:uri="http://schemas.microsoft.com/office/2006/metadata/customXsn"/>
  </ds:schemaRefs>
</ds:datastoreItem>
</file>

<file path=customXml/itemProps5.xml><?xml version="1.0" encoding="utf-8"?>
<ds:datastoreItem xmlns:ds="http://schemas.openxmlformats.org/officeDocument/2006/customXml" ds:itemID="{8DF0C033-9E36-4348-920D-8D2019497D19}">
  <ds:schemaRefs>
    <ds:schemaRef ds:uri="http://schemas.microsoft.com/office/2006/metadata/properties"/>
    <ds:schemaRef ds:uri="http://schemas.microsoft.com/office/infopath/2007/PartnerControls"/>
    <ds:schemaRef ds:uri="bb023aa3-0173-4f05-93c4-8ff051b0b258"/>
    <ds:schemaRef ds:uri="ed808597-1e8c-45dd-9329-c042871a9a48"/>
  </ds:schemaRefs>
</ds:datastoreItem>
</file>

<file path=customXml/itemProps6.xml><?xml version="1.0" encoding="utf-8"?>
<ds:datastoreItem xmlns:ds="http://schemas.openxmlformats.org/officeDocument/2006/customXml" ds:itemID="{28699C31-73D1-4A6A-B359-CBA8190B1104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 Updating A4 Potrait Template_2016_V4</Template>
  <TotalTime>9</TotalTime>
  <Pages>5</Pages>
  <Words>1052</Words>
  <Characters>6000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Permit to Break Ground</vt:lpstr>
    </vt:vector>
  </TitlesOfParts>
  <Company>The Murphy Group</Company>
  <LinksUpToDate>false</LinksUpToDate>
  <CharactersWithSpaces>7038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Permit to Break Ground</dc:title>
  <dc:creator>Mitchell, Mark</dc:creator>
  <cp:lastModifiedBy>Luke Hands</cp:lastModifiedBy>
  <cp:revision>9</cp:revision>
  <cp:lastPrinted>2020-12-15T16:37:00Z</cp:lastPrinted>
  <dcterms:created xsi:type="dcterms:W3CDTF">2020-08-03T12:46:00Z</dcterms:created>
  <dcterms:modified xsi:type="dcterms:W3CDTF">2020-12-15T16:37:00Z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0x010100D8079BD9A5FD6B48812696BE9DCD4EC6</vt:lpwstr>
  </property>
  <property fmtid="{D5CDD505-2E9C-101B-9397-08002B2CF9AE}" pid="3" name="CO_Tax_PoliciesAndStrategy">
    <vt:lpwstr/>
  </property>
  <property fmtid="{D5CDD505-2E9C-101B-9397-08002B2CF9AE}" pid="4" name="CandC_Tax_1">
    <vt:lpwstr/>
  </property>
  <property fmtid="{D5CDD505-2E9C-101B-9397-08002B2CF9AE}" pid="5" name="CO_Tax_SubFunction">
    <vt:lpwstr/>
  </property>
  <property fmtid="{D5CDD505-2E9C-101B-9397-08002B2CF9AE}" pid="6" name="CandC_Tax_MIMSCapability">
    <vt:lpwstr/>
  </property>
  <property fmtid="{D5CDD505-2E9C-101B-9397-08002B2CF9AE}" pid="7" name="CandC_Tax_MIMSFunction">
    <vt:lpwstr>117;#Marketing and Communications|2b6f2a3a-2cd7-4a51-8e3d-6bfdd7fdf646</vt:lpwstr>
  </property>
  <property fmtid="{D5CDD505-2E9C-101B-9397-08002B2CF9AE}" pid="8" name="CO_Tax_CoreProcesses">
    <vt:lpwstr/>
  </property>
  <property fmtid="{D5CDD505-2E9C-101B-9397-08002B2CF9AE}" pid="9" name="CO_Tax_DocumentType">
    <vt:lpwstr>94;#Form|5a800831-e255-476c-b504-f36338330380</vt:lpwstr>
  </property>
  <property fmtid="{D5CDD505-2E9C-101B-9397-08002B2CF9AE}" pid="10" name="Topic">
    <vt:lpwstr>13;#Excavation|641f4abc-09a6-4b2d-aefc-fb46c1de89c2;#12;#Digging|53bbb3f8-6240-4759-8968-fb845894353c</vt:lpwstr>
  </property>
  <property fmtid="{D5CDD505-2E9C-101B-9397-08002B2CF9AE}" pid="11" name="Digital">
    <vt:lpwstr/>
  </property>
  <property fmtid="{D5CDD505-2E9C-101B-9397-08002B2CF9AE}" pid="12" name="Sector Function">
    <vt:lpwstr/>
  </property>
  <property fmtid="{D5CDD505-2E9C-101B-9397-08002B2CF9AE}" pid="13" name="_dlc_DocIdItemGuid">
    <vt:lpwstr>a37aeb6a-c627-4d04-9c76-b497b3f7a667</vt:lpwstr>
  </property>
  <property fmtid="{D5CDD505-2E9C-101B-9397-08002B2CF9AE}" pid="14" name="MIMSTopic">
    <vt:lpwstr/>
  </property>
  <property fmtid="{D5CDD505-2E9C-101B-9397-08002B2CF9AE}" pid="15" name="Business_Unit_Documentation">
    <vt:lpwstr/>
  </property>
  <property fmtid="{D5CDD505-2E9C-101B-9397-08002B2CF9AE}" pid="16" name="Tags">
    <vt:lpwstr/>
  </property>
</Properties>
</file>